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857" w:rsidRDefault="00712857">
      <w:pPr>
        <w:pStyle w:val="NoSpacing"/>
      </w:pPr>
    </w:p>
    <w:tbl>
      <w:tblPr>
        <w:tblStyle w:val="PlainTable4"/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CellMar>
          <w:left w:w="115" w:type="dxa"/>
          <w:right w:w="115" w:type="dxa"/>
        </w:tblCellMar>
        <w:tblLook w:val="0620" w:firstRow="1" w:lastRow="0" w:firstColumn="0" w:lastColumn="0" w:noHBand="1" w:noVBand="1"/>
        <w:tblCaption w:val="Layout table"/>
      </w:tblPr>
      <w:tblGrid>
        <w:gridCol w:w="11900"/>
        <w:gridCol w:w="2500"/>
      </w:tblGrid>
      <w:tr w:rsidR="00712857" w:rsidTr="00944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0"/>
        </w:trPr>
        <w:tc>
          <w:tcPr>
            <w:tcW w:w="4132" w:type="pct"/>
            <w:tcBorders>
              <w:bottom w:val="single" w:sz="8" w:space="0" w:color="BFBFBF" w:themeColor="background1" w:themeShade="BF"/>
            </w:tcBorders>
          </w:tcPr>
          <w:p w:rsidR="00712857" w:rsidRPr="003D6A05" w:rsidRDefault="00712857" w:rsidP="00944401">
            <w:pPr>
              <w:pStyle w:val="Month"/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</w:t>
            </w:r>
          </w:p>
        </w:tc>
        <w:tc>
          <w:tcPr>
            <w:tcW w:w="868" w:type="pct"/>
            <w:tcBorders>
              <w:bottom w:val="single" w:sz="8" w:space="0" w:color="BFBFBF" w:themeColor="background1" w:themeShade="BF"/>
            </w:tcBorders>
            <w:tcMar>
              <w:right w:w="0" w:type="dxa"/>
            </w:tcMar>
          </w:tcPr>
          <w:p w:rsidR="00712857" w:rsidRPr="003D6A05" w:rsidRDefault="00712857" w:rsidP="00944401">
            <w:pPr>
              <w:pStyle w:val="Year"/>
              <w:spacing w:after="40"/>
              <w:rPr>
                <w:sz w:val="24"/>
                <w:szCs w:val="24"/>
              </w:rPr>
            </w:pPr>
            <w:r w:rsidRPr="003D6A05">
              <w:rPr>
                <w:sz w:val="24"/>
                <w:szCs w:val="24"/>
              </w:rPr>
              <w:fldChar w:fldCharType="begin"/>
            </w:r>
            <w:r w:rsidRPr="003D6A05">
              <w:rPr>
                <w:sz w:val="24"/>
                <w:szCs w:val="24"/>
              </w:rPr>
              <w:instrText xml:space="preserve"> DOCVARIABLE  MonthStart \@  yyyy   \* MERGEFORMAT </w:instrText>
            </w:r>
            <w:r w:rsidRPr="003D6A05">
              <w:rPr>
                <w:sz w:val="24"/>
                <w:szCs w:val="24"/>
              </w:rPr>
              <w:fldChar w:fldCharType="separate"/>
            </w:r>
            <w:r w:rsidRPr="003D6A05">
              <w:rPr>
                <w:sz w:val="24"/>
                <w:szCs w:val="24"/>
              </w:rPr>
              <w:t>2021</w:t>
            </w:r>
            <w:r w:rsidRPr="003D6A05">
              <w:rPr>
                <w:sz w:val="24"/>
                <w:szCs w:val="24"/>
              </w:rPr>
              <w:fldChar w:fldCharType="end"/>
            </w:r>
          </w:p>
        </w:tc>
      </w:tr>
      <w:tr w:rsidR="00712857" w:rsidTr="00944401">
        <w:tc>
          <w:tcPr>
            <w:tcW w:w="4132" w:type="pct"/>
            <w:tcBorders>
              <w:top w:val="single" w:sz="8" w:space="0" w:color="BFBFBF" w:themeColor="background1" w:themeShade="BF"/>
              <w:bottom w:val="nil"/>
            </w:tcBorders>
          </w:tcPr>
          <w:p w:rsidR="00712857" w:rsidRDefault="00712857" w:rsidP="00944401">
            <w:pPr>
              <w:pStyle w:val="NoSpacing"/>
            </w:pPr>
          </w:p>
        </w:tc>
        <w:tc>
          <w:tcPr>
            <w:tcW w:w="868" w:type="pct"/>
            <w:tcBorders>
              <w:top w:val="single" w:sz="8" w:space="0" w:color="BFBFBF" w:themeColor="background1" w:themeShade="BF"/>
              <w:bottom w:val="nil"/>
            </w:tcBorders>
          </w:tcPr>
          <w:p w:rsidR="00712857" w:rsidRDefault="00712857" w:rsidP="00944401">
            <w:pPr>
              <w:pStyle w:val="NoSpacing"/>
            </w:pPr>
          </w:p>
        </w:tc>
      </w:tr>
    </w:tbl>
    <w:tbl>
      <w:tblPr>
        <w:tblStyle w:val="TableCalendar"/>
        <w:tblW w:w="5316" w:type="pct"/>
        <w:tblInd w:w="-455" w:type="dxa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  <w:tblCaption w:val="Layout table"/>
      </w:tblPr>
      <w:tblGrid>
        <w:gridCol w:w="1081"/>
        <w:gridCol w:w="2429"/>
        <w:gridCol w:w="2521"/>
        <w:gridCol w:w="2429"/>
        <w:gridCol w:w="2280"/>
        <w:gridCol w:w="2056"/>
        <w:gridCol w:w="2503"/>
      </w:tblGrid>
      <w:tr w:rsidR="00712857" w:rsidTr="00944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307783664"/>
            <w:placeholder>
              <w:docPart w:val="791BF455E60B4DECA7D518DFC021AB9D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" w:type="pct"/>
                <w:tcBorders>
                  <w:bottom w:val="single" w:sz="4" w:space="0" w:color="BFBFBF" w:themeColor="background1" w:themeShade="BF"/>
                </w:tcBorders>
                <w:shd w:val="clear" w:color="auto" w:fill="595959" w:themeFill="text1" w:themeFillTint="A6"/>
              </w:tcPr>
              <w:p w:rsidR="00712857" w:rsidRDefault="00712857" w:rsidP="00944401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79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712857" w:rsidRDefault="006E1F58" w:rsidP="00944401">
            <w:pPr>
              <w:pStyle w:val="Days"/>
            </w:pPr>
            <w:sdt>
              <w:sdtPr>
                <w:id w:val="-1511441182"/>
                <w:placeholder>
                  <w:docPart w:val="3079E2A371CA4358A3E4980A2513BA5D"/>
                </w:placeholder>
                <w:temporary/>
                <w:showingPlcHdr/>
                <w15:appearance w15:val="hidden"/>
              </w:sdtPr>
              <w:sdtEndPr/>
              <w:sdtContent>
                <w:r w:rsidR="00712857">
                  <w:t>Monday</w:t>
                </w:r>
              </w:sdtContent>
            </w:sdt>
          </w:p>
        </w:tc>
        <w:tc>
          <w:tcPr>
            <w:tcW w:w="82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712857" w:rsidRDefault="006E1F58" w:rsidP="00944401">
            <w:pPr>
              <w:pStyle w:val="Days"/>
            </w:pPr>
            <w:sdt>
              <w:sdtPr>
                <w:id w:val="149499458"/>
                <w:placeholder>
                  <w:docPart w:val="C40E727866EF4A5A80DCD8C15152FA3B"/>
                </w:placeholder>
                <w:temporary/>
                <w:showingPlcHdr/>
                <w15:appearance w15:val="hidden"/>
              </w:sdtPr>
              <w:sdtEndPr/>
              <w:sdtContent>
                <w:r w:rsidR="00712857">
                  <w:t>Tuesday</w:t>
                </w:r>
              </w:sdtContent>
            </w:sdt>
          </w:p>
        </w:tc>
        <w:tc>
          <w:tcPr>
            <w:tcW w:w="79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712857" w:rsidRDefault="006E1F58" w:rsidP="00944401">
            <w:pPr>
              <w:pStyle w:val="Days"/>
            </w:pPr>
            <w:sdt>
              <w:sdtPr>
                <w:id w:val="-198553527"/>
                <w:placeholder>
                  <w:docPart w:val="537D5E546F5A49CFB109303134924B2C"/>
                </w:placeholder>
                <w:temporary/>
                <w:showingPlcHdr/>
                <w15:appearance w15:val="hidden"/>
              </w:sdtPr>
              <w:sdtEndPr/>
              <w:sdtContent>
                <w:r w:rsidR="00712857">
                  <w:t>Wednesday</w:t>
                </w:r>
              </w:sdtContent>
            </w:sdt>
          </w:p>
        </w:tc>
        <w:tc>
          <w:tcPr>
            <w:tcW w:w="745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712857" w:rsidRDefault="006E1F58" w:rsidP="00944401">
            <w:pPr>
              <w:pStyle w:val="Days"/>
            </w:pPr>
            <w:sdt>
              <w:sdtPr>
                <w:id w:val="1591896140"/>
                <w:placeholder>
                  <w:docPart w:val="B0B7AA414FF64F0D9FF2B5D371ABB09F"/>
                </w:placeholder>
                <w:temporary/>
                <w:showingPlcHdr/>
                <w15:appearance w15:val="hidden"/>
              </w:sdtPr>
              <w:sdtEndPr/>
              <w:sdtContent>
                <w:r w:rsidR="00712857">
                  <w:t>Thursday</w:t>
                </w:r>
              </w:sdtContent>
            </w:sdt>
          </w:p>
        </w:tc>
        <w:tc>
          <w:tcPr>
            <w:tcW w:w="672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712857" w:rsidRDefault="006E1F58" w:rsidP="00944401">
            <w:pPr>
              <w:pStyle w:val="Days"/>
            </w:pPr>
            <w:sdt>
              <w:sdtPr>
                <w:id w:val="-1807382265"/>
                <w:placeholder>
                  <w:docPart w:val="7826FA9F8DF5484EB2881E7B95D36AAF"/>
                </w:placeholder>
                <w:temporary/>
                <w:showingPlcHdr/>
                <w15:appearance w15:val="hidden"/>
              </w:sdtPr>
              <w:sdtEndPr/>
              <w:sdtContent>
                <w:r w:rsidR="00712857">
                  <w:t>Friday</w:t>
                </w:r>
              </w:sdtContent>
            </w:sdt>
          </w:p>
        </w:tc>
        <w:tc>
          <w:tcPr>
            <w:tcW w:w="818" w:type="pct"/>
            <w:tcBorders>
              <w:bottom w:val="single" w:sz="4" w:space="0" w:color="BFBFBF" w:themeColor="background1" w:themeShade="BF"/>
            </w:tcBorders>
            <w:shd w:val="clear" w:color="auto" w:fill="595959" w:themeFill="text1" w:themeFillTint="A6"/>
          </w:tcPr>
          <w:p w:rsidR="00712857" w:rsidRDefault="006E1F58" w:rsidP="00944401">
            <w:pPr>
              <w:pStyle w:val="Days"/>
            </w:pPr>
            <w:sdt>
              <w:sdtPr>
                <w:id w:val="549891248"/>
                <w:placeholder>
                  <w:docPart w:val="D246FB401F15439A9EB3FF9558A0D074"/>
                </w:placeholder>
                <w:temporary/>
                <w:showingPlcHdr/>
                <w15:appearance w15:val="hidden"/>
              </w:sdtPr>
              <w:sdtEndPr/>
              <w:sdtContent>
                <w:r w:rsidR="00712857">
                  <w:t>Saturday</w:t>
                </w:r>
              </w:sdtContent>
            </w:sdt>
          </w:p>
        </w:tc>
      </w:tr>
      <w:tr w:rsidR="00712857" w:rsidRPr="00D22E2E" w:rsidTr="00944401">
        <w:trPr>
          <w:trHeight w:val="413"/>
        </w:trPr>
        <w:tc>
          <w:tcPr>
            <w:tcW w:w="353" w:type="pct"/>
            <w:tcBorders>
              <w:bottom w:val="nil"/>
            </w:tcBorders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  <w:r w:rsidRPr="00D22E2E">
              <w:rPr>
                <w:sz w:val="16"/>
                <w:szCs w:val="16"/>
              </w:rPr>
              <w:fldChar w:fldCharType="begin"/>
            </w:r>
            <w:r w:rsidRPr="00D22E2E">
              <w:rPr>
                <w:sz w:val="16"/>
                <w:szCs w:val="16"/>
              </w:rPr>
              <w:instrText xml:space="preserve"> IF </w:instrText>
            </w:r>
            <w:r w:rsidRPr="00D22E2E">
              <w:rPr>
                <w:sz w:val="16"/>
                <w:szCs w:val="16"/>
              </w:rPr>
              <w:fldChar w:fldCharType="begin"/>
            </w:r>
            <w:r w:rsidRPr="00D22E2E">
              <w:rPr>
                <w:sz w:val="16"/>
                <w:szCs w:val="16"/>
              </w:rPr>
              <w:instrText xml:space="preserve"> DocVariable MonthStart \@ dddd </w:instrText>
            </w:r>
            <w:r w:rsidRPr="00D22E2E">
              <w:rPr>
                <w:sz w:val="16"/>
                <w:szCs w:val="16"/>
              </w:rPr>
              <w:fldChar w:fldCharType="separate"/>
            </w:r>
            <w:r w:rsidRPr="00D22E2E">
              <w:rPr>
                <w:sz w:val="16"/>
                <w:szCs w:val="16"/>
              </w:rPr>
              <w:instrText>Friday</w:instrText>
            </w:r>
            <w:r w:rsidRPr="00D22E2E">
              <w:rPr>
                <w:sz w:val="16"/>
                <w:szCs w:val="16"/>
              </w:rPr>
              <w:fldChar w:fldCharType="end"/>
            </w:r>
            <w:r w:rsidRPr="00D22E2E">
              <w:rPr>
                <w:sz w:val="16"/>
                <w:szCs w:val="16"/>
              </w:rPr>
              <w:instrText xml:space="preserve"> = "Sunday" 1 ""</w:instrText>
            </w:r>
            <w:r w:rsidRPr="00D22E2E">
              <w:rPr>
                <w:sz w:val="16"/>
                <w:szCs w:val="16"/>
              </w:rPr>
              <w:fldChar w:fldCharType="end"/>
            </w:r>
          </w:p>
        </w:tc>
        <w:tc>
          <w:tcPr>
            <w:tcW w:w="794" w:type="pct"/>
            <w:tcBorders>
              <w:bottom w:val="nil"/>
            </w:tcBorders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</w:p>
        </w:tc>
        <w:tc>
          <w:tcPr>
            <w:tcW w:w="824" w:type="pct"/>
            <w:tcBorders>
              <w:bottom w:val="nil"/>
            </w:tcBorders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</w:p>
        </w:tc>
        <w:tc>
          <w:tcPr>
            <w:tcW w:w="794" w:type="pct"/>
            <w:tcBorders>
              <w:bottom w:val="nil"/>
            </w:tcBorders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</w:p>
        </w:tc>
        <w:tc>
          <w:tcPr>
            <w:tcW w:w="745" w:type="pct"/>
            <w:tcBorders>
              <w:bottom w:val="nil"/>
            </w:tcBorders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72" w:type="pct"/>
            <w:tcBorders>
              <w:bottom w:val="nil"/>
            </w:tcBorders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8" w:type="pct"/>
            <w:tcBorders>
              <w:bottom w:val="nil"/>
            </w:tcBorders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712857" w:rsidRPr="00D22E2E" w:rsidTr="00CC1278">
        <w:trPr>
          <w:trHeight w:hRule="exact" w:val="2601"/>
        </w:trPr>
        <w:tc>
          <w:tcPr>
            <w:tcW w:w="353" w:type="pct"/>
            <w:tcBorders>
              <w:top w:val="nil"/>
              <w:bottom w:val="single" w:sz="4" w:space="0" w:color="BFBFBF" w:themeColor="background1" w:themeShade="BF"/>
            </w:tcBorders>
          </w:tcPr>
          <w:p w:rsidR="00712857" w:rsidRPr="00D22E2E" w:rsidRDefault="00712857" w:rsidP="00944401">
            <w:pPr>
              <w:rPr>
                <w:sz w:val="16"/>
                <w:szCs w:val="16"/>
              </w:rPr>
            </w:pPr>
            <w:r w:rsidRPr="00D22E2E">
              <w:rPr>
                <w:sz w:val="16"/>
                <w:szCs w:val="16"/>
              </w:rPr>
              <w:t>Week 26</w:t>
            </w:r>
          </w:p>
        </w:tc>
        <w:tc>
          <w:tcPr>
            <w:tcW w:w="794" w:type="pct"/>
            <w:tcBorders>
              <w:top w:val="nil"/>
              <w:bottom w:val="single" w:sz="4" w:space="0" w:color="BFBFBF" w:themeColor="background1" w:themeShade="BF"/>
            </w:tcBorders>
          </w:tcPr>
          <w:p w:rsidR="00712857" w:rsidRPr="00D22E2E" w:rsidRDefault="00712857" w:rsidP="00944401">
            <w:pPr>
              <w:rPr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nil"/>
              <w:bottom w:val="single" w:sz="4" w:space="0" w:color="BFBFBF" w:themeColor="background1" w:themeShade="BF"/>
            </w:tcBorders>
          </w:tcPr>
          <w:p w:rsidR="00712857" w:rsidRPr="00D22E2E" w:rsidRDefault="00712857" w:rsidP="00944401">
            <w:pPr>
              <w:rPr>
                <w:sz w:val="16"/>
                <w:szCs w:val="16"/>
              </w:rPr>
            </w:pPr>
          </w:p>
        </w:tc>
        <w:tc>
          <w:tcPr>
            <w:tcW w:w="794" w:type="pct"/>
            <w:tcBorders>
              <w:top w:val="nil"/>
              <w:bottom w:val="single" w:sz="4" w:space="0" w:color="BFBFBF" w:themeColor="background1" w:themeShade="BF"/>
            </w:tcBorders>
          </w:tcPr>
          <w:p w:rsidR="00712857" w:rsidRPr="00D22E2E" w:rsidRDefault="00712857" w:rsidP="00944401">
            <w:pPr>
              <w:rPr>
                <w:sz w:val="16"/>
                <w:szCs w:val="16"/>
              </w:rPr>
            </w:pPr>
          </w:p>
        </w:tc>
        <w:tc>
          <w:tcPr>
            <w:tcW w:w="745" w:type="pct"/>
            <w:tcBorders>
              <w:top w:val="nil"/>
              <w:bottom w:val="single" w:sz="4" w:space="0" w:color="BFBFBF" w:themeColor="background1" w:themeShade="BF"/>
            </w:tcBorders>
          </w:tcPr>
          <w:p w:rsidR="006A0602" w:rsidRPr="006A0602" w:rsidRDefault="006A0602" w:rsidP="006A0602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 w:rsidR="0000487D">
              <w:rPr>
                <w:b/>
                <w:color w:val="FF0000"/>
                <w:sz w:val="16"/>
                <w:szCs w:val="16"/>
              </w:rPr>
              <w:t xml:space="preserve"> Clinic</w:t>
            </w:r>
            <w:r w:rsidR="008B4188">
              <w:rPr>
                <w:b/>
                <w:color w:val="FF0000"/>
                <w:sz w:val="16"/>
                <w:szCs w:val="16"/>
              </w:rPr>
              <w:t xml:space="preserve"> MP</w:t>
            </w:r>
          </w:p>
          <w:p w:rsidR="006A0602" w:rsidRPr="006A0602" w:rsidRDefault="006A0602" w:rsidP="006A0602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6A0602" w:rsidRPr="006A0602" w:rsidRDefault="006A0602" w:rsidP="006A0602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RN: CD Nurse</w:t>
            </w:r>
          </w:p>
          <w:p w:rsidR="00712857" w:rsidRPr="00D22E2E" w:rsidRDefault="001F155D" w:rsidP="009444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672" w:type="pct"/>
            <w:tcBorders>
              <w:top w:val="nil"/>
              <w:bottom w:val="single" w:sz="4" w:space="0" w:color="BFBFBF" w:themeColor="background1" w:themeShade="BF"/>
            </w:tcBorders>
          </w:tcPr>
          <w:p w:rsidR="00712857" w:rsidRDefault="00142FE8" w:rsidP="00142FE8">
            <w:pPr>
              <w:rPr>
                <w:b/>
                <w:color w:val="5A115A" w:themeColor="accent6" w:themeShade="80"/>
                <w:sz w:val="16"/>
                <w:szCs w:val="16"/>
              </w:rPr>
            </w:pPr>
            <w:r w:rsidRPr="00142FE8">
              <w:rPr>
                <w:b/>
                <w:color w:val="5A115A" w:themeColor="accent6" w:themeShade="80"/>
                <w:sz w:val="16"/>
                <w:szCs w:val="16"/>
              </w:rPr>
              <w:t xml:space="preserve">Eastland Mall </w:t>
            </w:r>
          </w:p>
          <w:p w:rsidR="00142FE8" w:rsidRPr="00142FE8" w:rsidRDefault="00142FE8" w:rsidP="00142FE8">
            <w:pPr>
              <w:rPr>
                <w:color w:val="5A115A" w:themeColor="accent6" w:themeShade="80"/>
                <w:sz w:val="16"/>
                <w:szCs w:val="16"/>
              </w:rPr>
            </w:pPr>
            <w:r w:rsidRPr="00142FE8">
              <w:rPr>
                <w:color w:val="5A115A" w:themeColor="accent6" w:themeShade="80"/>
                <w:sz w:val="16"/>
                <w:szCs w:val="16"/>
              </w:rPr>
              <w:t>12</w:t>
            </w:r>
            <w:r w:rsidR="00D11138">
              <w:rPr>
                <w:color w:val="5A115A" w:themeColor="accent6" w:themeShade="80"/>
                <w:sz w:val="16"/>
                <w:szCs w:val="16"/>
              </w:rPr>
              <w:t>pm</w:t>
            </w:r>
            <w:r w:rsidRPr="00142FE8">
              <w:rPr>
                <w:color w:val="5A115A" w:themeColor="accent6" w:themeShade="80"/>
                <w:sz w:val="16"/>
                <w:szCs w:val="16"/>
              </w:rPr>
              <w:t>-4</w:t>
            </w:r>
            <w:r w:rsidR="00D11138">
              <w:rPr>
                <w:color w:val="5A115A" w:themeColor="accent6" w:themeShade="80"/>
                <w:sz w:val="16"/>
                <w:szCs w:val="16"/>
              </w:rPr>
              <w:t>pm</w:t>
            </w:r>
          </w:p>
          <w:p w:rsidR="00142FE8" w:rsidRPr="00D22E2E" w:rsidRDefault="00142FE8" w:rsidP="006E1F58">
            <w:pPr>
              <w:rPr>
                <w:sz w:val="16"/>
                <w:szCs w:val="16"/>
              </w:rPr>
            </w:pPr>
          </w:p>
        </w:tc>
        <w:tc>
          <w:tcPr>
            <w:tcW w:w="818" w:type="pct"/>
            <w:tcBorders>
              <w:top w:val="nil"/>
              <w:bottom w:val="single" w:sz="4" w:space="0" w:color="BFBFBF" w:themeColor="background1" w:themeShade="BF"/>
            </w:tcBorders>
          </w:tcPr>
          <w:p w:rsidR="00712857" w:rsidRPr="00D22E2E" w:rsidRDefault="00712857" w:rsidP="00944401">
            <w:pPr>
              <w:rPr>
                <w:sz w:val="16"/>
                <w:szCs w:val="16"/>
              </w:rPr>
            </w:pPr>
            <w:r w:rsidRPr="004C7ED1">
              <w:rPr>
                <w:b/>
                <w:sz w:val="24"/>
                <w:szCs w:val="24"/>
                <w:highlight w:val="yellow"/>
              </w:rPr>
              <w:t>No Clinic</w:t>
            </w:r>
          </w:p>
        </w:tc>
      </w:tr>
      <w:tr w:rsidR="00712857" w:rsidRPr="00D22E2E" w:rsidTr="00944401">
        <w:tc>
          <w:tcPr>
            <w:tcW w:w="353" w:type="pct"/>
            <w:tcBorders>
              <w:bottom w:val="nil"/>
            </w:tcBorders>
            <w:shd w:val="clear" w:color="auto" w:fill="F7F7F7" w:themeFill="background2"/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94" w:type="pct"/>
            <w:tcBorders>
              <w:bottom w:val="nil"/>
            </w:tcBorders>
            <w:shd w:val="clear" w:color="auto" w:fill="F7F7F7" w:themeFill="background2"/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24" w:type="pct"/>
            <w:tcBorders>
              <w:bottom w:val="nil"/>
            </w:tcBorders>
            <w:shd w:val="clear" w:color="auto" w:fill="F7F7F7" w:themeFill="background2"/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94" w:type="pct"/>
            <w:tcBorders>
              <w:bottom w:val="nil"/>
            </w:tcBorders>
            <w:shd w:val="clear" w:color="auto" w:fill="F7F7F7" w:themeFill="background2"/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45" w:type="pct"/>
            <w:tcBorders>
              <w:bottom w:val="nil"/>
            </w:tcBorders>
            <w:shd w:val="clear" w:color="auto" w:fill="F7F7F7" w:themeFill="background2"/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672" w:type="pct"/>
            <w:tcBorders>
              <w:bottom w:val="nil"/>
            </w:tcBorders>
            <w:shd w:val="clear" w:color="auto" w:fill="F7F7F7" w:themeFill="background2"/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818" w:type="pct"/>
            <w:tcBorders>
              <w:bottom w:val="nil"/>
            </w:tcBorders>
            <w:shd w:val="clear" w:color="auto" w:fill="F7F7F7" w:themeFill="background2"/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712857" w:rsidRPr="00D22E2E" w:rsidTr="00CC1278">
        <w:trPr>
          <w:trHeight w:hRule="exact" w:val="3042"/>
        </w:trPr>
        <w:tc>
          <w:tcPr>
            <w:tcW w:w="35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712857" w:rsidRPr="00D22E2E" w:rsidRDefault="00712857" w:rsidP="009444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 27</w:t>
            </w:r>
          </w:p>
        </w:tc>
        <w:tc>
          <w:tcPr>
            <w:tcW w:w="79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712857" w:rsidRPr="00D22E2E" w:rsidRDefault="00712857" w:rsidP="009444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VCHD Closed </w:t>
            </w:r>
          </w:p>
        </w:tc>
        <w:tc>
          <w:tcPr>
            <w:tcW w:w="82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6A0602" w:rsidRPr="006A0602" w:rsidRDefault="006A0602" w:rsidP="006A0602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 w:rsidR="0000487D">
              <w:rPr>
                <w:b/>
                <w:color w:val="FF0000"/>
                <w:sz w:val="16"/>
                <w:szCs w:val="16"/>
              </w:rPr>
              <w:t xml:space="preserve"> Clinic</w:t>
            </w:r>
            <w:r w:rsidR="008B4188">
              <w:rPr>
                <w:b/>
                <w:color w:val="FF0000"/>
                <w:sz w:val="16"/>
                <w:szCs w:val="16"/>
              </w:rPr>
              <w:t xml:space="preserve"> MP</w:t>
            </w:r>
          </w:p>
          <w:p w:rsidR="006A0602" w:rsidRPr="006A0602" w:rsidRDefault="006A0602" w:rsidP="006A0602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2B5356" w:rsidRPr="00541686" w:rsidRDefault="002B5356" w:rsidP="00944401">
            <w:pPr>
              <w:rPr>
                <w:color w:val="FF0000"/>
                <w:sz w:val="16"/>
                <w:szCs w:val="16"/>
              </w:rPr>
            </w:pPr>
          </w:p>
          <w:p w:rsidR="002015E2" w:rsidRPr="00992483" w:rsidRDefault="002015E2" w:rsidP="002015E2">
            <w:pPr>
              <w:rPr>
                <w:b/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>Bus 1</w:t>
            </w:r>
            <w:r w:rsidR="006262B9">
              <w:rPr>
                <w:b/>
                <w:color w:val="0784BE" w:themeColor="accent2" w:themeShade="80"/>
                <w:sz w:val="16"/>
                <w:szCs w:val="16"/>
              </w:rPr>
              <w:t>- 1</w:t>
            </w:r>
            <w:r w:rsidR="006262B9" w:rsidRPr="006262B9">
              <w:rPr>
                <w:b/>
                <w:color w:val="0784BE" w:themeColor="accent2" w:themeShade="80"/>
                <w:sz w:val="16"/>
                <w:szCs w:val="16"/>
                <w:vertAlign w:val="superscript"/>
              </w:rPr>
              <w:t>st</w:t>
            </w:r>
            <w:r w:rsidR="006262B9">
              <w:rPr>
                <w:b/>
                <w:color w:val="0784BE" w:themeColor="accent2" w:themeShade="80"/>
                <w:sz w:val="16"/>
                <w:szCs w:val="16"/>
              </w:rPr>
              <w:t xml:space="preserve"> dose</w:t>
            </w:r>
          </w:p>
          <w:p w:rsidR="002015E2" w:rsidRPr="002015E2" w:rsidRDefault="002015E2" w:rsidP="002015E2">
            <w:pPr>
              <w:rPr>
                <w:color w:val="0784BE" w:themeColor="accent2" w:themeShade="80"/>
                <w:sz w:val="16"/>
                <w:szCs w:val="16"/>
              </w:rPr>
            </w:pPr>
            <w:r w:rsidRPr="002015E2">
              <w:rPr>
                <w:b/>
                <w:color w:val="0784BE" w:themeColor="accent2" w:themeShade="80"/>
                <w:sz w:val="16"/>
                <w:szCs w:val="16"/>
              </w:rPr>
              <w:t>Ruler Foods</w:t>
            </w:r>
            <w:r>
              <w:rPr>
                <w:color w:val="0784BE" w:themeColor="accent2" w:themeShade="80"/>
                <w:sz w:val="16"/>
                <w:szCs w:val="16"/>
              </w:rPr>
              <w:t xml:space="preserve"> </w:t>
            </w:r>
            <w:r w:rsidRPr="002015E2">
              <w:rPr>
                <w:color w:val="0784BE" w:themeColor="accent2" w:themeShade="80"/>
                <w:sz w:val="16"/>
                <w:szCs w:val="16"/>
              </w:rPr>
              <w:t>8:30-12</w:t>
            </w:r>
            <w:r>
              <w:rPr>
                <w:color w:val="0784BE" w:themeColor="accent2" w:themeShade="80"/>
                <w:sz w:val="16"/>
                <w:szCs w:val="16"/>
              </w:rPr>
              <w:t xml:space="preserve"> - 47710</w:t>
            </w:r>
          </w:p>
          <w:p w:rsidR="002015E2" w:rsidRPr="00541686" w:rsidRDefault="002015E2" w:rsidP="002015E2">
            <w:pPr>
              <w:rPr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 xml:space="preserve">Simpson’s Grocery </w:t>
            </w:r>
            <w:r w:rsidRPr="002015E2">
              <w:rPr>
                <w:color w:val="0784BE" w:themeColor="accent2" w:themeShade="80"/>
                <w:sz w:val="16"/>
                <w:szCs w:val="16"/>
              </w:rPr>
              <w:t>12:30-3:30</w:t>
            </w:r>
            <w:r>
              <w:rPr>
                <w:b/>
                <w:color w:val="0784BE" w:themeColor="accent2" w:themeShade="80"/>
                <w:sz w:val="16"/>
                <w:szCs w:val="16"/>
              </w:rPr>
              <w:t xml:space="preserve"> </w:t>
            </w:r>
            <w:r w:rsidR="00541686" w:rsidRPr="00541686">
              <w:rPr>
                <w:color w:val="0784BE" w:themeColor="accent2" w:themeShade="80"/>
                <w:sz w:val="16"/>
                <w:szCs w:val="16"/>
              </w:rPr>
              <w:t>-47714</w:t>
            </w:r>
          </w:p>
          <w:p w:rsidR="002015E2" w:rsidRPr="00D22E2E" w:rsidRDefault="002015E2" w:rsidP="006E1F58">
            <w:pPr>
              <w:rPr>
                <w:sz w:val="16"/>
                <w:szCs w:val="16"/>
              </w:rPr>
            </w:pPr>
          </w:p>
        </w:tc>
        <w:tc>
          <w:tcPr>
            <w:tcW w:w="79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6A7ADB" w:rsidRPr="006A7ADB" w:rsidRDefault="006A7ADB" w:rsidP="00944401">
            <w:pPr>
              <w:rPr>
                <w:b/>
                <w:color w:val="5A115A" w:themeColor="accent6" w:themeShade="80"/>
                <w:sz w:val="16"/>
                <w:szCs w:val="16"/>
              </w:rPr>
            </w:pPr>
            <w:proofErr w:type="spellStart"/>
            <w:r w:rsidRPr="006A7ADB">
              <w:rPr>
                <w:b/>
                <w:color w:val="5A115A" w:themeColor="accent6" w:themeShade="80"/>
                <w:sz w:val="16"/>
                <w:szCs w:val="16"/>
              </w:rPr>
              <w:t>Zesto’s</w:t>
            </w:r>
            <w:proofErr w:type="spellEnd"/>
            <w:r w:rsidRPr="006A7ADB">
              <w:rPr>
                <w:b/>
                <w:color w:val="5A115A" w:themeColor="accent6" w:themeShade="80"/>
                <w:sz w:val="16"/>
                <w:szCs w:val="16"/>
              </w:rPr>
              <w:t xml:space="preserve"> Franklin St. </w:t>
            </w:r>
          </w:p>
          <w:p w:rsidR="006A7ADB" w:rsidRPr="006A7ADB" w:rsidRDefault="006A7ADB" w:rsidP="00944401">
            <w:pPr>
              <w:rPr>
                <w:b/>
                <w:color w:val="5A115A" w:themeColor="accent6" w:themeShade="80"/>
                <w:sz w:val="16"/>
                <w:szCs w:val="16"/>
              </w:rPr>
            </w:pPr>
            <w:r w:rsidRPr="006A7ADB">
              <w:rPr>
                <w:b/>
                <w:color w:val="5A115A" w:themeColor="accent6" w:themeShade="80"/>
                <w:sz w:val="16"/>
                <w:szCs w:val="16"/>
              </w:rPr>
              <w:t>1-4</w:t>
            </w:r>
          </w:p>
          <w:p w:rsidR="006A7ADB" w:rsidRDefault="006A7ADB" w:rsidP="00944401">
            <w:pPr>
              <w:rPr>
                <w:b/>
                <w:color w:val="B04B0F" w:themeColor="accent4" w:themeShade="BF"/>
                <w:sz w:val="16"/>
                <w:szCs w:val="16"/>
              </w:rPr>
            </w:pPr>
          </w:p>
          <w:p w:rsidR="00712857" w:rsidRPr="00D22E2E" w:rsidRDefault="008B4188" w:rsidP="00944401">
            <w:pPr>
              <w:rPr>
                <w:sz w:val="16"/>
                <w:szCs w:val="16"/>
              </w:rPr>
            </w:pPr>
            <w:r w:rsidRPr="008B4188">
              <w:rPr>
                <w:b/>
                <w:color w:val="B04B0F" w:themeColor="accent4" w:themeShade="BF"/>
                <w:sz w:val="16"/>
                <w:szCs w:val="16"/>
              </w:rPr>
              <w:t>Homebound Hoosiers</w:t>
            </w:r>
          </w:p>
        </w:tc>
        <w:tc>
          <w:tcPr>
            <w:tcW w:w="74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6A0602" w:rsidRPr="006A0602" w:rsidRDefault="006A0602" w:rsidP="006A0602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 w:rsidR="0000487D">
              <w:rPr>
                <w:b/>
                <w:color w:val="FF0000"/>
                <w:sz w:val="16"/>
                <w:szCs w:val="16"/>
              </w:rPr>
              <w:t xml:space="preserve"> Clinic</w:t>
            </w:r>
            <w:r w:rsidR="008B4188">
              <w:rPr>
                <w:b/>
                <w:color w:val="FF0000"/>
                <w:sz w:val="16"/>
                <w:szCs w:val="16"/>
              </w:rPr>
              <w:t xml:space="preserve"> MP</w:t>
            </w:r>
          </w:p>
          <w:p w:rsidR="006A0602" w:rsidRPr="006A0602" w:rsidRDefault="006A0602" w:rsidP="006A0602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2B5356" w:rsidRPr="00541686" w:rsidRDefault="002B5356" w:rsidP="00944401">
            <w:pPr>
              <w:rPr>
                <w:color w:val="FF0000"/>
                <w:sz w:val="16"/>
                <w:szCs w:val="16"/>
              </w:rPr>
            </w:pPr>
          </w:p>
          <w:p w:rsidR="00541686" w:rsidRPr="00541686" w:rsidRDefault="00541686" w:rsidP="00944401">
            <w:pPr>
              <w:rPr>
                <w:b/>
                <w:color w:val="326BA6" w:themeColor="text2" w:themeShade="BF"/>
                <w:sz w:val="16"/>
                <w:szCs w:val="16"/>
              </w:rPr>
            </w:pPr>
            <w:r w:rsidRPr="00541686">
              <w:rPr>
                <w:b/>
                <w:color w:val="326BA6" w:themeColor="text2" w:themeShade="BF"/>
                <w:sz w:val="16"/>
                <w:szCs w:val="16"/>
              </w:rPr>
              <w:t>Bus 2</w:t>
            </w:r>
            <w:r w:rsidR="006262B9">
              <w:rPr>
                <w:b/>
                <w:color w:val="326BA6" w:themeColor="text2" w:themeShade="BF"/>
                <w:sz w:val="16"/>
                <w:szCs w:val="16"/>
              </w:rPr>
              <w:t xml:space="preserve"> - </w:t>
            </w:r>
            <w:r w:rsidR="006262B9">
              <w:rPr>
                <w:b/>
                <w:color w:val="0784BE" w:themeColor="accent2" w:themeShade="80"/>
                <w:sz w:val="16"/>
                <w:szCs w:val="16"/>
              </w:rPr>
              <w:t>1</w:t>
            </w:r>
            <w:r w:rsidR="006262B9" w:rsidRPr="006262B9">
              <w:rPr>
                <w:b/>
                <w:color w:val="0784BE" w:themeColor="accent2" w:themeShade="80"/>
                <w:sz w:val="16"/>
                <w:szCs w:val="16"/>
                <w:vertAlign w:val="superscript"/>
              </w:rPr>
              <w:t>st</w:t>
            </w:r>
            <w:r w:rsidR="006262B9">
              <w:rPr>
                <w:b/>
                <w:color w:val="0784BE" w:themeColor="accent2" w:themeShade="80"/>
                <w:sz w:val="16"/>
                <w:szCs w:val="16"/>
              </w:rPr>
              <w:t xml:space="preserve"> dose</w:t>
            </w:r>
          </w:p>
          <w:p w:rsidR="00541686" w:rsidRPr="002015E2" w:rsidRDefault="00D153B1" w:rsidP="00541686">
            <w:pPr>
              <w:rPr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>Old Cut Rate Market</w:t>
            </w:r>
            <w:r w:rsidR="00541686">
              <w:rPr>
                <w:color w:val="0784BE" w:themeColor="accent2" w:themeShade="80"/>
                <w:sz w:val="16"/>
                <w:szCs w:val="16"/>
              </w:rPr>
              <w:t xml:space="preserve"> - </w:t>
            </w:r>
            <w:r w:rsidR="00541686" w:rsidRPr="002015E2">
              <w:rPr>
                <w:color w:val="0784BE" w:themeColor="accent2" w:themeShade="80"/>
                <w:sz w:val="16"/>
                <w:szCs w:val="16"/>
              </w:rPr>
              <w:t>8:30-12</w:t>
            </w:r>
            <w:r w:rsidR="00541686">
              <w:rPr>
                <w:color w:val="0784BE" w:themeColor="accent2" w:themeShade="80"/>
                <w:sz w:val="16"/>
                <w:szCs w:val="16"/>
              </w:rPr>
              <w:t xml:space="preserve"> - 47713</w:t>
            </w:r>
          </w:p>
          <w:p w:rsidR="00541686" w:rsidRPr="00541686" w:rsidRDefault="00EA1BB1" w:rsidP="00541686">
            <w:pPr>
              <w:rPr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>Economy</w:t>
            </w:r>
            <w:r w:rsidR="00541686">
              <w:rPr>
                <w:b/>
                <w:color w:val="0784BE" w:themeColor="accent2" w:themeShade="80"/>
                <w:sz w:val="16"/>
                <w:szCs w:val="16"/>
              </w:rPr>
              <w:t xml:space="preserve"> Grocery </w:t>
            </w:r>
            <w:r w:rsidR="00541686" w:rsidRPr="002015E2">
              <w:rPr>
                <w:color w:val="0784BE" w:themeColor="accent2" w:themeShade="80"/>
                <w:sz w:val="16"/>
                <w:szCs w:val="16"/>
              </w:rPr>
              <w:t>12:30-3:30</w:t>
            </w:r>
            <w:r w:rsidR="00541686">
              <w:rPr>
                <w:b/>
                <w:color w:val="0784BE" w:themeColor="accent2" w:themeShade="80"/>
                <w:sz w:val="16"/>
                <w:szCs w:val="16"/>
              </w:rPr>
              <w:t xml:space="preserve"> - </w:t>
            </w:r>
            <w:r w:rsidR="00541686" w:rsidRPr="00541686">
              <w:rPr>
                <w:color w:val="0784BE" w:themeColor="accent2" w:themeShade="80"/>
                <w:sz w:val="16"/>
                <w:szCs w:val="16"/>
              </w:rPr>
              <w:t>47710</w:t>
            </w:r>
          </w:p>
          <w:p w:rsidR="00541686" w:rsidRPr="00D22E2E" w:rsidRDefault="00541686" w:rsidP="006E1F58">
            <w:pPr>
              <w:rPr>
                <w:sz w:val="16"/>
                <w:szCs w:val="16"/>
              </w:rPr>
            </w:pPr>
          </w:p>
        </w:tc>
        <w:tc>
          <w:tcPr>
            <w:tcW w:w="67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712857" w:rsidRPr="00D22E2E" w:rsidRDefault="00712857" w:rsidP="00944401">
            <w:pPr>
              <w:rPr>
                <w:sz w:val="16"/>
                <w:szCs w:val="16"/>
              </w:rPr>
            </w:pPr>
          </w:p>
        </w:tc>
        <w:tc>
          <w:tcPr>
            <w:tcW w:w="818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712857" w:rsidRPr="00D22E2E" w:rsidRDefault="00712857" w:rsidP="00944401">
            <w:pPr>
              <w:rPr>
                <w:sz w:val="16"/>
                <w:szCs w:val="16"/>
              </w:rPr>
            </w:pPr>
          </w:p>
        </w:tc>
      </w:tr>
      <w:tr w:rsidR="00712857" w:rsidRPr="00D22E2E" w:rsidTr="00944401">
        <w:tc>
          <w:tcPr>
            <w:tcW w:w="353" w:type="pct"/>
            <w:tcBorders>
              <w:bottom w:val="nil"/>
            </w:tcBorders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94" w:type="pct"/>
            <w:tcBorders>
              <w:bottom w:val="nil"/>
            </w:tcBorders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24" w:type="pct"/>
            <w:tcBorders>
              <w:bottom w:val="nil"/>
            </w:tcBorders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794" w:type="pct"/>
            <w:tcBorders>
              <w:bottom w:val="nil"/>
            </w:tcBorders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745" w:type="pct"/>
            <w:tcBorders>
              <w:bottom w:val="nil"/>
            </w:tcBorders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672" w:type="pct"/>
            <w:tcBorders>
              <w:bottom w:val="nil"/>
            </w:tcBorders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818" w:type="pct"/>
            <w:tcBorders>
              <w:bottom w:val="nil"/>
            </w:tcBorders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</w:tr>
      <w:tr w:rsidR="00712857" w:rsidRPr="00D22E2E" w:rsidTr="00944401">
        <w:trPr>
          <w:trHeight w:hRule="exact" w:val="3096"/>
        </w:trPr>
        <w:tc>
          <w:tcPr>
            <w:tcW w:w="353" w:type="pct"/>
            <w:tcBorders>
              <w:top w:val="nil"/>
              <w:bottom w:val="single" w:sz="4" w:space="0" w:color="BFBFBF" w:themeColor="background1" w:themeShade="BF"/>
            </w:tcBorders>
          </w:tcPr>
          <w:p w:rsidR="00712857" w:rsidRPr="00D22E2E" w:rsidRDefault="00712857" w:rsidP="009444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 28</w:t>
            </w:r>
          </w:p>
        </w:tc>
        <w:tc>
          <w:tcPr>
            <w:tcW w:w="794" w:type="pct"/>
            <w:tcBorders>
              <w:top w:val="nil"/>
              <w:bottom w:val="single" w:sz="4" w:space="0" w:color="BFBFBF" w:themeColor="background1" w:themeShade="BF"/>
            </w:tcBorders>
          </w:tcPr>
          <w:p w:rsidR="006A7ADB" w:rsidRPr="006A7ADB" w:rsidRDefault="006A7ADB" w:rsidP="006A7ADB">
            <w:pPr>
              <w:rPr>
                <w:b/>
                <w:color w:val="5A115A" w:themeColor="accent6" w:themeShade="80"/>
                <w:sz w:val="16"/>
                <w:szCs w:val="16"/>
              </w:rPr>
            </w:pPr>
            <w:proofErr w:type="spellStart"/>
            <w:r w:rsidRPr="006A7ADB">
              <w:rPr>
                <w:b/>
                <w:color w:val="5A115A" w:themeColor="accent6" w:themeShade="80"/>
                <w:sz w:val="16"/>
                <w:szCs w:val="16"/>
              </w:rPr>
              <w:t>Zesto’s</w:t>
            </w:r>
            <w:proofErr w:type="spellEnd"/>
            <w:r w:rsidRPr="006A7ADB">
              <w:rPr>
                <w:b/>
                <w:color w:val="5A115A" w:themeColor="accent6" w:themeShade="80"/>
                <w:sz w:val="16"/>
                <w:szCs w:val="16"/>
              </w:rPr>
              <w:t xml:space="preserve"> Franklin St. </w:t>
            </w:r>
          </w:p>
          <w:p w:rsidR="006A7ADB" w:rsidRPr="006A7ADB" w:rsidRDefault="006A7ADB" w:rsidP="006A7ADB">
            <w:pPr>
              <w:rPr>
                <w:b/>
                <w:color w:val="5A115A" w:themeColor="accent6" w:themeShade="80"/>
                <w:sz w:val="16"/>
                <w:szCs w:val="16"/>
              </w:rPr>
            </w:pPr>
            <w:r w:rsidRPr="006A7ADB">
              <w:rPr>
                <w:b/>
                <w:color w:val="5A115A" w:themeColor="accent6" w:themeShade="80"/>
                <w:sz w:val="16"/>
                <w:szCs w:val="16"/>
              </w:rPr>
              <w:t>1</w:t>
            </w:r>
            <w:r>
              <w:rPr>
                <w:b/>
                <w:color w:val="5A115A" w:themeColor="accent6" w:themeShade="80"/>
                <w:sz w:val="16"/>
                <w:szCs w:val="16"/>
              </w:rPr>
              <w:t>1</w:t>
            </w:r>
            <w:r w:rsidRPr="006A7ADB">
              <w:rPr>
                <w:b/>
                <w:color w:val="5A115A" w:themeColor="accent6" w:themeShade="80"/>
                <w:sz w:val="16"/>
                <w:szCs w:val="16"/>
              </w:rPr>
              <w:t>-</w:t>
            </w:r>
            <w:r>
              <w:rPr>
                <w:b/>
                <w:color w:val="5A115A" w:themeColor="accent6" w:themeShade="80"/>
                <w:sz w:val="16"/>
                <w:szCs w:val="16"/>
              </w:rPr>
              <w:t>3</w:t>
            </w:r>
          </w:p>
          <w:p w:rsidR="00712857" w:rsidRPr="00AD05FF" w:rsidRDefault="00712857" w:rsidP="00944401">
            <w:pPr>
              <w:rPr>
                <w:color w:val="auto"/>
                <w:sz w:val="16"/>
                <w:szCs w:val="16"/>
              </w:rPr>
            </w:pPr>
          </w:p>
          <w:p w:rsidR="00712857" w:rsidRPr="00AD05FF" w:rsidRDefault="00712857" w:rsidP="00944401">
            <w:pPr>
              <w:rPr>
                <w:color w:val="auto"/>
                <w:sz w:val="16"/>
                <w:szCs w:val="16"/>
              </w:rPr>
            </w:pPr>
          </w:p>
          <w:p w:rsidR="00712857" w:rsidRPr="00AD05FF" w:rsidRDefault="00712857" w:rsidP="00944401">
            <w:pPr>
              <w:rPr>
                <w:color w:val="auto"/>
                <w:sz w:val="16"/>
                <w:szCs w:val="16"/>
              </w:rPr>
            </w:pPr>
          </w:p>
          <w:p w:rsidR="00712857" w:rsidRPr="00AD05FF" w:rsidRDefault="00712857" w:rsidP="00944401">
            <w:pPr>
              <w:rPr>
                <w:color w:val="auto"/>
                <w:sz w:val="16"/>
                <w:szCs w:val="16"/>
              </w:rPr>
            </w:pPr>
          </w:p>
          <w:p w:rsidR="00712857" w:rsidRPr="00AD05FF" w:rsidRDefault="00712857" w:rsidP="00944401">
            <w:pPr>
              <w:rPr>
                <w:color w:val="auto"/>
                <w:sz w:val="16"/>
                <w:szCs w:val="16"/>
              </w:rPr>
            </w:pPr>
          </w:p>
          <w:p w:rsidR="00712857" w:rsidRDefault="00712857" w:rsidP="00944401">
            <w:pPr>
              <w:rPr>
                <w:color w:val="auto"/>
                <w:sz w:val="16"/>
                <w:szCs w:val="16"/>
              </w:rPr>
            </w:pPr>
          </w:p>
          <w:p w:rsidR="00CC1278" w:rsidRDefault="00CC1278" w:rsidP="00944401">
            <w:pPr>
              <w:rPr>
                <w:color w:val="auto"/>
                <w:sz w:val="16"/>
                <w:szCs w:val="16"/>
              </w:rPr>
            </w:pPr>
          </w:p>
          <w:p w:rsidR="00541686" w:rsidRPr="00AD05FF" w:rsidRDefault="00541686" w:rsidP="00944401">
            <w:pPr>
              <w:rPr>
                <w:color w:val="auto"/>
                <w:sz w:val="16"/>
                <w:szCs w:val="16"/>
              </w:rPr>
            </w:pPr>
          </w:p>
          <w:p w:rsidR="00712857" w:rsidRPr="00AD05FF" w:rsidRDefault="00712857" w:rsidP="00944401">
            <w:pPr>
              <w:rPr>
                <w:color w:val="auto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nil"/>
              <w:bottom w:val="single" w:sz="4" w:space="0" w:color="BFBFBF" w:themeColor="background1" w:themeShade="BF"/>
            </w:tcBorders>
          </w:tcPr>
          <w:p w:rsidR="006A0602" w:rsidRPr="006A0602" w:rsidRDefault="006A0602" w:rsidP="006A0602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 w:rsidR="0000487D">
              <w:rPr>
                <w:b/>
                <w:color w:val="FF0000"/>
                <w:sz w:val="16"/>
                <w:szCs w:val="16"/>
              </w:rPr>
              <w:t xml:space="preserve"> Clinic</w:t>
            </w:r>
            <w:r w:rsidR="008B4188">
              <w:rPr>
                <w:b/>
                <w:color w:val="FF0000"/>
                <w:sz w:val="16"/>
                <w:szCs w:val="16"/>
              </w:rPr>
              <w:t xml:space="preserve"> MP</w:t>
            </w:r>
          </w:p>
          <w:p w:rsidR="006A0602" w:rsidRPr="006A0602" w:rsidRDefault="006A0602" w:rsidP="006A0602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2B5356" w:rsidRPr="006A0602" w:rsidRDefault="002B5356" w:rsidP="006A0602">
            <w:pPr>
              <w:rPr>
                <w:color w:val="FF0000"/>
                <w:sz w:val="16"/>
                <w:szCs w:val="16"/>
              </w:rPr>
            </w:pPr>
          </w:p>
          <w:p w:rsidR="002B5356" w:rsidRPr="00992483" w:rsidRDefault="00541686" w:rsidP="00541686">
            <w:pPr>
              <w:rPr>
                <w:b/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>Bus 3</w:t>
            </w:r>
            <w:r w:rsidR="006262B9">
              <w:rPr>
                <w:b/>
                <w:color w:val="326BA6" w:themeColor="text2" w:themeShade="BF"/>
                <w:sz w:val="16"/>
                <w:szCs w:val="16"/>
              </w:rPr>
              <w:t xml:space="preserve">- </w:t>
            </w:r>
            <w:r w:rsidR="006262B9">
              <w:rPr>
                <w:b/>
                <w:color w:val="0784BE" w:themeColor="accent2" w:themeShade="80"/>
                <w:sz w:val="16"/>
                <w:szCs w:val="16"/>
              </w:rPr>
              <w:t>1</w:t>
            </w:r>
            <w:r w:rsidR="006262B9" w:rsidRPr="006262B9">
              <w:rPr>
                <w:b/>
                <w:color w:val="0784BE" w:themeColor="accent2" w:themeShade="80"/>
                <w:sz w:val="16"/>
                <w:szCs w:val="16"/>
                <w:vertAlign w:val="superscript"/>
              </w:rPr>
              <w:t>st</w:t>
            </w:r>
            <w:r w:rsidR="006262B9">
              <w:rPr>
                <w:b/>
                <w:color w:val="0784BE" w:themeColor="accent2" w:themeShade="80"/>
                <w:sz w:val="16"/>
                <w:szCs w:val="16"/>
              </w:rPr>
              <w:t xml:space="preserve"> dose</w:t>
            </w:r>
          </w:p>
          <w:p w:rsidR="00541686" w:rsidRPr="002015E2" w:rsidRDefault="00541686" w:rsidP="00541686">
            <w:pPr>
              <w:rPr>
                <w:color w:val="0784BE" w:themeColor="accent2" w:themeShade="80"/>
                <w:sz w:val="16"/>
                <w:szCs w:val="16"/>
              </w:rPr>
            </w:pPr>
            <w:r w:rsidRPr="002015E2">
              <w:rPr>
                <w:b/>
                <w:color w:val="0784BE" w:themeColor="accent2" w:themeShade="80"/>
                <w:sz w:val="16"/>
                <w:szCs w:val="16"/>
              </w:rPr>
              <w:t>Ruler Foods</w:t>
            </w:r>
            <w:r>
              <w:rPr>
                <w:color w:val="0784BE" w:themeColor="accent2" w:themeShade="80"/>
                <w:sz w:val="16"/>
                <w:szCs w:val="16"/>
              </w:rPr>
              <w:t xml:space="preserve"> </w:t>
            </w:r>
            <w:r w:rsidRPr="002015E2">
              <w:rPr>
                <w:color w:val="0784BE" w:themeColor="accent2" w:themeShade="80"/>
                <w:sz w:val="16"/>
                <w:szCs w:val="16"/>
              </w:rPr>
              <w:t>8:30-12</w:t>
            </w:r>
            <w:r>
              <w:rPr>
                <w:color w:val="0784BE" w:themeColor="accent2" w:themeShade="80"/>
                <w:sz w:val="16"/>
                <w:szCs w:val="16"/>
              </w:rPr>
              <w:t xml:space="preserve"> - 47710</w:t>
            </w:r>
          </w:p>
          <w:p w:rsidR="00541686" w:rsidRPr="00541686" w:rsidRDefault="00541686" w:rsidP="00541686">
            <w:pPr>
              <w:rPr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 xml:space="preserve">Simpson’s Grocery </w:t>
            </w:r>
            <w:r w:rsidRPr="002015E2">
              <w:rPr>
                <w:color w:val="0784BE" w:themeColor="accent2" w:themeShade="80"/>
                <w:sz w:val="16"/>
                <w:szCs w:val="16"/>
              </w:rPr>
              <w:t>12:30-3:30</w:t>
            </w:r>
            <w:r>
              <w:rPr>
                <w:b/>
                <w:color w:val="0784BE" w:themeColor="accent2" w:themeShade="80"/>
                <w:sz w:val="16"/>
                <w:szCs w:val="16"/>
              </w:rPr>
              <w:t xml:space="preserve"> </w:t>
            </w:r>
            <w:r w:rsidRPr="00541686">
              <w:rPr>
                <w:color w:val="0784BE" w:themeColor="accent2" w:themeShade="80"/>
                <w:sz w:val="16"/>
                <w:szCs w:val="16"/>
              </w:rPr>
              <w:t>-47714</w:t>
            </w:r>
          </w:p>
          <w:p w:rsidR="00712857" w:rsidRPr="00AD05FF" w:rsidRDefault="00712857" w:rsidP="00944401">
            <w:pPr>
              <w:rPr>
                <w:color w:val="auto"/>
                <w:sz w:val="16"/>
                <w:szCs w:val="16"/>
              </w:rPr>
            </w:pPr>
          </w:p>
        </w:tc>
        <w:tc>
          <w:tcPr>
            <w:tcW w:w="794" w:type="pct"/>
            <w:tcBorders>
              <w:top w:val="nil"/>
              <w:bottom w:val="single" w:sz="4" w:space="0" w:color="BFBFBF" w:themeColor="background1" w:themeShade="BF"/>
            </w:tcBorders>
          </w:tcPr>
          <w:p w:rsidR="00712857" w:rsidRPr="006E1F58" w:rsidRDefault="00712857" w:rsidP="00944401">
            <w:pPr>
              <w:rPr>
                <w:b/>
                <w:color w:val="auto"/>
                <w:sz w:val="16"/>
                <w:szCs w:val="16"/>
              </w:rPr>
            </w:pPr>
          </w:p>
          <w:p w:rsidR="00712857" w:rsidRPr="006E1F58" w:rsidRDefault="008B4188" w:rsidP="00944401">
            <w:pPr>
              <w:rPr>
                <w:b/>
                <w:color w:val="auto"/>
                <w:sz w:val="16"/>
                <w:szCs w:val="16"/>
              </w:rPr>
            </w:pPr>
            <w:r w:rsidRPr="006E1F58">
              <w:rPr>
                <w:b/>
                <w:color w:val="B04B0F" w:themeColor="accent4" w:themeShade="BF"/>
                <w:sz w:val="16"/>
                <w:szCs w:val="16"/>
              </w:rPr>
              <w:t>Homebound Hoosiers</w:t>
            </w:r>
          </w:p>
          <w:p w:rsidR="00712857" w:rsidRPr="006E1F58" w:rsidRDefault="00712857" w:rsidP="00944401">
            <w:pPr>
              <w:rPr>
                <w:b/>
                <w:color w:val="auto"/>
                <w:sz w:val="16"/>
                <w:szCs w:val="16"/>
              </w:rPr>
            </w:pPr>
          </w:p>
          <w:p w:rsidR="00712857" w:rsidRPr="006E1F58" w:rsidRDefault="00712857" w:rsidP="00944401">
            <w:pPr>
              <w:rPr>
                <w:b/>
                <w:color w:val="auto"/>
                <w:sz w:val="16"/>
                <w:szCs w:val="16"/>
              </w:rPr>
            </w:pPr>
          </w:p>
          <w:p w:rsidR="00712857" w:rsidRPr="006E1F58" w:rsidRDefault="00712857" w:rsidP="00944401">
            <w:pPr>
              <w:rPr>
                <w:b/>
                <w:color w:val="auto"/>
                <w:sz w:val="16"/>
                <w:szCs w:val="16"/>
              </w:rPr>
            </w:pPr>
          </w:p>
          <w:p w:rsidR="00712857" w:rsidRPr="006E1F58" w:rsidRDefault="00712857" w:rsidP="00944401">
            <w:pPr>
              <w:rPr>
                <w:b/>
                <w:color w:val="auto"/>
                <w:sz w:val="16"/>
                <w:szCs w:val="16"/>
              </w:rPr>
            </w:pPr>
          </w:p>
          <w:p w:rsidR="00712857" w:rsidRPr="006E1F58" w:rsidRDefault="00712857" w:rsidP="00944401">
            <w:pPr>
              <w:rPr>
                <w:b/>
                <w:color w:val="auto"/>
                <w:sz w:val="16"/>
                <w:szCs w:val="16"/>
              </w:rPr>
            </w:pPr>
          </w:p>
          <w:p w:rsidR="00712857" w:rsidRPr="006E1F58" w:rsidRDefault="00712857" w:rsidP="00944401">
            <w:pPr>
              <w:rPr>
                <w:b/>
                <w:color w:val="auto"/>
                <w:sz w:val="16"/>
                <w:szCs w:val="16"/>
              </w:rPr>
            </w:pPr>
          </w:p>
          <w:p w:rsidR="00541686" w:rsidRPr="006E1F58" w:rsidRDefault="00541686" w:rsidP="00944401">
            <w:pPr>
              <w:rPr>
                <w:b/>
                <w:color w:val="auto"/>
                <w:sz w:val="16"/>
                <w:szCs w:val="16"/>
              </w:rPr>
            </w:pPr>
          </w:p>
          <w:p w:rsidR="00712857" w:rsidRPr="006E1F58" w:rsidRDefault="00712857" w:rsidP="00944401">
            <w:pPr>
              <w:rPr>
                <w:b/>
                <w:color w:val="auto"/>
                <w:sz w:val="16"/>
                <w:szCs w:val="16"/>
              </w:rPr>
            </w:pPr>
          </w:p>
          <w:p w:rsidR="00712857" w:rsidRPr="006E1F58" w:rsidRDefault="00712857" w:rsidP="00944401">
            <w:pPr>
              <w:rPr>
                <w:b/>
                <w:color w:val="auto"/>
                <w:sz w:val="16"/>
                <w:szCs w:val="16"/>
              </w:rPr>
            </w:pPr>
          </w:p>
          <w:p w:rsidR="00CC1278" w:rsidRPr="006E1F58" w:rsidRDefault="00CC1278" w:rsidP="00944401">
            <w:pPr>
              <w:rPr>
                <w:b/>
                <w:color w:val="auto"/>
                <w:sz w:val="16"/>
                <w:szCs w:val="16"/>
              </w:rPr>
            </w:pPr>
          </w:p>
          <w:p w:rsidR="00712857" w:rsidRPr="006E1F58" w:rsidRDefault="00712857" w:rsidP="00944401">
            <w:pPr>
              <w:rPr>
                <w:b/>
                <w:color w:val="auto"/>
                <w:sz w:val="16"/>
                <w:szCs w:val="16"/>
              </w:rPr>
            </w:pPr>
          </w:p>
        </w:tc>
        <w:tc>
          <w:tcPr>
            <w:tcW w:w="745" w:type="pct"/>
            <w:tcBorders>
              <w:top w:val="nil"/>
              <w:bottom w:val="single" w:sz="4" w:space="0" w:color="BFBFBF" w:themeColor="background1" w:themeShade="BF"/>
            </w:tcBorders>
          </w:tcPr>
          <w:p w:rsidR="006A0602" w:rsidRPr="006A0602" w:rsidRDefault="006A0602" w:rsidP="006A0602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 w:rsidR="0000487D">
              <w:rPr>
                <w:b/>
                <w:color w:val="FF0000"/>
                <w:sz w:val="16"/>
                <w:szCs w:val="16"/>
              </w:rPr>
              <w:t xml:space="preserve"> Clinic</w:t>
            </w:r>
            <w:r w:rsidR="008B4188">
              <w:rPr>
                <w:b/>
                <w:color w:val="FF0000"/>
                <w:sz w:val="16"/>
                <w:szCs w:val="16"/>
              </w:rPr>
              <w:t xml:space="preserve"> MP</w:t>
            </w:r>
          </w:p>
          <w:p w:rsidR="006A0602" w:rsidRPr="006A0602" w:rsidRDefault="006A0602" w:rsidP="006A0602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6A0602" w:rsidRDefault="006A0602" w:rsidP="006A0602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RN: CD Nurse</w:t>
            </w:r>
          </w:p>
          <w:p w:rsidR="006E1F58" w:rsidRDefault="006E1F58" w:rsidP="006A0602">
            <w:pPr>
              <w:rPr>
                <w:color w:val="FF0000"/>
                <w:sz w:val="16"/>
                <w:szCs w:val="16"/>
              </w:rPr>
            </w:pPr>
          </w:p>
          <w:p w:rsidR="006262B9" w:rsidRPr="00541686" w:rsidRDefault="006262B9" w:rsidP="006262B9">
            <w:pPr>
              <w:rPr>
                <w:b/>
                <w:color w:val="326BA6" w:themeColor="text2" w:themeShade="BF"/>
                <w:sz w:val="16"/>
                <w:szCs w:val="16"/>
              </w:rPr>
            </w:pPr>
            <w:r w:rsidRPr="00541686">
              <w:rPr>
                <w:b/>
                <w:color w:val="326BA6" w:themeColor="text2" w:themeShade="BF"/>
                <w:sz w:val="16"/>
                <w:szCs w:val="16"/>
              </w:rPr>
              <w:t xml:space="preserve">Bus </w:t>
            </w:r>
            <w:r>
              <w:rPr>
                <w:b/>
                <w:color w:val="326BA6" w:themeColor="text2" w:themeShade="BF"/>
                <w:sz w:val="16"/>
                <w:szCs w:val="16"/>
              </w:rPr>
              <w:t xml:space="preserve">4- </w:t>
            </w:r>
            <w:r>
              <w:rPr>
                <w:b/>
                <w:color w:val="0784BE" w:themeColor="accent2" w:themeShade="80"/>
                <w:sz w:val="16"/>
                <w:szCs w:val="16"/>
              </w:rPr>
              <w:t>1</w:t>
            </w:r>
            <w:r w:rsidRPr="006262B9">
              <w:rPr>
                <w:b/>
                <w:color w:val="0784BE" w:themeColor="accent2" w:themeShade="80"/>
                <w:sz w:val="16"/>
                <w:szCs w:val="16"/>
                <w:vertAlign w:val="superscript"/>
              </w:rPr>
              <w:t>st</w:t>
            </w:r>
            <w:r>
              <w:rPr>
                <w:b/>
                <w:color w:val="0784BE" w:themeColor="accent2" w:themeShade="80"/>
                <w:sz w:val="16"/>
                <w:szCs w:val="16"/>
              </w:rPr>
              <w:t xml:space="preserve"> dose</w:t>
            </w:r>
          </w:p>
          <w:p w:rsidR="006262B9" w:rsidRPr="002015E2" w:rsidRDefault="00D153B1" w:rsidP="006262B9">
            <w:pPr>
              <w:rPr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>Old Cut Rate Market</w:t>
            </w:r>
            <w:r>
              <w:rPr>
                <w:color w:val="0784BE" w:themeColor="accent2" w:themeShade="80"/>
                <w:sz w:val="16"/>
                <w:szCs w:val="16"/>
              </w:rPr>
              <w:t xml:space="preserve"> - </w:t>
            </w:r>
            <w:r w:rsidR="006262B9">
              <w:rPr>
                <w:color w:val="0784BE" w:themeColor="accent2" w:themeShade="80"/>
                <w:sz w:val="16"/>
                <w:szCs w:val="16"/>
              </w:rPr>
              <w:t xml:space="preserve">- </w:t>
            </w:r>
            <w:r w:rsidR="006262B9" w:rsidRPr="002015E2">
              <w:rPr>
                <w:color w:val="0784BE" w:themeColor="accent2" w:themeShade="80"/>
                <w:sz w:val="16"/>
                <w:szCs w:val="16"/>
              </w:rPr>
              <w:t>8:30-12</w:t>
            </w:r>
            <w:r w:rsidR="006262B9">
              <w:rPr>
                <w:color w:val="0784BE" w:themeColor="accent2" w:themeShade="80"/>
                <w:sz w:val="16"/>
                <w:szCs w:val="16"/>
              </w:rPr>
              <w:t xml:space="preserve"> - 47713</w:t>
            </w:r>
          </w:p>
          <w:p w:rsidR="006262B9" w:rsidRPr="00541686" w:rsidRDefault="00EA1BB1" w:rsidP="006262B9">
            <w:pPr>
              <w:rPr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>Economy</w:t>
            </w:r>
            <w:r w:rsidR="006262B9">
              <w:rPr>
                <w:b/>
                <w:color w:val="0784BE" w:themeColor="accent2" w:themeShade="80"/>
                <w:sz w:val="16"/>
                <w:szCs w:val="16"/>
              </w:rPr>
              <w:t xml:space="preserve"> Grocery </w:t>
            </w:r>
            <w:r w:rsidR="006262B9" w:rsidRPr="002015E2">
              <w:rPr>
                <w:color w:val="0784BE" w:themeColor="accent2" w:themeShade="80"/>
                <w:sz w:val="16"/>
                <w:szCs w:val="16"/>
              </w:rPr>
              <w:t>12:30-3:30</w:t>
            </w:r>
            <w:r w:rsidR="006262B9">
              <w:rPr>
                <w:b/>
                <w:color w:val="0784BE" w:themeColor="accent2" w:themeShade="80"/>
                <w:sz w:val="16"/>
                <w:szCs w:val="16"/>
              </w:rPr>
              <w:t xml:space="preserve"> - </w:t>
            </w:r>
            <w:r w:rsidR="006262B9" w:rsidRPr="00541686">
              <w:rPr>
                <w:color w:val="0784BE" w:themeColor="accent2" w:themeShade="80"/>
                <w:sz w:val="16"/>
                <w:szCs w:val="16"/>
              </w:rPr>
              <w:t>47710</w:t>
            </w:r>
          </w:p>
          <w:p w:rsidR="00712857" w:rsidRPr="00AD05FF" w:rsidRDefault="00712857" w:rsidP="00944401">
            <w:pPr>
              <w:rPr>
                <w:color w:val="auto"/>
                <w:sz w:val="16"/>
                <w:szCs w:val="16"/>
              </w:rPr>
            </w:pPr>
          </w:p>
        </w:tc>
        <w:tc>
          <w:tcPr>
            <w:tcW w:w="672" w:type="pct"/>
            <w:tcBorders>
              <w:top w:val="nil"/>
              <w:bottom w:val="single" w:sz="4" w:space="0" w:color="BFBFBF" w:themeColor="background1" w:themeShade="BF"/>
            </w:tcBorders>
          </w:tcPr>
          <w:p w:rsidR="00712857" w:rsidRPr="00AD05FF" w:rsidRDefault="00712857" w:rsidP="00944401">
            <w:pPr>
              <w:rPr>
                <w:color w:val="auto"/>
                <w:sz w:val="16"/>
                <w:szCs w:val="16"/>
              </w:rPr>
            </w:pPr>
          </w:p>
          <w:p w:rsidR="00712857" w:rsidRPr="00AD05FF" w:rsidRDefault="00712857" w:rsidP="00944401">
            <w:pPr>
              <w:rPr>
                <w:color w:val="auto"/>
                <w:sz w:val="16"/>
                <w:szCs w:val="16"/>
              </w:rPr>
            </w:pPr>
          </w:p>
          <w:p w:rsidR="00712857" w:rsidRPr="00AD05FF" w:rsidRDefault="00712857" w:rsidP="00944401">
            <w:pPr>
              <w:rPr>
                <w:color w:val="auto"/>
                <w:sz w:val="16"/>
                <w:szCs w:val="16"/>
              </w:rPr>
            </w:pPr>
          </w:p>
          <w:p w:rsidR="00712857" w:rsidRPr="00AD05FF" w:rsidRDefault="00712857" w:rsidP="00944401">
            <w:pPr>
              <w:rPr>
                <w:color w:val="auto"/>
                <w:sz w:val="16"/>
                <w:szCs w:val="16"/>
              </w:rPr>
            </w:pPr>
          </w:p>
          <w:p w:rsidR="00712857" w:rsidRPr="00AD05FF" w:rsidRDefault="00712857" w:rsidP="00944401">
            <w:pPr>
              <w:rPr>
                <w:color w:val="auto"/>
                <w:sz w:val="16"/>
                <w:szCs w:val="16"/>
              </w:rPr>
            </w:pPr>
          </w:p>
          <w:p w:rsidR="00712857" w:rsidRPr="00AD05FF" w:rsidRDefault="00712857" w:rsidP="00944401">
            <w:pPr>
              <w:rPr>
                <w:color w:val="auto"/>
                <w:sz w:val="16"/>
                <w:szCs w:val="16"/>
              </w:rPr>
            </w:pPr>
          </w:p>
          <w:p w:rsidR="00712857" w:rsidRPr="00AD05FF" w:rsidRDefault="00712857" w:rsidP="00944401">
            <w:pPr>
              <w:rPr>
                <w:color w:val="auto"/>
                <w:sz w:val="16"/>
                <w:szCs w:val="16"/>
              </w:rPr>
            </w:pPr>
          </w:p>
          <w:p w:rsidR="00712857" w:rsidRDefault="00712857" w:rsidP="00944401">
            <w:pPr>
              <w:rPr>
                <w:color w:val="auto"/>
                <w:sz w:val="16"/>
                <w:szCs w:val="16"/>
              </w:rPr>
            </w:pPr>
          </w:p>
          <w:p w:rsidR="00541686" w:rsidRDefault="00541686" w:rsidP="00944401">
            <w:pPr>
              <w:rPr>
                <w:color w:val="auto"/>
                <w:sz w:val="16"/>
                <w:szCs w:val="16"/>
              </w:rPr>
            </w:pPr>
          </w:p>
          <w:p w:rsidR="00CC1278" w:rsidRPr="00AD05FF" w:rsidRDefault="00CC1278" w:rsidP="00944401">
            <w:pPr>
              <w:rPr>
                <w:color w:val="auto"/>
                <w:sz w:val="16"/>
                <w:szCs w:val="16"/>
              </w:rPr>
            </w:pPr>
          </w:p>
          <w:p w:rsidR="00712857" w:rsidRPr="00AD05FF" w:rsidRDefault="00712857" w:rsidP="00944401">
            <w:pPr>
              <w:rPr>
                <w:color w:val="auto"/>
                <w:sz w:val="16"/>
                <w:szCs w:val="16"/>
              </w:rPr>
            </w:pPr>
          </w:p>
          <w:p w:rsidR="00712857" w:rsidRPr="00AD05FF" w:rsidRDefault="00712857" w:rsidP="00944401">
            <w:pPr>
              <w:rPr>
                <w:color w:val="auto"/>
                <w:sz w:val="16"/>
                <w:szCs w:val="16"/>
              </w:rPr>
            </w:pPr>
          </w:p>
          <w:p w:rsidR="00712857" w:rsidRPr="00AD05FF" w:rsidRDefault="00712857" w:rsidP="00944401">
            <w:pPr>
              <w:rPr>
                <w:color w:val="auto"/>
                <w:sz w:val="16"/>
                <w:szCs w:val="16"/>
              </w:rPr>
            </w:pPr>
          </w:p>
        </w:tc>
        <w:tc>
          <w:tcPr>
            <w:tcW w:w="818" w:type="pct"/>
            <w:tcBorders>
              <w:top w:val="nil"/>
              <w:bottom w:val="single" w:sz="4" w:space="0" w:color="BFBFBF" w:themeColor="background1" w:themeShade="BF"/>
            </w:tcBorders>
          </w:tcPr>
          <w:p w:rsidR="00712857" w:rsidRDefault="00142FE8" w:rsidP="00944401">
            <w:pPr>
              <w:rPr>
                <w:b/>
                <w:color w:val="5A115A" w:themeColor="accent6" w:themeShade="80"/>
                <w:sz w:val="16"/>
                <w:szCs w:val="16"/>
              </w:rPr>
            </w:pPr>
            <w:r w:rsidRPr="00E32AFB">
              <w:rPr>
                <w:b/>
                <w:color w:val="5A115A" w:themeColor="accent6" w:themeShade="80"/>
                <w:sz w:val="16"/>
                <w:szCs w:val="16"/>
              </w:rPr>
              <w:t>Vanderburgh County Humane Society</w:t>
            </w:r>
            <w:r w:rsidR="002B5356">
              <w:rPr>
                <w:b/>
                <w:color w:val="5A115A" w:themeColor="accent6" w:themeShade="80"/>
                <w:sz w:val="16"/>
                <w:szCs w:val="16"/>
              </w:rPr>
              <w:t xml:space="preserve"> - Bus</w:t>
            </w:r>
          </w:p>
          <w:p w:rsidR="00142FE8" w:rsidRPr="00142FE8" w:rsidRDefault="00142FE8" w:rsidP="00944401">
            <w:pPr>
              <w:rPr>
                <w:color w:val="5A115A" w:themeColor="accent6" w:themeShade="80"/>
                <w:sz w:val="16"/>
                <w:szCs w:val="16"/>
              </w:rPr>
            </w:pPr>
            <w:r w:rsidRPr="00142FE8">
              <w:rPr>
                <w:color w:val="5A115A" w:themeColor="accent6" w:themeShade="80"/>
                <w:sz w:val="16"/>
                <w:szCs w:val="16"/>
              </w:rPr>
              <w:t>10</w:t>
            </w:r>
            <w:r w:rsidR="0003754B">
              <w:rPr>
                <w:color w:val="5A115A" w:themeColor="accent6" w:themeShade="80"/>
                <w:sz w:val="16"/>
                <w:szCs w:val="16"/>
              </w:rPr>
              <w:t>am</w:t>
            </w:r>
            <w:r w:rsidRPr="00142FE8">
              <w:rPr>
                <w:color w:val="5A115A" w:themeColor="accent6" w:themeShade="80"/>
                <w:sz w:val="16"/>
                <w:szCs w:val="16"/>
              </w:rPr>
              <w:t>-3</w:t>
            </w:r>
            <w:r w:rsidR="0003754B">
              <w:rPr>
                <w:color w:val="5A115A" w:themeColor="accent6" w:themeShade="80"/>
                <w:sz w:val="16"/>
                <w:szCs w:val="16"/>
              </w:rPr>
              <w:t>pm</w:t>
            </w:r>
          </w:p>
          <w:p w:rsidR="00142FE8" w:rsidRDefault="00142FE8" w:rsidP="00944401">
            <w:pPr>
              <w:rPr>
                <w:sz w:val="16"/>
                <w:szCs w:val="16"/>
              </w:rPr>
            </w:pPr>
          </w:p>
          <w:p w:rsidR="0003754B" w:rsidRDefault="0003754B" w:rsidP="00944401">
            <w:pPr>
              <w:rPr>
                <w:sz w:val="16"/>
                <w:szCs w:val="16"/>
              </w:rPr>
            </w:pPr>
          </w:p>
          <w:p w:rsidR="0003754B" w:rsidRDefault="0003754B" w:rsidP="00944401">
            <w:pPr>
              <w:rPr>
                <w:sz w:val="16"/>
                <w:szCs w:val="16"/>
              </w:rPr>
            </w:pPr>
          </w:p>
          <w:p w:rsidR="0003754B" w:rsidRDefault="0003754B" w:rsidP="00944401">
            <w:pPr>
              <w:rPr>
                <w:sz w:val="16"/>
                <w:szCs w:val="16"/>
              </w:rPr>
            </w:pPr>
          </w:p>
          <w:p w:rsidR="0003754B" w:rsidRDefault="0003754B" w:rsidP="00944401">
            <w:pPr>
              <w:rPr>
                <w:sz w:val="16"/>
                <w:szCs w:val="16"/>
              </w:rPr>
            </w:pPr>
          </w:p>
          <w:p w:rsidR="0003754B" w:rsidRPr="00D22E2E" w:rsidRDefault="0003754B" w:rsidP="00944401">
            <w:pPr>
              <w:rPr>
                <w:sz w:val="16"/>
                <w:szCs w:val="16"/>
              </w:rPr>
            </w:pPr>
          </w:p>
        </w:tc>
      </w:tr>
      <w:tr w:rsidR="00712857" w:rsidRPr="00D22E2E" w:rsidTr="00944401">
        <w:tc>
          <w:tcPr>
            <w:tcW w:w="353" w:type="pct"/>
            <w:tcBorders>
              <w:bottom w:val="nil"/>
            </w:tcBorders>
            <w:shd w:val="clear" w:color="auto" w:fill="F7F7F7" w:themeFill="background2"/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18</w:t>
            </w:r>
          </w:p>
        </w:tc>
        <w:tc>
          <w:tcPr>
            <w:tcW w:w="794" w:type="pct"/>
            <w:tcBorders>
              <w:bottom w:val="nil"/>
            </w:tcBorders>
            <w:shd w:val="clear" w:color="auto" w:fill="F7F7F7" w:themeFill="background2"/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824" w:type="pct"/>
            <w:tcBorders>
              <w:bottom w:val="nil"/>
            </w:tcBorders>
            <w:shd w:val="clear" w:color="auto" w:fill="F7F7F7" w:themeFill="background2"/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794" w:type="pct"/>
            <w:tcBorders>
              <w:bottom w:val="nil"/>
            </w:tcBorders>
            <w:shd w:val="clear" w:color="auto" w:fill="F7F7F7" w:themeFill="background2"/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45" w:type="pct"/>
            <w:tcBorders>
              <w:bottom w:val="nil"/>
            </w:tcBorders>
            <w:shd w:val="clear" w:color="auto" w:fill="F7F7F7" w:themeFill="background2"/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672" w:type="pct"/>
            <w:tcBorders>
              <w:bottom w:val="nil"/>
            </w:tcBorders>
            <w:shd w:val="clear" w:color="auto" w:fill="F7F7F7" w:themeFill="background2"/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818" w:type="pct"/>
            <w:tcBorders>
              <w:bottom w:val="nil"/>
            </w:tcBorders>
            <w:shd w:val="clear" w:color="auto" w:fill="F7F7F7" w:themeFill="background2"/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712857" w:rsidRPr="00D22E2E" w:rsidTr="00944401">
        <w:trPr>
          <w:trHeight w:hRule="exact" w:val="2862"/>
        </w:trPr>
        <w:tc>
          <w:tcPr>
            <w:tcW w:w="35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712857" w:rsidRDefault="00712857" w:rsidP="009444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 29</w:t>
            </w:r>
          </w:p>
          <w:p w:rsidR="0003754B" w:rsidRDefault="0003754B" w:rsidP="00944401">
            <w:pPr>
              <w:rPr>
                <w:sz w:val="16"/>
                <w:szCs w:val="16"/>
              </w:rPr>
            </w:pPr>
          </w:p>
          <w:p w:rsidR="0003754B" w:rsidRDefault="0003754B" w:rsidP="00944401">
            <w:pPr>
              <w:rPr>
                <w:sz w:val="16"/>
                <w:szCs w:val="16"/>
              </w:rPr>
            </w:pPr>
          </w:p>
          <w:p w:rsidR="0003754B" w:rsidRDefault="0003754B" w:rsidP="00944401">
            <w:pPr>
              <w:rPr>
                <w:sz w:val="16"/>
                <w:szCs w:val="16"/>
              </w:rPr>
            </w:pPr>
          </w:p>
          <w:p w:rsidR="0003754B" w:rsidRDefault="0003754B" w:rsidP="00944401">
            <w:pPr>
              <w:rPr>
                <w:sz w:val="16"/>
                <w:szCs w:val="16"/>
              </w:rPr>
            </w:pPr>
          </w:p>
          <w:p w:rsidR="0003754B" w:rsidRDefault="0003754B" w:rsidP="00944401">
            <w:pPr>
              <w:rPr>
                <w:sz w:val="16"/>
                <w:szCs w:val="16"/>
              </w:rPr>
            </w:pPr>
          </w:p>
          <w:p w:rsidR="0003754B" w:rsidRDefault="0003754B" w:rsidP="00944401">
            <w:pPr>
              <w:rPr>
                <w:sz w:val="16"/>
                <w:szCs w:val="16"/>
              </w:rPr>
            </w:pPr>
          </w:p>
          <w:p w:rsidR="0003754B" w:rsidRDefault="0003754B" w:rsidP="00944401">
            <w:pPr>
              <w:rPr>
                <w:sz w:val="16"/>
                <w:szCs w:val="16"/>
              </w:rPr>
            </w:pPr>
          </w:p>
          <w:p w:rsidR="0003754B" w:rsidRDefault="0003754B" w:rsidP="00944401">
            <w:pPr>
              <w:rPr>
                <w:sz w:val="16"/>
                <w:szCs w:val="16"/>
              </w:rPr>
            </w:pPr>
          </w:p>
          <w:p w:rsidR="0003754B" w:rsidRDefault="0003754B" w:rsidP="00944401">
            <w:pPr>
              <w:rPr>
                <w:sz w:val="16"/>
                <w:szCs w:val="16"/>
              </w:rPr>
            </w:pPr>
          </w:p>
          <w:p w:rsidR="0003754B" w:rsidRDefault="0003754B" w:rsidP="00944401">
            <w:pPr>
              <w:rPr>
                <w:sz w:val="16"/>
                <w:szCs w:val="16"/>
              </w:rPr>
            </w:pPr>
          </w:p>
          <w:p w:rsidR="0003754B" w:rsidRPr="00D22E2E" w:rsidRDefault="0003754B" w:rsidP="00944401">
            <w:pPr>
              <w:rPr>
                <w:sz w:val="16"/>
                <w:szCs w:val="16"/>
              </w:rPr>
            </w:pPr>
          </w:p>
        </w:tc>
        <w:tc>
          <w:tcPr>
            <w:tcW w:w="79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712857" w:rsidRDefault="00712857" w:rsidP="00944401">
            <w:pPr>
              <w:rPr>
                <w:sz w:val="16"/>
                <w:szCs w:val="16"/>
              </w:rPr>
            </w:pPr>
          </w:p>
          <w:p w:rsidR="00712857" w:rsidRDefault="00712857" w:rsidP="00944401">
            <w:pPr>
              <w:rPr>
                <w:sz w:val="16"/>
                <w:szCs w:val="16"/>
              </w:rPr>
            </w:pPr>
          </w:p>
          <w:p w:rsidR="00712857" w:rsidRDefault="00712857" w:rsidP="00944401">
            <w:pPr>
              <w:rPr>
                <w:sz w:val="16"/>
                <w:szCs w:val="16"/>
              </w:rPr>
            </w:pPr>
          </w:p>
          <w:p w:rsidR="00712857" w:rsidRDefault="00712857" w:rsidP="00944401">
            <w:pPr>
              <w:rPr>
                <w:sz w:val="16"/>
                <w:szCs w:val="16"/>
              </w:rPr>
            </w:pPr>
          </w:p>
          <w:p w:rsidR="00712857" w:rsidRDefault="00712857" w:rsidP="00944401">
            <w:pPr>
              <w:rPr>
                <w:sz w:val="16"/>
                <w:szCs w:val="16"/>
              </w:rPr>
            </w:pPr>
          </w:p>
          <w:p w:rsidR="00712857" w:rsidRDefault="00712857" w:rsidP="00944401">
            <w:pPr>
              <w:rPr>
                <w:sz w:val="16"/>
                <w:szCs w:val="16"/>
              </w:rPr>
            </w:pPr>
          </w:p>
          <w:p w:rsidR="00712857" w:rsidRDefault="00712857" w:rsidP="00944401">
            <w:pPr>
              <w:rPr>
                <w:sz w:val="16"/>
                <w:szCs w:val="16"/>
              </w:rPr>
            </w:pPr>
          </w:p>
          <w:p w:rsidR="00712857" w:rsidRDefault="00712857" w:rsidP="00944401">
            <w:pPr>
              <w:rPr>
                <w:sz w:val="16"/>
                <w:szCs w:val="16"/>
              </w:rPr>
            </w:pPr>
          </w:p>
          <w:p w:rsidR="00712857" w:rsidRDefault="00712857" w:rsidP="00944401">
            <w:pPr>
              <w:rPr>
                <w:sz w:val="16"/>
                <w:szCs w:val="16"/>
              </w:rPr>
            </w:pPr>
          </w:p>
          <w:p w:rsidR="00CC1278" w:rsidRDefault="00CC1278" w:rsidP="00944401">
            <w:pPr>
              <w:rPr>
                <w:sz w:val="16"/>
                <w:szCs w:val="16"/>
              </w:rPr>
            </w:pPr>
          </w:p>
          <w:p w:rsidR="00712857" w:rsidRDefault="00712857" w:rsidP="00944401">
            <w:pPr>
              <w:rPr>
                <w:sz w:val="16"/>
                <w:szCs w:val="16"/>
              </w:rPr>
            </w:pPr>
          </w:p>
          <w:p w:rsidR="00712857" w:rsidRPr="00D22E2E" w:rsidRDefault="00712857" w:rsidP="00944401">
            <w:pPr>
              <w:rPr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6A0602" w:rsidRPr="006A0602" w:rsidRDefault="006A0602" w:rsidP="006A0602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 w:rsidR="0000487D">
              <w:rPr>
                <w:b/>
                <w:color w:val="FF0000"/>
                <w:sz w:val="16"/>
                <w:szCs w:val="16"/>
              </w:rPr>
              <w:t xml:space="preserve"> Clinic</w:t>
            </w:r>
            <w:r w:rsidR="008B4188">
              <w:rPr>
                <w:b/>
                <w:color w:val="FF0000"/>
                <w:sz w:val="16"/>
                <w:szCs w:val="16"/>
              </w:rPr>
              <w:t xml:space="preserve"> MP</w:t>
            </w:r>
          </w:p>
          <w:p w:rsidR="006A0602" w:rsidRDefault="006A0602" w:rsidP="006A0602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6E1F58" w:rsidRPr="006A0602" w:rsidRDefault="006E1F58" w:rsidP="006A0602">
            <w:pPr>
              <w:rPr>
                <w:color w:val="FF0000"/>
                <w:sz w:val="16"/>
                <w:szCs w:val="16"/>
              </w:rPr>
            </w:pPr>
          </w:p>
          <w:p w:rsidR="006262B9" w:rsidRPr="00992483" w:rsidRDefault="006262B9" w:rsidP="006262B9">
            <w:pPr>
              <w:rPr>
                <w:b/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>Bus 5</w:t>
            </w:r>
            <w:r>
              <w:rPr>
                <w:b/>
                <w:color w:val="326BA6" w:themeColor="text2" w:themeShade="BF"/>
                <w:sz w:val="16"/>
                <w:szCs w:val="16"/>
              </w:rPr>
              <w:t xml:space="preserve">- </w:t>
            </w:r>
            <w:r>
              <w:rPr>
                <w:b/>
                <w:color w:val="0784BE" w:themeColor="accent2" w:themeShade="80"/>
                <w:sz w:val="16"/>
                <w:szCs w:val="16"/>
              </w:rPr>
              <w:t>1</w:t>
            </w:r>
            <w:r w:rsidRPr="006262B9">
              <w:rPr>
                <w:b/>
                <w:color w:val="0784BE" w:themeColor="accent2" w:themeShade="80"/>
                <w:sz w:val="16"/>
                <w:szCs w:val="16"/>
                <w:vertAlign w:val="superscript"/>
              </w:rPr>
              <w:t>st</w:t>
            </w:r>
            <w:r>
              <w:rPr>
                <w:b/>
                <w:color w:val="0784BE" w:themeColor="accent2" w:themeShade="80"/>
                <w:sz w:val="16"/>
                <w:szCs w:val="16"/>
              </w:rPr>
              <w:t xml:space="preserve"> dose</w:t>
            </w:r>
          </w:p>
          <w:p w:rsidR="006262B9" w:rsidRPr="002015E2" w:rsidRDefault="006262B9" w:rsidP="006262B9">
            <w:pPr>
              <w:rPr>
                <w:color w:val="0784BE" w:themeColor="accent2" w:themeShade="80"/>
                <w:sz w:val="16"/>
                <w:szCs w:val="16"/>
              </w:rPr>
            </w:pPr>
            <w:r w:rsidRPr="002015E2">
              <w:rPr>
                <w:b/>
                <w:color w:val="0784BE" w:themeColor="accent2" w:themeShade="80"/>
                <w:sz w:val="16"/>
                <w:szCs w:val="16"/>
              </w:rPr>
              <w:t>Ruler Foods</w:t>
            </w:r>
            <w:r>
              <w:rPr>
                <w:color w:val="0784BE" w:themeColor="accent2" w:themeShade="80"/>
                <w:sz w:val="16"/>
                <w:szCs w:val="16"/>
              </w:rPr>
              <w:t xml:space="preserve"> </w:t>
            </w:r>
            <w:r w:rsidRPr="002015E2">
              <w:rPr>
                <w:color w:val="0784BE" w:themeColor="accent2" w:themeShade="80"/>
                <w:sz w:val="16"/>
                <w:szCs w:val="16"/>
              </w:rPr>
              <w:t>8:30-12</w:t>
            </w:r>
            <w:r>
              <w:rPr>
                <w:color w:val="0784BE" w:themeColor="accent2" w:themeShade="80"/>
                <w:sz w:val="16"/>
                <w:szCs w:val="16"/>
              </w:rPr>
              <w:t xml:space="preserve"> - 47710</w:t>
            </w:r>
          </w:p>
          <w:p w:rsidR="006262B9" w:rsidRPr="00541686" w:rsidRDefault="006262B9" w:rsidP="006262B9">
            <w:pPr>
              <w:rPr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 xml:space="preserve">Simpson’s Grocery </w:t>
            </w:r>
            <w:r w:rsidRPr="002015E2">
              <w:rPr>
                <w:color w:val="0784BE" w:themeColor="accent2" w:themeShade="80"/>
                <w:sz w:val="16"/>
                <w:szCs w:val="16"/>
              </w:rPr>
              <w:t>12:30-3:30</w:t>
            </w:r>
            <w:r>
              <w:rPr>
                <w:b/>
                <w:color w:val="0784BE" w:themeColor="accent2" w:themeShade="80"/>
                <w:sz w:val="16"/>
                <w:szCs w:val="16"/>
              </w:rPr>
              <w:t xml:space="preserve"> </w:t>
            </w:r>
            <w:r w:rsidRPr="00541686">
              <w:rPr>
                <w:color w:val="0784BE" w:themeColor="accent2" w:themeShade="80"/>
                <w:sz w:val="16"/>
                <w:szCs w:val="16"/>
              </w:rPr>
              <w:t>-47714</w:t>
            </w:r>
          </w:p>
          <w:p w:rsidR="00712857" w:rsidRPr="00D22E2E" w:rsidRDefault="0098244C" w:rsidP="009444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79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712857" w:rsidRDefault="008B4188" w:rsidP="00944401">
            <w:pPr>
              <w:rPr>
                <w:b/>
                <w:color w:val="B04B0F" w:themeColor="accent4" w:themeShade="BF"/>
                <w:sz w:val="16"/>
                <w:szCs w:val="16"/>
              </w:rPr>
            </w:pPr>
            <w:r w:rsidRPr="008B4188">
              <w:rPr>
                <w:b/>
                <w:color w:val="B04B0F" w:themeColor="accent4" w:themeShade="BF"/>
                <w:sz w:val="16"/>
                <w:szCs w:val="16"/>
              </w:rPr>
              <w:t>Homebound Hoosiers</w:t>
            </w:r>
          </w:p>
          <w:p w:rsidR="0098244C" w:rsidRDefault="0098244C" w:rsidP="00944401">
            <w:pPr>
              <w:rPr>
                <w:b/>
                <w:sz w:val="16"/>
                <w:szCs w:val="16"/>
              </w:rPr>
            </w:pPr>
          </w:p>
          <w:p w:rsidR="0098244C" w:rsidRDefault="0098244C" w:rsidP="00944401">
            <w:pPr>
              <w:rPr>
                <w:b/>
                <w:sz w:val="16"/>
                <w:szCs w:val="16"/>
              </w:rPr>
            </w:pPr>
          </w:p>
          <w:p w:rsidR="0098244C" w:rsidRDefault="0098244C" w:rsidP="00944401">
            <w:pPr>
              <w:rPr>
                <w:b/>
                <w:sz w:val="16"/>
                <w:szCs w:val="16"/>
              </w:rPr>
            </w:pPr>
          </w:p>
          <w:p w:rsidR="0098244C" w:rsidRDefault="0098244C" w:rsidP="00944401">
            <w:pPr>
              <w:rPr>
                <w:b/>
                <w:sz w:val="16"/>
                <w:szCs w:val="16"/>
              </w:rPr>
            </w:pPr>
          </w:p>
          <w:p w:rsidR="0098244C" w:rsidRDefault="0098244C" w:rsidP="00944401">
            <w:pPr>
              <w:rPr>
                <w:b/>
                <w:sz w:val="16"/>
                <w:szCs w:val="16"/>
              </w:rPr>
            </w:pPr>
          </w:p>
          <w:p w:rsidR="0098244C" w:rsidRDefault="0098244C" w:rsidP="00944401">
            <w:pPr>
              <w:rPr>
                <w:b/>
                <w:sz w:val="16"/>
                <w:szCs w:val="16"/>
              </w:rPr>
            </w:pPr>
          </w:p>
          <w:p w:rsidR="0098244C" w:rsidRDefault="0098244C" w:rsidP="00944401">
            <w:pPr>
              <w:rPr>
                <w:b/>
                <w:sz w:val="16"/>
                <w:szCs w:val="16"/>
              </w:rPr>
            </w:pPr>
          </w:p>
          <w:p w:rsidR="0098244C" w:rsidRDefault="0098244C" w:rsidP="00944401">
            <w:pPr>
              <w:rPr>
                <w:b/>
                <w:sz w:val="16"/>
                <w:szCs w:val="16"/>
              </w:rPr>
            </w:pPr>
          </w:p>
          <w:p w:rsidR="0098244C" w:rsidRDefault="0098244C" w:rsidP="00944401">
            <w:pPr>
              <w:rPr>
                <w:b/>
                <w:sz w:val="16"/>
                <w:szCs w:val="16"/>
              </w:rPr>
            </w:pPr>
          </w:p>
          <w:p w:rsidR="0098244C" w:rsidRDefault="0098244C" w:rsidP="00944401">
            <w:pPr>
              <w:rPr>
                <w:b/>
                <w:sz w:val="16"/>
                <w:szCs w:val="16"/>
              </w:rPr>
            </w:pPr>
          </w:p>
          <w:p w:rsidR="0098244C" w:rsidRPr="0098244C" w:rsidRDefault="0098244C" w:rsidP="00944401">
            <w:pPr>
              <w:rPr>
                <w:sz w:val="16"/>
                <w:szCs w:val="16"/>
              </w:rPr>
            </w:pPr>
          </w:p>
        </w:tc>
        <w:tc>
          <w:tcPr>
            <w:tcW w:w="74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6A0602" w:rsidRPr="006A0602" w:rsidRDefault="006A0602" w:rsidP="006A0602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 w:rsidR="0000487D">
              <w:rPr>
                <w:b/>
                <w:color w:val="FF0000"/>
                <w:sz w:val="16"/>
                <w:szCs w:val="16"/>
              </w:rPr>
              <w:t xml:space="preserve"> Clinic</w:t>
            </w:r>
            <w:r w:rsidR="008B4188">
              <w:rPr>
                <w:b/>
                <w:color w:val="FF0000"/>
                <w:sz w:val="16"/>
                <w:szCs w:val="16"/>
              </w:rPr>
              <w:t xml:space="preserve"> MP</w:t>
            </w:r>
          </w:p>
          <w:p w:rsidR="006A0602" w:rsidRDefault="006A0602" w:rsidP="006A0602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6E1F58" w:rsidRPr="006A0602" w:rsidRDefault="006E1F58" w:rsidP="006A0602">
            <w:pPr>
              <w:rPr>
                <w:color w:val="FF0000"/>
                <w:sz w:val="16"/>
                <w:szCs w:val="16"/>
              </w:rPr>
            </w:pPr>
          </w:p>
          <w:p w:rsidR="006262B9" w:rsidRDefault="006262B9" w:rsidP="006262B9">
            <w:pPr>
              <w:rPr>
                <w:b/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>Bus 6</w:t>
            </w:r>
            <w:r>
              <w:rPr>
                <w:b/>
                <w:color w:val="326BA6" w:themeColor="text2" w:themeShade="BF"/>
                <w:sz w:val="16"/>
                <w:szCs w:val="16"/>
              </w:rPr>
              <w:t xml:space="preserve">- </w:t>
            </w:r>
            <w:r>
              <w:rPr>
                <w:b/>
                <w:color w:val="0784BE" w:themeColor="accent2" w:themeShade="80"/>
                <w:sz w:val="16"/>
                <w:szCs w:val="16"/>
              </w:rPr>
              <w:t>1</w:t>
            </w:r>
            <w:r w:rsidRPr="006262B9">
              <w:rPr>
                <w:b/>
                <w:color w:val="0784BE" w:themeColor="accent2" w:themeShade="80"/>
                <w:sz w:val="16"/>
                <w:szCs w:val="16"/>
                <w:vertAlign w:val="superscript"/>
              </w:rPr>
              <w:t>st</w:t>
            </w:r>
            <w:r>
              <w:rPr>
                <w:b/>
                <w:color w:val="0784BE" w:themeColor="accent2" w:themeShade="80"/>
                <w:sz w:val="16"/>
                <w:szCs w:val="16"/>
              </w:rPr>
              <w:t xml:space="preserve"> dose</w:t>
            </w:r>
            <w:r w:rsidRPr="00992483">
              <w:rPr>
                <w:b/>
                <w:color w:val="0784BE" w:themeColor="accent2" w:themeShade="80"/>
                <w:sz w:val="16"/>
                <w:szCs w:val="16"/>
              </w:rPr>
              <w:t xml:space="preserve"> </w:t>
            </w:r>
          </w:p>
          <w:p w:rsidR="006262B9" w:rsidRPr="002015E2" w:rsidRDefault="00D153B1" w:rsidP="006262B9">
            <w:pPr>
              <w:rPr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>Old Cut Rate Market</w:t>
            </w:r>
            <w:r>
              <w:rPr>
                <w:color w:val="0784BE" w:themeColor="accent2" w:themeShade="80"/>
                <w:sz w:val="16"/>
                <w:szCs w:val="16"/>
              </w:rPr>
              <w:t xml:space="preserve"> - </w:t>
            </w:r>
            <w:r w:rsidR="006262B9" w:rsidRPr="002015E2">
              <w:rPr>
                <w:color w:val="0784BE" w:themeColor="accent2" w:themeShade="80"/>
                <w:sz w:val="16"/>
                <w:szCs w:val="16"/>
              </w:rPr>
              <w:t>8:30-12</w:t>
            </w:r>
            <w:r w:rsidR="006262B9">
              <w:rPr>
                <w:color w:val="0784BE" w:themeColor="accent2" w:themeShade="80"/>
                <w:sz w:val="16"/>
                <w:szCs w:val="16"/>
              </w:rPr>
              <w:t xml:space="preserve"> - 47710</w:t>
            </w:r>
          </w:p>
          <w:p w:rsidR="006262B9" w:rsidRPr="00541686" w:rsidRDefault="00EA1BB1" w:rsidP="006262B9">
            <w:pPr>
              <w:rPr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 xml:space="preserve">Economy </w:t>
            </w:r>
            <w:r w:rsidR="006262B9">
              <w:rPr>
                <w:b/>
                <w:color w:val="0784BE" w:themeColor="accent2" w:themeShade="80"/>
                <w:sz w:val="16"/>
                <w:szCs w:val="16"/>
              </w:rPr>
              <w:t xml:space="preserve">Grocery </w:t>
            </w:r>
            <w:r w:rsidR="006262B9" w:rsidRPr="002015E2">
              <w:rPr>
                <w:color w:val="0784BE" w:themeColor="accent2" w:themeShade="80"/>
                <w:sz w:val="16"/>
                <w:szCs w:val="16"/>
              </w:rPr>
              <w:t>12:30-3:30</w:t>
            </w:r>
            <w:r w:rsidR="006262B9">
              <w:rPr>
                <w:b/>
                <w:color w:val="0784BE" w:themeColor="accent2" w:themeShade="80"/>
                <w:sz w:val="16"/>
                <w:szCs w:val="16"/>
              </w:rPr>
              <w:t xml:space="preserve"> </w:t>
            </w:r>
            <w:r w:rsidR="006262B9" w:rsidRPr="00541686">
              <w:rPr>
                <w:color w:val="0784BE" w:themeColor="accent2" w:themeShade="80"/>
                <w:sz w:val="16"/>
                <w:szCs w:val="16"/>
              </w:rPr>
              <w:t>-47714</w:t>
            </w:r>
          </w:p>
          <w:p w:rsidR="00712857" w:rsidRPr="00D22E2E" w:rsidRDefault="00712857" w:rsidP="006E1F58">
            <w:pPr>
              <w:rPr>
                <w:sz w:val="16"/>
                <w:szCs w:val="16"/>
              </w:rPr>
            </w:pPr>
          </w:p>
        </w:tc>
        <w:tc>
          <w:tcPr>
            <w:tcW w:w="67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6A0602" w:rsidRPr="006A0602" w:rsidRDefault="006A0602" w:rsidP="006A0602">
            <w:pPr>
              <w:rPr>
                <w:b/>
                <w:color w:val="5A115A" w:themeColor="accent6" w:themeShade="80"/>
                <w:sz w:val="16"/>
                <w:szCs w:val="16"/>
              </w:rPr>
            </w:pPr>
            <w:r w:rsidRPr="006A0602">
              <w:rPr>
                <w:b/>
                <w:color w:val="5A115A" w:themeColor="accent6" w:themeShade="80"/>
                <w:sz w:val="16"/>
                <w:szCs w:val="16"/>
              </w:rPr>
              <w:t xml:space="preserve">AT&amp;T </w:t>
            </w:r>
          </w:p>
          <w:p w:rsidR="006A0602" w:rsidRPr="006A0602" w:rsidRDefault="006A0602" w:rsidP="006A0602">
            <w:pPr>
              <w:rPr>
                <w:color w:val="5A115A" w:themeColor="accent6" w:themeShade="80"/>
                <w:sz w:val="16"/>
                <w:szCs w:val="16"/>
              </w:rPr>
            </w:pPr>
            <w:proofErr w:type="spellStart"/>
            <w:r w:rsidRPr="006A0602">
              <w:rPr>
                <w:color w:val="5A115A" w:themeColor="accent6" w:themeShade="80"/>
                <w:sz w:val="16"/>
                <w:szCs w:val="16"/>
              </w:rPr>
              <w:t>Moderna</w:t>
            </w:r>
            <w:proofErr w:type="spellEnd"/>
            <w:r w:rsidRPr="006A0602">
              <w:rPr>
                <w:color w:val="5A115A" w:themeColor="accent6" w:themeShade="80"/>
                <w:sz w:val="16"/>
                <w:szCs w:val="16"/>
              </w:rPr>
              <w:t xml:space="preserve"> </w:t>
            </w:r>
            <w:r w:rsidR="00F51304">
              <w:rPr>
                <w:color w:val="5A115A" w:themeColor="accent6" w:themeShade="80"/>
                <w:sz w:val="16"/>
                <w:szCs w:val="16"/>
              </w:rPr>
              <w:t xml:space="preserve">– 2nds </w:t>
            </w:r>
          </w:p>
          <w:p w:rsidR="00712857" w:rsidRPr="00D22E2E" w:rsidRDefault="00712857" w:rsidP="006A0602">
            <w:pPr>
              <w:rPr>
                <w:sz w:val="16"/>
                <w:szCs w:val="16"/>
              </w:rPr>
            </w:pPr>
          </w:p>
        </w:tc>
        <w:tc>
          <w:tcPr>
            <w:tcW w:w="818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772A5C" w:rsidRPr="00CC1278" w:rsidRDefault="00D317F3" w:rsidP="00944401">
            <w:pPr>
              <w:rPr>
                <w:b/>
                <w:color w:val="auto"/>
                <w:sz w:val="16"/>
                <w:szCs w:val="16"/>
              </w:rPr>
            </w:pPr>
            <w:r w:rsidRPr="00CC1278">
              <w:rPr>
                <w:b/>
                <w:color w:val="auto"/>
                <w:sz w:val="16"/>
                <w:szCs w:val="16"/>
              </w:rPr>
              <w:t>Immunization Back to School Blitz</w:t>
            </w:r>
            <w:r w:rsidR="00D11138">
              <w:rPr>
                <w:b/>
                <w:color w:val="auto"/>
                <w:sz w:val="16"/>
                <w:szCs w:val="16"/>
              </w:rPr>
              <w:t xml:space="preserve"> at </w:t>
            </w:r>
            <w:r w:rsidR="00772A5C" w:rsidRPr="00CC1278">
              <w:rPr>
                <w:b/>
                <w:color w:val="auto"/>
                <w:sz w:val="16"/>
                <w:szCs w:val="16"/>
              </w:rPr>
              <w:t xml:space="preserve">VCHD </w:t>
            </w:r>
            <w:r w:rsidR="002B5356">
              <w:rPr>
                <w:b/>
                <w:color w:val="auto"/>
                <w:sz w:val="16"/>
                <w:szCs w:val="16"/>
              </w:rPr>
              <w:t>– all pediatric vaccines</w:t>
            </w:r>
          </w:p>
          <w:p w:rsidR="00772A5C" w:rsidRDefault="00772A5C" w:rsidP="00944401">
            <w:pPr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 xml:space="preserve">Time- TBD </w:t>
            </w:r>
          </w:p>
          <w:p w:rsidR="002B5356" w:rsidRPr="00AD05FF" w:rsidRDefault="002B5356" w:rsidP="00944401">
            <w:pPr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Location - VCHD</w:t>
            </w:r>
          </w:p>
          <w:p w:rsidR="001E40B5" w:rsidRPr="001E40B5" w:rsidRDefault="001E40B5" w:rsidP="00944401">
            <w:pPr>
              <w:rPr>
                <w:b/>
                <w:color w:val="auto"/>
                <w:sz w:val="16"/>
                <w:szCs w:val="16"/>
              </w:rPr>
            </w:pPr>
            <w:r w:rsidRPr="001E40B5">
              <w:rPr>
                <w:b/>
                <w:color w:val="auto"/>
                <w:sz w:val="16"/>
                <w:szCs w:val="16"/>
              </w:rPr>
              <w:t xml:space="preserve">RN: </w:t>
            </w:r>
            <w:r w:rsidRPr="001E40B5">
              <w:rPr>
                <w:color w:val="auto"/>
                <w:sz w:val="16"/>
                <w:szCs w:val="16"/>
              </w:rPr>
              <w:t>Erin, Cathy, Ashley, Amanda</w:t>
            </w:r>
          </w:p>
          <w:p w:rsidR="001E40B5" w:rsidRDefault="001E40B5" w:rsidP="00944401">
            <w:pPr>
              <w:rPr>
                <w:color w:val="auto"/>
                <w:sz w:val="16"/>
                <w:szCs w:val="16"/>
              </w:rPr>
            </w:pPr>
            <w:r w:rsidRPr="001E40B5">
              <w:rPr>
                <w:b/>
                <w:color w:val="auto"/>
                <w:sz w:val="16"/>
                <w:szCs w:val="16"/>
              </w:rPr>
              <w:t xml:space="preserve">Reg: </w:t>
            </w:r>
            <w:r w:rsidRPr="001E40B5">
              <w:rPr>
                <w:color w:val="auto"/>
                <w:sz w:val="16"/>
                <w:szCs w:val="16"/>
              </w:rPr>
              <w:t>Taylor, Laura</w:t>
            </w:r>
          </w:p>
          <w:p w:rsidR="00772A5C" w:rsidRPr="00656DB0" w:rsidRDefault="00772A5C" w:rsidP="00944401">
            <w:pPr>
              <w:rPr>
                <w:b/>
                <w:sz w:val="16"/>
                <w:szCs w:val="16"/>
              </w:rPr>
            </w:pPr>
          </w:p>
        </w:tc>
      </w:tr>
      <w:tr w:rsidR="00712857" w:rsidRPr="00D22E2E" w:rsidTr="00944401">
        <w:tc>
          <w:tcPr>
            <w:tcW w:w="353" w:type="pct"/>
            <w:tcBorders>
              <w:bottom w:val="nil"/>
            </w:tcBorders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794" w:type="pct"/>
            <w:tcBorders>
              <w:bottom w:val="nil"/>
            </w:tcBorders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824" w:type="pct"/>
            <w:tcBorders>
              <w:bottom w:val="nil"/>
            </w:tcBorders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794" w:type="pct"/>
            <w:tcBorders>
              <w:bottom w:val="nil"/>
            </w:tcBorders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745" w:type="pct"/>
            <w:tcBorders>
              <w:bottom w:val="nil"/>
            </w:tcBorders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672" w:type="pct"/>
            <w:tcBorders>
              <w:bottom w:val="nil"/>
            </w:tcBorders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818" w:type="pct"/>
            <w:tcBorders>
              <w:bottom w:val="nil"/>
            </w:tcBorders>
          </w:tcPr>
          <w:p w:rsidR="00712857" w:rsidRPr="00D22E2E" w:rsidRDefault="00712857" w:rsidP="0094440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</w:tr>
      <w:tr w:rsidR="00712857" w:rsidRPr="00D22E2E" w:rsidTr="002B3C0D">
        <w:trPr>
          <w:trHeight w:hRule="exact" w:val="2790"/>
        </w:trPr>
        <w:tc>
          <w:tcPr>
            <w:tcW w:w="353" w:type="pct"/>
            <w:tcBorders>
              <w:top w:val="nil"/>
              <w:bottom w:val="single" w:sz="4" w:space="0" w:color="BFBFBF" w:themeColor="background1" w:themeShade="BF"/>
            </w:tcBorders>
          </w:tcPr>
          <w:p w:rsidR="00712857" w:rsidRPr="00D22E2E" w:rsidRDefault="00712857" w:rsidP="009444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 30</w:t>
            </w:r>
          </w:p>
        </w:tc>
        <w:tc>
          <w:tcPr>
            <w:tcW w:w="794" w:type="pct"/>
            <w:tcBorders>
              <w:top w:val="nil"/>
              <w:bottom w:val="single" w:sz="4" w:space="0" w:color="BFBFBF" w:themeColor="background1" w:themeShade="BF"/>
            </w:tcBorders>
          </w:tcPr>
          <w:p w:rsidR="00712857" w:rsidRPr="00D22E2E" w:rsidRDefault="00712857" w:rsidP="00944401">
            <w:pPr>
              <w:rPr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nil"/>
              <w:bottom w:val="single" w:sz="4" w:space="0" w:color="BFBFBF" w:themeColor="background1" w:themeShade="BF"/>
            </w:tcBorders>
          </w:tcPr>
          <w:p w:rsidR="006A0602" w:rsidRPr="006A0602" w:rsidRDefault="006A0602" w:rsidP="006A0602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 w:rsidR="0000487D">
              <w:rPr>
                <w:b/>
                <w:color w:val="FF0000"/>
                <w:sz w:val="16"/>
                <w:szCs w:val="16"/>
              </w:rPr>
              <w:t xml:space="preserve"> Clinic</w:t>
            </w:r>
            <w:r w:rsidR="008B4188">
              <w:rPr>
                <w:b/>
                <w:color w:val="FF0000"/>
                <w:sz w:val="16"/>
                <w:szCs w:val="16"/>
              </w:rPr>
              <w:t xml:space="preserve"> MP</w:t>
            </w:r>
          </w:p>
          <w:p w:rsidR="006A0602" w:rsidRPr="006A0602" w:rsidRDefault="006A0602" w:rsidP="006A0602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2B5356" w:rsidRPr="006A0602" w:rsidRDefault="002B5356" w:rsidP="006A0602">
            <w:pPr>
              <w:rPr>
                <w:color w:val="FF0000"/>
                <w:sz w:val="16"/>
                <w:szCs w:val="16"/>
              </w:rPr>
            </w:pPr>
          </w:p>
          <w:p w:rsidR="006262B9" w:rsidRPr="00992483" w:rsidRDefault="006262B9" w:rsidP="006262B9">
            <w:pPr>
              <w:rPr>
                <w:b/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>Bus 7</w:t>
            </w:r>
            <w:r>
              <w:rPr>
                <w:b/>
                <w:color w:val="326BA6" w:themeColor="text2" w:themeShade="BF"/>
                <w:sz w:val="16"/>
                <w:szCs w:val="16"/>
              </w:rPr>
              <w:t xml:space="preserve">- </w:t>
            </w:r>
            <w:r>
              <w:rPr>
                <w:b/>
                <w:color w:val="0784BE" w:themeColor="accent2" w:themeShade="80"/>
                <w:sz w:val="16"/>
                <w:szCs w:val="16"/>
              </w:rPr>
              <w:t>1</w:t>
            </w:r>
            <w:r w:rsidRPr="006262B9">
              <w:rPr>
                <w:b/>
                <w:color w:val="0784BE" w:themeColor="accent2" w:themeShade="80"/>
                <w:sz w:val="16"/>
                <w:szCs w:val="16"/>
                <w:vertAlign w:val="superscript"/>
              </w:rPr>
              <w:t>st</w:t>
            </w:r>
            <w:r>
              <w:rPr>
                <w:b/>
                <w:color w:val="0784BE" w:themeColor="accent2" w:themeShade="80"/>
                <w:sz w:val="16"/>
                <w:szCs w:val="16"/>
              </w:rPr>
              <w:t xml:space="preserve"> dose</w:t>
            </w:r>
          </w:p>
          <w:p w:rsidR="006262B9" w:rsidRPr="002015E2" w:rsidRDefault="006262B9" w:rsidP="006262B9">
            <w:pPr>
              <w:rPr>
                <w:color w:val="0784BE" w:themeColor="accent2" w:themeShade="80"/>
                <w:sz w:val="16"/>
                <w:szCs w:val="16"/>
              </w:rPr>
            </w:pPr>
            <w:r w:rsidRPr="002015E2">
              <w:rPr>
                <w:b/>
                <w:color w:val="0784BE" w:themeColor="accent2" w:themeShade="80"/>
                <w:sz w:val="16"/>
                <w:szCs w:val="16"/>
              </w:rPr>
              <w:t>Ruler Foods</w:t>
            </w:r>
            <w:r>
              <w:rPr>
                <w:color w:val="0784BE" w:themeColor="accent2" w:themeShade="80"/>
                <w:sz w:val="16"/>
                <w:szCs w:val="16"/>
              </w:rPr>
              <w:t xml:space="preserve"> </w:t>
            </w:r>
            <w:r w:rsidRPr="002015E2">
              <w:rPr>
                <w:color w:val="0784BE" w:themeColor="accent2" w:themeShade="80"/>
                <w:sz w:val="16"/>
                <w:szCs w:val="16"/>
              </w:rPr>
              <w:t>8:30-12</w:t>
            </w:r>
            <w:r>
              <w:rPr>
                <w:color w:val="0784BE" w:themeColor="accent2" w:themeShade="80"/>
                <w:sz w:val="16"/>
                <w:szCs w:val="16"/>
              </w:rPr>
              <w:t xml:space="preserve"> - 47710</w:t>
            </w:r>
          </w:p>
          <w:p w:rsidR="006262B9" w:rsidRPr="00541686" w:rsidRDefault="006262B9" w:rsidP="006262B9">
            <w:pPr>
              <w:rPr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 xml:space="preserve">Simpson’s Grocery </w:t>
            </w:r>
            <w:r w:rsidRPr="002015E2">
              <w:rPr>
                <w:color w:val="0784BE" w:themeColor="accent2" w:themeShade="80"/>
                <w:sz w:val="16"/>
                <w:szCs w:val="16"/>
              </w:rPr>
              <w:t>12:30-3:30</w:t>
            </w:r>
            <w:r>
              <w:rPr>
                <w:b/>
                <w:color w:val="0784BE" w:themeColor="accent2" w:themeShade="80"/>
                <w:sz w:val="16"/>
                <w:szCs w:val="16"/>
              </w:rPr>
              <w:t xml:space="preserve"> </w:t>
            </w:r>
            <w:r w:rsidRPr="00541686">
              <w:rPr>
                <w:color w:val="0784BE" w:themeColor="accent2" w:themeShade="80"/>
                <w:sz w:val="16"/>
                <w:szCs w:val="16"/>
              </w:rPr>
              <w:t>-47714</w:t>
            </w:r>
          </w:p>
          <w:p w:rsidR="00712857" w:rsidRPr="00D22E2E" w:rsidRDefault="00712857" w:rsidP="006E1F58">
            <w:pPr>
              <w:rPr>
                <w:sz w:val="16"/>
                <w:szCs w:val="16"/>
              </w:rPr>
            </w:pPr>
          </w:p>
        </w:tc>
        <w:tc>
          <w:tcPr>
            <w:tcW w:w="794" w:type="pct"/>
            <w:tcBorders>
              <w:top w:val="nil"/>
              <w:bottom w:val="single" w:sz="4" w:space="0" w:color="BFBFBF" w:themeColor="background1" w:themeShade="BF"/>
            </w:tcBorders>
          </w:tcPr>
          <w:p w:rsidR="00712857" w:rsidRPr="00656DB0" w:rsidRDefault="008B4188" w:rsidP="00944401">
            <w:pPr>
              <w:rPr>
                <w:b/>
                <w:color w:val="auto"/>
                <w:sz w:val="16"/>
                <w:szCs w:val="16"/>
              </w:rPr>
            </w:pPr>
            <w:r w:rsidRPr="008B4188">
              <w:rPr>
                <w:b/>
                <w:color w:val="B04B0F" w:themeColor="accent4" w:themeShade="BF"/>
                <w:sz w:val="16"/>
                <w:szCs w:val="16"/>
              </w:rPr>
              <w:t>Homebound Hoosiers</w:t>
            </w:r>
          </w:p>
        </w:tc>
        <w:tc>
          <w:tcPr>
            <w:tcW w:w="745" w:type="pct"/>
            <w:tcBorders>
              <w:top w:val="nil"/>
              <w:bottom w:val="single" w:sz="4" w:space="0" w:color="BFBFBF" w:themeColor="background1" w:themeShade="BF"/>
            </w:tcBorders>
          </w:tcPr>
          <w:p w:rsidR="006A0602" w:rsidRPr="006A0602" w:rsidRDefault="006A0602" w:rsidP="006A0602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 w:rsidR="0000487D">
              <w:rPr>
                <w:b/>
                <w:color w:val="FF0000"/>
                <w:sz w:val="16"/>
                <w:szCs w:val="16"/>
              </w:rPr>
              <w:t xml:space="preserve"> Clinic</w:t>
            </w:r>
            <w:r w:rsidR="008B4188">
              <w:rPr>
                <w:b/>
                <w:color w:val="FF0000"/>
                <w:sz w:val="16"/>
                <w:szCs w:val="16"/>
              </w:rPr>
              <w:t xml:space="preserve"> MP</w:t>
            </w:r>
          </w:p>
          <w:p w:rsidR="006A0602" w:rsidRDefault="006A0602" w:rsidP="006A0602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6E1F58" w:rsidRPr="006A0602" w:rsidRDefault="006E1F58" w:rsidP="006A0602">
            <w:pPr>
              <w:rPr>
                <w:color w:val="FF0000"/>
                <w:sz w:val="16"/>
                <w:szCs w:val="16"/>
              </w:rPr>
            </w:pPr>
          </w:p>
          <w:p w:rsidR="006262B9" w:rsidRPr="00992483" w:rsidRDefault="006262B9" w:rsidP="006262B9">
            <w:pPr>
              <w:rPr>
                <w:b/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>Bus 8</w:t>
            </w:r>
            <w:r>
              <w:rPr>
                <w:b/>
                <w:color w:val="326BA6" w:themeColor="text2" w:themeShade="BF"/>
                <w:sz w:val="16"/>
                <w:szCs w:val="16"/>
              </w:rPr>
              <w:t xml:space="preserve">- </w:t>
            </w:r>
            <w:r>
              <w:rPr>
                <w:b/>
                <w:color w:val="0784BE" w:themeColor="accent2" w:themeShade="80"/>
                <w:sz w:val="16"/>
                <w:szCs w:val="16"/>
              </w:rPr>
              <w:t>1</w:t>
            </w:r>
            <w:r w:rsidRPr="006262B9">
              <w:rPr>
                <w:b/>
                <w:color w:val="0784BE" w:themeColor="accent2" w:themeShade="80"/>
                <w:sz w:val="16"/>
                <w:szCs w:val="16"/>
                <w:vertAlign w:val="superscript"/>
              </w:rPr>
              <w:t>st</w:t>
            </w:r>
            <w:r>
              <w:rPr>
                <w:b/>
                <w:color w:val="0784BE" w:themeColor="accent2" w:themeShade="80"/>
                <w:sz w:val="16"/>
                <w:szCs w:val="16"/>
              </w:rPr>
              <w:t xml:space="preserve"> dose</w:t>
            </w:r>
          </w:p>
          <w:p w:rsidR="006262B9" w:rsidRPr="002015E2" w:rsidRDefault="00D153B1" w:rsidP="006262B9">
            <w:pPr>
              <w:rPr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>Old Cut Rate Market</w:t>
            </w:r>
            <w:r>
              <w:rPr>
                <w:color w:val="0784BE" w:themeColor="accent2" w:themeShade="80"/>
                <w:sz w:val="16"/>
                <w:szCs w:val="16"/>
              </w:rPr>
              <w:t xml:space="preserve"> - </w:t>
            </w:r>
            <w:r w:rsidR="006262B9" w:rsidRPr="002015E2">
              <w:rPr>
                <w:color w:val="0784BE" w:themeColor="accent2" w:themeShade="80"/>
                <w:sz w:val="16"/>
                <w:szCs w:val="16"/>
              </w:rPr>
              <w:t>8:30-12</w:t>
            </w:r>
            <w:r w:rsidR="006262B9">
              <w:rPr>
                <w:color w:val="0784BE" w:themeColor="accent2" w:themeShade="80"/>
                <w:sz w:val="16"/>
                <w:szCs w:val="16"/>
              </w:rPr>
              <w:t xml:space="preserve"> - 47710</w:t>
            </w:r>
          </w:p>
          <w:p w:rsidR="006262B9" w:rsidRPr="00541686" w:rsidRDefault="00EA1BB1" w:rsidP="006262B9">
            <w:pPr>
              <w:rPr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 xml:space="preserve">Economy </w:t>
            </w:r>
            <w:r w:rsidR="006262B9">
              <w:rPr>
                <w:b/>
                <w:color w:val="0784BE" w:themeColor="accent2" w:themeShade="80"/>
                <w:sz w:val="16"/>
                <w:szCs w:val="16"/>
              </w:rPr>
              <w:t xml:space="preserve">Grocery </w:t>
            </w:r>
            <w:r w:rsidR="006262B9" w:rsidRPr="002015E2">
              <w:rPr>
                <w:color w:val="0784BE" w:themeColor="accent2" w:themeShade="80"/>
                <w:sz w:val="16"/>
                <w:szCs w:val="16"/>
              </w:rPr>
              <w:t>12:30-3:30</w:t>
            </w:r>
            <w:r w:rsidR="006262B9">
              <w:rPr>
                <w:b/>
                <w:color w:val="0784BE" w:themeColor="accent2" w:themeShade="80"/>
                <w:sz w:val="16"/>
                <w:szCs w:val="16"/>
              </w:rPr>
              <w:t xml:space="preserve"> </w:t>
            </w:r>
            <w:r w:rsidR="006262B9" w:rsidRPr="00541686">
              <w:rPr>
                <w:color w:val="0784BE" w:themeColor="accent2" w:themeShade="80"/>
                <w:sz w:val="16"/>
                <w:szCs w:val="16"/>
              </w:rPr>
              <w:t>-47714</w:t>
            </w:r>
          </w:p>
          <w:p w:rsidR="00712857" w:rsidRPr="00656DB0" w:rsidRDefault="00712857" w:rsidP="006E1F58">
            <w:pPr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tcBorders>
              <w:top w:val="nil"/>
              <w:bottom w:val="single" w:sz="4" w:space="0" w:color="BFBFBF" w:themeColor="background1" w:themeShade="BF"/>
            </w:tcBorders>
          </w:tcPr>
          <w:p w:rsidR="00142FE8" w:rsidRDefault="00142FE8" w:rsidP="00142FE8">
            <w:pPr>
              <w:rPr>
                <w:b/>
                <w:color w:val="5A115A" w:themeColor="accent6" w:themeShade="80"/>
                <w:sz w:val="16"/>
                <w:szCs w:val="16"/>
              </w:rPr>
            </w:pPr>
            <w:r w:rsidRPr="00142FE8">
              <w:rPr>
                <w:b/>
                <w:color w:val="5A115A" w:themeColor="accent6" w:themeShade="80"/>
                <w:sz w:val="16"/>
                <w:szCs w:val="16"/>
              </w:rPr>
              <w:t xml:space="preserve">Eastland Mall </w:t>
            </w:r>
          </w:p>
          <w:p w:rsidR="00142FE8" w:rsidRPr="00142FE8" w:rsidRDefault="00142FE8" w:rsidP="00142FE8">
            <w:pPr>
              <w:rPr>
                <w:color w:val="5A115A" w:themeColor="accent6" w:themeShade="80"/>
                <w:sz w:val="16"/>
                <w:szCs w:val="16"/>
              </w:rPr>
            </w:pPr>
            <w:r w:rsidRPr="00142FE8">
              <w:rPr>
                <w:color w:val="5A115A" w:themeColor="accent6" w:themeShade="80"/>
                <w:sz w:val="16"/>
                <w:szCs w:val="16"/>
              </w:rPr>
              <w:t>12</w:t>
            </w:r>
            <w:r w:rsidR="00D11138">
              <w:rPr>
                <w:color w:val="5A115A" w:themeColor="accent6" w:themeShade="80"/>
                <w:sz w:val="16"/>
                <w:szCs w:val="16"/>
              </w:rPr>
              <w:t xml:space="preserve">pm </w:t>
            </w:r>
            <w:r w:rsidRPr="00142FE8">
              <w:rPr>
                <w:color w:val="5A115A" w:themeColor="accent6" w:themeShade="80"/>
                <w:sz w:val="16"/>
                <w:szCs w:val="16"/>
              </w:rPr>
              <w:t>-4</w:t>
            </w:r>
            <w:r w:rsidR="00D11138">
              <w:rPr>
                <w:color w:val="5A115A" w:themeColor="accent6" w:themeShade="80"/>
                <w:sz w:val="16"/>
                <w:szCs w:val="16"/>
              </w:rPr>
              <w:t>pm</w:t>
            </w:r>
          </w:p>
          <w:p w:rsidR="00142FE8" w:rsidRPr="00142FE8" w:rsidRDefault="00142FE8" w:rsidP="00142FE8">
            <w:pPr>
              <w:rPr>
                <w:color w:val="5A115A" w:themeColor="accent6" w:themeShade="80"/>
                <w:sz w:val="16"/>
                <w:szCs w:val="16"/>
              </w:rPr>
            </w:pPr>
            <w:r w:rsidRPr="00142FE8">
              <w:rPr>
                <w:color w:val="5A115A" w:themeColor="accent6" w:themeShade="80"/>
                <w:sz w:val="16"/>
                <w:szCs w:val="16"/>
              </w:rPr>
              <w:t>RN: Amanda</w:t>
            </w:r>
          </w:p>
          <w:p w:rsidR="00142FE8" w:rsidRPr="00142FE8" w:rsidRDefault="00142FE8" w:rsidP="00142FE8">
            <w:pPr>
              <w:rPr>
                <w:color w:val="5A115A" w:themeColor="accent6" w:themeShade="80"/>
                <w:sz w:val="16"/>
                <w:szCs w:val="16"/>
              </w:rPr>
            </w:pPr>
            <w:r w:rsidRPr="00142FE8">
              <w:rPr>
                <w:color w:val="5A115A" w:themeColor="accent6" w:themeShade="80"/>
                <w:sz w:val="16"/>
                <w:szCs w:val="16"/>
              </w:rPr>
              <w:t>Reg: Chase, Laura</w:t>
            </w:r>
          </w:p>
          <w:p w:rsidR="00712857" w:rsidRPr="00D22E2E" w:rsidRDefault="00712857" w:rsidP="00944401">
            <w:pPr>
              <w:rPr>
                <w:sz w:val="16"/>
                <w:szCs w:val="16"/>
              </w:rPr>
            </w:pPr>
          </w:p>
        </w:tc>
        <w:tc>
          <w:tcPr>
            <w:tcW w:w="818" w:type="pct"/>
            <w:tcBorders>
              <w:top w:val="nil"/>
              <w:bottom w:val="single" w:sz="4" w:space="0" w:color="BFBFBF" w:themeColor="background1" w:themeShade="BF"/>
            </w:tcBorders>
          </w:tcPr>
          <w:p w:rsidR="00712857" w:rsidRPr="004C7ED1" w:rsidRDefault="00712857" w:rsidP="00944401">
            <w:pPr>
              <w:rPr>
                <w:b/>
                <w:sz w:val="24"/>
                <w:szCs w:val="24"/>
                <w:highlight w:val="yellow"/>
              </w:rPr>
            </w:pPr>
          </w:p>
        </w:tc>
      </w:tr>
      <w:tr w:rsidR="00712857" w:rsidTr="00944401">
        <w:tc>
          <w:tcPr>
            <w:tcW w:w="353" w:type="pct"/>
            <w:tcBorders>
              <w:bottom w:val="nil"/>
            </w:tcBorders>
            <w:shd w:val="clear" w:color="auto" w:fill="F7F7F7" w:themeFill="background2"/>
          </w:tcPr>
          <w:p w:rsidR="00712857" w:rsidRDefault="00712857" w:rsidP="00944401">
            <w:pPr>
              <w:pStyle w:val="Dates"/>
            </w:pPr>
          </w:p>
        </w:tc>
        <w:tc>
          <w:tcPr>
            <w:tcW w:w="794" w:type="pct"/>
            <w:tcBorders>
              <w:bottom w:val="nil"/>
            </w:tcBorders>
            <w:shd w:val="clear" w:color="auto" w:fill="F7F7F7" w:themeFill="background2"/>
          </w:tcPr>
          <w:p w:rsidR="00712857" w:rsidRDefault="00712857" w:rsidP="00944401">
            <w:pPr>
              <w:pStyle w:val="Dates"/>
            </w:pPr>
          </w:p>
        </w:tc>
        <w:tc>
          <w:tcPr>
            <w:tcW w:w="824" w:type="pct"/>
            <w:tcBorders>
              <w:bottom w:val="nil"/>
            </w:tcBorders>
            <w:shd w:val="clear" w:color="auto" w:fill="F7F7F7" w:themeFill="background2"/>
          </w:tcPr>
          <w:p w:rsidR="00712857" w:rsidRDefault="00712857" w:rsidP="00944401">
            <w:pPr>
              <w:pStyle w:val="Dates"/>
            </w:pPr>
          </w:p>
        </w:tc>
        <w:tc>
          <w:tcPr>
            <w:tcW w:w="794" w:type="pct"/>
            <w:tcBorders>
              <w:bottom w:val="nil"/>
            </w:tcBorders>
            <w:shd w:val="clear" w:color="auto" w:fill="F7F7F7" w:themeFill="background2"/>
          </w:tcPr>
          <w:p w:rsidR="00712857" w:rsidRDefault="00712857" w:rsidP="00944401">
            <w:pPr>
              <w:pStyle w:val="Dates"/>
            </w:pPr>
          </w:p>
        </w:tc>
        <w:tc>
          <w:tcPr>
            <w:tcW w:w="745" w:type="pct"/>
            <w:tcBorders>
              <w:bottom w:val="nil"/>
            </w:tcBorders>
            <w:shd w:val="clear" w:color="auto" w:fill="F7F7F7" w:themeFill="background2"/>
          </w:tcPr>
          <w:p w:rsidR="00712857" w:rsidRDefault="00712857" w:rsidP="00944401">
            <w:pPr>
              <w:pStyle w:val="Dates"/>
            </w:pPr>
          </w:p>
        </w:tc>
        <w:tc>
          <w:tcPr>
            <w:tcW w:w="672" w:type="pct"/>
            <w:tcBorders>
              <w:bottom w:val="nil"/>
            </w:tcBorders>
            <w:shd w:val="clear" w:color="auto" w:fill="F7F7F7" w:themeFill="background2"/>
          </w:tcPr>
          <w:p w:rsidR="00712857" w:rsidRDefault="00712857" w:rsidP="00944401">
            <w:pPr>
              <w:pStyle w:val="Dates"/>
            </w:pPr>
          </w:p>
        </w:tc>
        <w:tc>
          <w:tcPr>
            <w:tcW w:w="818" w:type="pct"/>
            <w:tcBorders>
              <w:bottom w:val="nil"/>
            </w:tcBorders>
            <w:shd w:val="clear" w:color="auto" w:fill="F7F7F7" w:themeFill="background2"/>
          </w:tcPr>
          <w:p w:rsidR="00712857" w:rsidRDefault="00712857" w:rsidP="00944401">
            <w:pPr>
              <w:pStyle w:val="Dates"/>
            </w:pPr>
          </w:p>
        </w:tc>
      </w:tr>
    </w:tbl>
    <w:p w:rsidR="00712857" w:rsidRDefault="00712857">
      <w:pPr>
        <w:pStyle w:val="NoSpacing"/>
      </w:pPr>
    </w:p>
    <w:p w:rsidR="00335051" w:rsidRDefault="00335051">
      <w:pPr>
        <w:pStyle w:val="NoSpacing"/>
      </w:pPr>
    </w:p>
    <w:p w:rsidR="00335051" w:rsidRDefault="00335051">
      <w:pPr>
        <w:pStyle w:val="NoSpacing"/>
      </w:pPr>
    </w:p>
    <w:p w:rsidR="00335051" w:rsidRDefault="00335051">
      <w:pPr>
        <w:pStyle w:val="NoSpacing"/>
      </w:pPr>
    </w:p>
    <w:p w:rsidR="00335051" w:rsidRDefault="00335051">
      <w:pPr>
        <w:pStyle w:val="NoSpacing"/>
      </w:pPr>
    </w:p>
    <w:p w:rsidR="00335051" w:rsidRDefault="00335051">
      <w:pPr>
        <w:pStyle w:val="NoSpacing"/>
      </w:pPr>
    </w:p>
    <w:p w:rsidR="00335051" w:rsidRDefault="00335051">
      <w:pPr>
        <w:pStyle w:val="NoSpacing"/>
      </w:pPr>
    </w:p>
    <w:p w:rsidR="00335051" w:rsidRDefault="00335051">
      <w:pPr>
        <w:pStyle w:val="NoSpacing"/>
      </w:pPr>
    </w:p>
    <w:p w:rsidR="00335051" w:rsidRDefault="00335051">
      <w:pPr>
        <w:pStyle w:val="NoSpacing"/>
      </w:pPr>
    </w:p>
    <w:p w:rsidR="00335051" w:rsidRDefault="00335051">
      <w:pPr>
        <w:pStyle w:val="NoSpacing"/>
      </w:pPr>
    </w:p>
    <w:p w:rsidR="00335051" w:rsidRDefault="00335051">
      <w:pPr>
        <w:pStyle w:val="NoSpacing"/>
      </w:pPr>
    </w:p>
    <w:p w:rsidR="00335051" w:rsidRDefault="00335051">
      <w:pPr>
        <w:pStyle w:val="NoSpacing"/>
      </w:pPr>
    </w:p>
    <w:p w:rsidR="00335051" w:rsidRDefault="00335051">
      <w:pPr>
        <w:pStyle w:val="NoSpacing"/>
      </w:pPr>
    </w:p>
    <w:p w:rsidR="00335051" w:rsidRDefault="00335051">
      <w:pPr>
        <w:pStyle w:val="NoSpacing"/>
      </w:pPr>
    </w:p>
    <w:p w:rsidR="00335051" w:rsidRDefault="00335051">
      <w:pPr>
        <w:pStyle w:val="NoSpacing"/>
      </w:pPr>
    </w:p>
    <w:p w:rsidR="00335051" w:rsidRDefault="00335051">
      <w:pPr>
        <w:pStyle w:val="NoSpacing"/>
      </w:pPr>
    </w:p>
    <w:p w:rsidR="00335051" w:rsidRDefault="00335051">
      <w:pPr>
        <w:pStyle w:val="NoSpacing"/>
      </w:pPr>
    </w:p>
    <w:p w:rsidR="00335051" w:rsidRDefault="00335051">
      <w:pPr>
        <w:pStyle w:val="NoSpacing"/>
      </w:pPr>
    </w:p>
    <w:p w:rsidR="00335051" w:rsidRDefault="00335051" w:rsidP="00335051">
      <w:pPr>
        <w:pStyle w:val="NoSpacing"/>
      </w:pPr>
    </w:p>
    <w:tbl>
      <w:tblPr>
        <w:tblStyle w:val="PlainTable4"/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CellMar>
          <w:left w:w="115" w:type="dxa"/>
          <w:right w:w="115" w:type="dxa"/>
        </w:tblCellMar>
        <w:tblLook w:val="0620" w:firstRow="1" w:lastRow="0" w:firstColumn="0" w:lastColumn="0" w:noHBand="1" w:noVBand="1"/>
        <w:tblCaption w:val="Layout table"/>
      </w:tblPr>
      <w:tblGrid>
        <w:gridCol w:w="11900"/>
        <w:gridCol w:w="2500"/>
      </w:tblGrid>
      <w:tr w:rsidR="00335051" w:rsidTr="00323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0"/>
        </w:trPr>
        <w:tc>
          <w:tcPr>
            <w:tcW w:w="4132" w:type="pct"/>
            <w:tcBorders>
              <w:bottom w:val="single" w:sz="8" w:space="0" w:color="BFBFBF" w:themeColor="background1" w:themeShade="BF"/>
            </w:tcBorders>
          </w:tcPr>
          <w:p w:rsidR="00335051" w:rsidRPr="003D6A05" w:rsidRDefault="00335051" w:rsidP="003230DB">
            <w:pPr>
              <w:pStyle w:val="Month"/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August</w:t>
            </w:r>
          </w:p>
        </w:tc>
        <w:tc>
          <w:tcPr>
            <w:tcW w:w="868" w:type="pct"/>
            <w:tcBorders>
              <w:bottom w:val="single" w:sz="8" w:space="0" w:color="BFBFBF" w:themeColor="background1" w:themeShade="BF"/>
            </w:tcBorders>
            <w:tcMar>
              <w:right w:w="0" w:type="dxa"/>
            </w:tcMar>
          </w:tcPr>
          <w:p w:rsidR="00335051" w:rsidRPr="003D6A05" w:rsidRDefault="00335051" w:rsidP="003230DB">
            <w:pPr>
              <w:pStyle w:val="Year"/>
              <w:spacing w:after="40"/>
              <w:rPr>
                <w:sz w:val="24"/>
                <w:szCs w:val="24"/>
              </w:rPr>
            </w:pPr>
          </w:p>
        </w:tc>
      </w:tr>
      <w:tr w:rsidR="00335051" w:rsidTr="003230DB">
        <w:tc>
          <w:tcPr>
            <w:tcW w:w="4132" w:type="pct"/>
            <w:tcBorders>
              <w:top w:val="single" w:sz="8" w:space="0" w:color="BFBFBF" w:themeColor="background1" w:themeShade="BF"/>
              <w:bottom w:val="nil"/>
            </w:tcBorders>
          </w:tcPr>
          <w:p w:rsidR="00335051" w:rsidRDefault="00335051" w:rsidP="003230DB">
            <w:pPr>
              <w:pStyle w:val="NoSpacing"/>
            </w:pPr>
          </w:p>
        </w:tc>
        <w:tc>
          <w:tcPr>
            <w:tcW w:w="868" w:type="pct"/>
            <w:tcBorders>
              <w:top w:val="single" w:sz="8" w:space="0" w:color="BFBFBF" w:themeColor="background1" w:themeShade="BF"/>
              <w:bottom w:val="nil"/>
            </w:tcBorders>
          </w:tcPr>
          <w:p w:rsidR="00335051" w:rsidRDefault="00335051" w:rsidP="003230DB">
            <w:pPr>
              <w:pStyle w:val="NoSpacing"/>
            </w:pPr>
          </w:p>
        </w:tc>
      </w:tr>
    </w:tbl>
    <w:tbl>
      <w:tblPr>
        <w:tblStyle w:val="TableCalendar"/>
        <w:tblW w:w="5316" w:type="pct"/>
        <w:tblInd w:w="-455" w:type="dxa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  <w:tblCaption w:val="Layout table"/>
      </w:tblPr>
      <w:tblGrid>
        <w:gridCol w:w="1619"/>
        <w:gridCol w:w="1885"/>
        <w:gridCol w:w="2555"/>
        <w:gridCol w:w="2423"/>
        <w:gridCol w:w="2276"/>
        <w:gridCol w:w="2050"/>
        <w:gridCol w:w="2491"/>
      </w:tblGrid>
      <w:tr w:rsidR="00335051" w:rsidTr="00334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207720450"/>
            <w:placeholder>
              <w:docPart w:val="377C0F5269434ABF97EF907AA226E2A0"/>
            </w:placeholder>
            <w:temporary/>
            <w:showingPlcHdr/>
            <w15:appearance w15:val="hidden"/>
          </w:sdtPr>
          <w:sdtEndPr/>
          <w:sdtContent>
            <w:tc>
              <w:tcPr>
                <w:tcW w:w="529" w:type="pct"/>
                <w:tcBorders>
                  <w:bottom w:val="single" w:sz="4" w:space="0" w:color="BFBFBF" w:themeColor="background1" w:themeShade="BF"/>
                </w:tcBorders>
                <w:shd w:val="clear" w:color="auto" w:fill="595959" w:themeFill="text1" w:themeFillTint="A6"/>
              </w:tcPr>
              <w:p w:rsidR="00335051" w:rsidRDefault="00335051" w:rsidP="003230DB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616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335051" w:rsidRDefault="006E1F58" w:rsidP="003230DB">
            <w:pPr>
              <w:pStyle w:val="Days"/>
            </w:pPr>
            <w:sdt>
              <w:sdtPr>
                <w:id w:val="-1135013907"/>
                <w:placeholder>
                  <w:docPart w:val="647D0C240F4D45088013050121909334"/>
                </w:placeholder>
                <w:temporary/>
                <w:showingPlcHdr/>
                <w15:appearance w15:val="hidden"/>
              </w:sdtPr>
              <w:sdtEndPr/>
              <w:sdtContent>
                <w:r w:rsidR="00335051">
                  <w:t>Monday</w:t>
                </w:r>
              </w:sdtContent>
            </w:sdt>
          </w:p>
        </w:tc>
        <w:tc>
          <w:tcPr>
            <w:tcW w:w="835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335051" w:rsidRDefault="006E1F58" w:rsidP="003230DB">
            <w:pPr>
              <w:pStyle w:val="Days"/>
            </w:pPr>
            <w:sdt>
              <w:sdtPr>
                <w:id w:val="1333025873"/>
                <w:placeholder>
                  <w:docPart w:val="B28D5736853E485E9C13C2B7955941B6"/>
                </w:placeholder>
                <w:temporary/>
                <w:showingPlcHdr/>
                <w15:appearance w15:val="hidden"/>
              </w:sdtPr>
              <w:sdtEndPr/>
              <w:sdtContent>
                <w:r w:rsidR="00335051">
                  <w:t>Tuesday</w:t>
                </w:r>
              </w:sdtContent>
            </w:sdt>
          </w:p>
        </w:tc>
        <w:tc>
          <w:tcPr>
            <w:tcW w:w="792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335051" w:rsidRDefault="006E1F58" w:rsidP="003230DB">
            <w:pPr>
              <w:pStyle w:val="Days"/>
            </w:pPr>
            <w:sdt>
              <w:sdtPr>
                <w:id w:val="-527569321"/>
                <w:placeholder>
                  <w:docPart w:val="354AC2974142455C9861A51621593FBB"/>
                </w:placeholder>
                <w:temporary/>
                <w:showingPlcHdr/>
                <w15:appearance w15:val="hidden"/>
              </w:sdtPr>
              <w:sdtEndPr/>
              <w:sdtContent>
                <w:r w:rsidR="00335051">
                  <w:t>Wednesday</w:t>
                </w:r>
              </w:sdtContent>
            </w:sdt>
          </w:p>
        </w:tc>
        <w:tc>
          <w:tcPr>
            <w:tcW w:w="74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335051" w:rsidRDefault="006E1F58" w:rsidP="003230DB">
            <w:pPr>
              <w:pStyle w:val="Days"/>
            </w:pPr>
            <w:sdt>
              <w:sdtPr>
                <w:id w:val="-400288601"/>
                <w:placeholder>
                  <w:docPart w:val="633C0C00342D4B0ABAB34C20E39AE733"/>
                </w:placeholder>
                <w:temporary/>
                <w:showingPlcHdr/>
                <w15:appearance w15:val="hidden"/>
              </w:sdtPr>
              <w:sdtEndPr/>
              <w:sdtContent>
                <w:r w:rsidR="00335051">
                  <w:t>Thursday</w:t>
                </w:r>
              </w:sdtContent>
            </w:sdt>
          </w:p>
        </w:tc>
        <w:tc>
          <w:tcPr>
            <w:tcW w:w="670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335051" w:rsidRDefault="006E1F58" w:rsidP="003230DB">
            <w:pPr>
              <w:pStyle w:val="Days"/>
            </w:pPr>
            <w:sdt>
              <w:sdtPr>
                <w:id w:val="-1700231121"/>
                <w:placeholder>
                  <w:docPart w:val="0D4259A458BB46E5A498F6A7AAF31521"/>
                </w:placeholder>
                <w:temporary/>
                <w:showingPlcHdr/>
                <w15:appearance w15:val="hidden"/>
              </w:sdtPr>
              <w:sdtEndPr/>
              <w:sdtContent>
                <w:r w:rsidR="00335051">
                  <w:t>Friday</w:t>
                </w:r>
              </w:sdtContent>
            </w:sdt>
          </w:p>
        </w:tc>
        <w:tc>
          <w:tcPr>
            <w:tcW w:w="814" w:type="pct"/>
            <w:tcBorders>
              <w:bottom w:val="single" w:sz="4" w:space="0" w:color="BFBFBF" w:themeColor="background1" w:themeShade="BF"/>
            </w:tcBorders>
            <w:shd w:val="clear" w:color="auto" w:fill="595959" w:themeFill="text1" w:themeFillTint="A6"/>
          </w:tcPr>
          <w:p w:rsidR="00335051" w:rsidRDefault="006E1F58" w:rsidP="003230DB">
            <w:pPr>
              <w:pStyle w:val="Days"/>
            </w:pPr>
            <w:sdt>
              <w:sdtPr>
                <w:id w:val="-968900474"/>
                <w:placeholder>
                  <w:docPart w:val="DE2DA73E6FC2420F834B820031CD3AC4"/>
                </w:placeholder>
                <w:temporary/>
                <w:showingPlcHdr/>
                <w15:appearance w15:val="hidden"/>
              </w:sdtPr>
              <w:sdtEndPr/>
              <w:sdtContent>
                <w:r w:rsidR="00335051">
                  <w:t>Saturday</w:t>
                </w:r>
              </w:sdtContent>
            </w:sdt>
          </w:p>
        </w:tc>
      </w:tr>
      <w:tr w:rsidR="00335051" w:rsidRPr="00D22E2E" w:rsidTr="003345F7">
        <w:trPr>
          <w:trHeight w:val="413"/>
        </w:trPr>
        <w:tc>
          <w:tcPr>
            <w:tcW w:w="529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16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35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92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44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670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4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335051" w:rsidRPr="00D22E2E" w:rsidTr="003345F7">
        <w:trPr>
          <w:trHeight w:hRule="exact" w:val="2961"/>
        </w:trPr>
        <w:tc>
          <w:tcPr>
            <w:tcW w:w="529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D22E2E" w:rsidRDefault="00335051" w:rsidP="003350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 31</w:t>
            </w:r>
          </w:p>
        </w:tc>
        <w:tc>
          <w:tcPr>
            <w:tcW w:w="616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D22E2E" w:rsidRDefault="00335051" w:rsidP="00335051">
            <w:pPr>
              <w:rPr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6A0602" w:rsidRDefault="00335051" w:rsidP="00335051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>
              <w:rPr>
                <w:b/>
                <w:color w:val="FF0000"/>
                <w:sz w:val="16"/>
                <w:szCs w:val="16"/>
              </w:rPr>
              <w:t xml:space="preserve"> Clinic MP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2B5356" w:rsidRPr="00CC1278" w:rsidRDefault="002B5356" w:rsidP="00335051">
            <w:pPr>
              <w:rPr>
                <w:color w:val="FF0000"/>
                <w:sz w:val="16"/>
                <w:szCs w:val="16"/>
              </w:rPr>
            </w:pPr>
          </w:p>
          <w:p w:rsidR="006262B9" w:rsidRPr="00992483" w:rsidRDefault="006262B9" w:rsidP="006262B9">
            <w:pPr>
              <w:rPr>
                <w:b/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 xml:space="preserve">Bus </w:t>
            </w:r>
            <w:r w:rsidR="00CC1278">
              <w:rPr>
                <w:b/>
                <w:color w:val="0784BE" w:themeColor="accent2" w:themeShade="80"/>
                <w:sz w:val="16"/>
                <w:szCs w:val="16"/>
              </w:rPr>
              <w:t>1-2nd</w:t>
            </w:r>
            <w:r>
              <w:rPr>
                <w:b/>
                <w:color w:val="0784BE" w:themeColor="accent2" w:themeShade="80"/>
                <w:sz w:val="16"/>
                <w:szCs w:val="16"/>
              </w:rPr>
              <w:t xml:space="preserve"> dose</w:t>
            </w:r>
          </w:p>
          <w:p w:rsidR="006262B9" w:rsidRPr="002015E2" w:rsidRDefault="006262B9" w:rsidP="006262B9">
            <w:pPr>
              <w:rPr>
                <w:color w:val="0784BE" w:themeColor="accent2" w:themeShade="80"/>
                <w:sz w:val="16"/>
                <w:szCs w:val="16"/>
              </w:rPr>
            </w:pPr>
            <w:r w:rsidRPr="002015E2">
              <w:rPr>
                <w:b/>
                <w:color w:val="0784BE" w:themeColor="accent2" w:themeShade="80"/>
                <w:sz w:val="16"/>
                <w:szCs w:val="16"/>
              </w:rPr>
              <w:t>Ruler Foods</w:t>
            </w:r>
            <w:r>
              <w:rPr>
                <w:color w:val="0784BE" w:themeColor="accent2" w:themeShade="80"/>
                <w:sz w:val="16"/>
                <w:szCs w:val="16"/>
              </w:rPr>
              <w:t xml:space="preserve"> </w:t>
            </w:r>
            <w:r w:rsidRPr="002015E2">
              <w:rPr>
                <w:color w:val="0784BE" w:themeColor="accent2" w:themeShade="80"/>
                <w:sz w:val="16"/>
                <w:szCs w:val="16"/>
              </w:rPr>
              <w:t>8:30-12</w:t>
            </w:r>
            <w:r>
              <w:rPr>
                <w:color w:val="0784BE" w:themeColor="accent2" w:themeShade="80"/>
                <w:sz w:val="16"/>
                <w:szCs w:val="16"/>
              </w:rPr>
              <w:t xml:space="preserve"> - 47710</w:t>
            </w:r>
          </w:p>
          <w:p w:rsidR="006262B9" w:rsidRPr="00541686" w:rsidRDefault="006262B9" w:rsidP="006262B9">
            <w:pPr>
              <w:rPr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 xml:space="preserve">Simpson’s Grocery </w:t>
            </w:r>
            <w:r w:rsidRPr="002015E2">
              <w:rPr>
                <w:color w:val="0784BE" w:themeColor="accent2" w:themeShade="80"/>
                <w:sz w:val="16"/>
                <w:szCs w:val="16"/>
              </w:rPr>
              <w:t>12:30-3:30</w:t>
            </w:r>
            <w:r>
              <w:rPr>
                <w:b/>
                <w:color w:val="0784BE" w:themeColor="accent2" w:themeShade="80"/>
                <w:sz w:val="16"/>
                <w:szCs w:val="16"/>
              </w:rPr>
              <w:t xml:space="preserve"> </w:t>
            </w:r>
            <w:r w:rsidRPr="00541686">
              <w:rPr>
                <w:color w:val="0784BE" w:themeColor="accent2" w:themeShade="80"/>
                <w:sz w:val="16"/>
                <w:szCs w:val="16"/>
              </w:rPr>
              <w:t>-47714</w:t>
            </w:r>
          </w:p>
          <w:p w:rsidR="006262B9" w:rsidRPr="00D22E2E" w:rsidRDefault="006262B9" w:rsidP="00335051">
            <w:pPr>
              <w:rPr>
                <w:sz w:val="16"/>
                <w:szCs w:val="16"/>
              </w:rPr>
            </w:pPr>
          </w:p>
        </w:tc>
        <w:tc>
          <w:tcPr>
            <w:tcW w:w="792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Default="00335051" w:rsidP="00335051">
            <w:pPr>
              <w:rPr>
                <w:b/>
                <w:color w:val="B04B0F" w:themeColor="accent4" w:themeShade="BF"/>
                <w:sz w:val="16"/>
                <w:szCs w:val="16"/>
              </w:rPr>
            </w:pPr>
            <w:r w:rsidRPr="008B4188">
              <w:rPr>
                <w:b/>
                <w:color w:val="B04B0F" w:themeColor="accent4" w:themeShade="BF"/>
                <w:sz w:val="16"/>
                <w:szCs w:val="16"/>
              </w:rPr>
              <w:t>Homebound Hoosiers</w:t>
            </w:r>
          </w:p>
          <w:p w:rsidR="006A7ADB" w:rsidRDefault="006A7ADB" w:rsidP="00335051">
            <w:pPr>
              <w:rPr>
                <w:sz w:val="16"/>
                <w:szCs w:val="16"/>
              </w:rPr>
            </w:pPr>
          </w:p>
          <w:p w:rsidR="006A7ADB" w:rsidRPr="006A7ADB" w:rsidRDefault="006A7ADB" w:rsidP="006A7ADB">
            <w:pPr>
              <w:rPr>
                <w:b/>
                <w:color w:val="5A115A" w:themeColor="accent6" w:themeShade="80"/>
                <w:sz w:val="16"/>
                <w:szCs w:val="16"/>
              </w:rPr>
            </w:pPr>
            <w:proofErr w:type="spellStart"/>
            <w:r w:rsidRPr="006A7ADB">
              <w:rPr>
                <w:b/>
                <w:color w:val="5A115A" w:themeColor="accent6" w:themeShade="80"/>
                <w:sz w:val="16"/>
                <w:szCs w:val="16"/>
              </w:rPr>
              <w:t>Zesto’s</w:t>
            </w:r>
            <w:proofErr w:type="spellEnd"/>
            <w:r w:rsidRPr="006A7ADB">
              <w:rPr>
                <w:b/>
                <w:color w:val="5A115A" w:themeColor="accent6" w:themeShade="80"/>
                <w:sz w:val="16"/>
                <w:szCs w:val="16"/>
              </w:rPr>
              <w:t xml:space="preserve"> Franklin St. </w:t>
            </w:r>
          </w:p>
          <w:p w:rsidR="006A7ADB" w:rsidRPr="006A7ADB" w:rsidRDefault="006A7ADB" w:rsidP="006A7ADB">
            <w:pPr>
              <w:rPr>
                <w:b/>
                <w:color w:val="5A115A" w:themeColor="accent6" w:themeShade="80"/>
                <w:sz w:val="16"/>
                <w:szCs w:val="16"/>
              </w:rPr>
            </w:pPr>
            <w:r w:rsidRPr="006A7ADB">
              <w:rPr>
                <w:b/>
                <w:color w:val="5A115A" w:themeColor="accent6" w:themeShade="80"/>
                <w:sz w:val="16"/>
                <w:szCs w:val="16"/>
              </w:rPr>
              <w:t>1-4</w:t>
            </w:r>
          </w:p>
          <w:p w:rsidR="006A7ADB" w:rsidRPr="00D22E2E" w:rsidRDefault="006A7ADB" w:rsidP="00335051">
            <w:pPr>
              <w:rPr>
                <w:sz w:val="16"/>
                <w:szCs w:val="16"/>
              </w:rPr>
            </w:pPr>
          </w:p>
        </w:tc>
        <w:tc>
          <w:tcPr>
            <w:tcW w:w="744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6A0602" w:rsidRDefault="00335051" w:rsidP="00335051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>
              <w:rPr>
                <w:b/>
                <w:color w:val="FF0000"/>
                <w:sz w:val="16"/>
                <w:szCs w:val="16"/>
              </w:rPr>
              <w:t xml:space="preserve"> Clinic MP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2B5356" w:rsidRPr="006A0602" w:rsidRDefault="002B5356" w:rsidP="00335051">
            <w:pPr>
              <w:rPr>
                <w:color w:val="FF0000"/>
                <w:sz w:val="16"/>
                <w:szCs w:val="16"/>
              </w:rPr>
            </w:pPr>
          </w:p>
          <w:p w:rsidR="00CC1278" w:rsidRPr="00992483" w:rsidRDefault="00CC1278" w:rsidP="00CC1278">
            <w:pPr>
              <w:rPr>
                <w:b/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>Bus 2</w:t>
            </w:r>
            <w:r>
              <w:rPr>
                <w:b/>
                <w:color w:val="326BA6" w:themeColor="text2" w:themeShade="BF"/>
                <w:sz w:val="16"/>
                <w:szCs w:val="16"/>
              </w:rPr>
              <w:t>- 2</w:t>
            </w:r>
            <w:r w:rsidRPr="00CC1278">
              <w:rPr>
                <w:b/>
                <w:color w:val="326BA6" w:themeColor="text2" w:themeShade="BF"/>
                <w:sz w:val="16"/>
                <w:szCs w:val="16"/>
                <w:vertAlign w:val="superscript"/>
              </w:rPr>
              <w:t>nd</w:t>
            </w:r>
            <w:r>
              <w:rPr>
                <w:b/>
                <w:color w:val="326BA6" w:themeColor="text2" w:themeShade="BF"/>
                <w:sz w:val="16"/>
                <w:szCs w:val="16"/>
              </w:rPr>
              <w:t xml:space="preserve"> dose</w:t>
            </w:r>
          </w:p>
          <w:p w:rsidR="00CC1278" w:rsidRPr="002015E2" w:rsidRDefault="00D153B1" w:rsidP="00CC1278">
            <w:pPr>
              <w:rPr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>Old Cut Rate Market</w:t>
            </w:r>
            <w:r>
              <w:rPr>
                <w:color w:val="0784BE" w:themeColor="accent2" w:themeShade="80"/>
                <w:sz w:val="16"/>
                <w:szCs w:val="16"/>
              </w:rPr>
              <w:t xml:space="preserve"> - </w:t>
            </w:r>
            <w:r w:rsidR="00CC1278" w:rsidRPr="002015E2">
              <w:rPr>
                <w:color w:val="0784BE" w:themeColor="accent2" w:themeShade="80"/>
                <w:sz w:val="16"/>
                <w:szCs w:val="16"/>
              </w:rPr>
              <w:t>8:30-12</w:t>
            </w:r>
            <w:r w:rsidR="00CC1278">
              <w:rPr>
                <w:color w:val="0784BE" w:themeColor="accent2" w:themeShade="80"/>
                <w:sz w:val="16"/>
                <w:szCs w:val="16"/>
              </w:rPr>
              <w:t xml:space="preserve"> - 47710</w:t>
            </w:r>
          </w:p>
          <w:p w:rsidR="00CC1278" w:rsidRPr="00541686" w:rsidRDefault="00EA1BB1" w:rsidP="00CC1278">
            <w:pPr>
              <w:rPr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 xml:space="preserve">Economy </w:t>
            </w:r>
            <w:r w:rsidR="00CC1278">
              <w:rPr>
                <w:b/>
                <w:color w:val="0784BE" w:themeColor="accent2" w:themeShade="80"/>
                <w:sz w:val="16"/>
                <w:szCs w:val="16"/>
              </w:rPr>
              <w:t xml:space="preserve">Grocery </w:t>
            </w:r>
            <w:r w:rsidR="00CC1278" w:rsidRPr="002015E2">
              <w:rPr>
                <w:color w:val="0784BE" w:themeColor="accent2" w:themeShade="80"/>
                <w:sz w:val="16"/>
                <w:szCs w:val="16"/>
              </w:rPr>
              <w:t>12:30-3:30</w:t>
            </w:r>
            <w:r w:rsidR="00CC1278">
              <w:rPr>
                <w:b/>
                <w:color w:val="0784BE" w:themeColor="accent2" w:themeShade="80"/>
                <w:sz w:val="16"/>
                <w:szCs w:val="16"/>
              </w:rPr>
              <w:t xml:space="preserve"> </w:t>
            </w:r>
            <w:r w:rsidR="00CC1278" w:rsidRPr="00541686">
              <w:rPr>
                <w:color w:val="0784BE" w:themeColor="accent2" w:themeShade="80"/>
                <w:sz w:val="16"/>
                <w:szCs w:val="16"/>
              </w:rPr>
              <w:t>-47714</w:t>
            </w:r>
          </w:p>
          <w:p w:rsidR="00335051" w:rsidRPr="00D22E2E" w:rsidRDefault="00335051" w:rsidP="00335051">
            <w:pPr>
              <w:rPr>
                <w:sz w:val="16"/>
                <w:szCs w:val="16"/>
              </w:rPr>
            </w:pPr>
          </w:p>
        </w:tc>
        <w:tc>
          <w:tcPr>
            <w:tcW w:w="670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D22E2E" w:rsidRDefault="00335051" w:rsidP="00335051">
            <w:pPr>
              <w:rPr>
                <w:sz w:val="16"/>
                <w:szCs w:val="16"/>
              </w:rPr>
            </w:pPr>
          </w:p>
        </w:tc>
        <w:tc>
          <w:tcPr>
            <w:tcW w:w="814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2452BD" w:rsidRDefault="00335051" w:rsidP="00335051">
            <w:pPr>
              <w:rPr>
                <w:b/>
                <w:color w:val="5A115A" w:themeColor="accent6" w:themeShade="80"/>
                <w:sz w:val="16"/>
                <w:szCs w:val="16"/>
              </w:rPr>
            </w:pPr>
            <w:r w:rsidRPr="002452BD">
              <w:rPr>
                <w:b/>
                <w:color w:val="5A115A" w:themeColor="accent6" w:themeShade="80"/>
                <w:sz w:val="16"/>
                <w:szCs w:val="16"/>
              </w:rPr>
              <w:t>VCHD</w:t>
            </w:r>
            <w:r w:rsidRPr="002452BD">
              <w:rPr>
                <w:color w:val="5A115A" w:themeColor="accent6" w:themeShade="80"/>
                <w:sz w:val="16"/>
                <w:szCs w:val="16"/>
              </w:rPr>
              <w:t xml:space="preserve"> </w:t>
            </w:r>
            <w:r w:rsidRPr="002452BD">
              <w:rPr>
                <w:b/>
                <w:color w:val="5A115A" w:themeColor="accent6" w:themeShade="80"/>
                <w:sz w:val="16"/>
                <w:szCs w:val="16"/>
              </w:rPr>
              <w:t>Black Nurses of Evansville Back to School Blitz</w:t>
            </w:r>
            <w:r w:rsidR="003230DB" w:rsidRPr="002452BD">
              <w:rPr>
                <w:b/>
                <w:color w:val="5A115A" w:themeColor="accent6" w:themeShade="80"/>
                <w:sz w:val="16"/>
                <w:szCs w:val="16"/>
              </w:rPr>
              <w:t xml:space="preserve"> </w:t>
            </w:r>
          </w:p>
          <w:p w:rsidR="00864F51" w:rsidRPr="002452BD" w:rsidRDefault="00864F51" w:rsidP="00335051">
            <w:pPr>
              <w:rPr>
                <w:b/>
                <w:color w:val="5A115A" w:themeColor="accent6" w:themeShade="80"/>
                <w:sz w:val="16"/>
                <w:szCs w:val="16"/>
              </w:rPr>
            </w:pPr>
            <w:r w:rsidRPr="002452BD">
              <w:rPr>
                <w:b/>
                <w:color w:val="5A115A" w:themeColor="accent6" w:themeShade="80"/>
                <w:sz w:val="16"/>
                <w:szCs w:val="16"/>
              </w:rPr>
              <w:t>CK Newsome Center</w:t>
            </w:r>
          </w:p>
          <w:p w:rsidR="00864F51" w:rsidRPr="002452BD" w:rsidRDefault="00864F51" w:rsidP="00335051">
            <w:pPr>
              <w:rPr>
                <w:color w:val="5A115A" w:themeColor="accent6" w:themeShade="80"/>
                <w:sz w:val="16"/>
                <w:szCs w:val="16"/>
              </w:rPr>
            </w:pPr>
            <w:r w:rsidRPr="002452BD">
              <w:rPr>
                <w:color w:val="5A115A" w:themeColor="accent6" w:themeShade="80"/>
                <w:sz w:val="16"/>
                <w:szCs w:val="16"/>
              </w:rPr>
              <w:t>10am-2:30pm</w:t>
            </w:r>
          </w:p>
          <w:p w:rsidR="00864F51" w:rsidRPr="002452BD" w:rsidRDefault="00864F51" w:rsidP="00335051">
            <w:pPr>
              <w:rPr>
                <w:color w:val="5A115A" w:themeColor="accent6" w:themeShade="80"/>
                <w:sz w:val="16"/>
                <w:szCs w:val="16"/>
              </w:rPr>
            </w:pPr>
          </w:p>
        </w:tc>
      </w:tr>
      <w:tr w:rsidR="00335051" w:rsidRPr="00D22E2E" w:rsidTr="003345F7">
        <w:trPr>
          <w:trHeight w:val="3329"/>
        </w:trPr>
        <w:tc>
          <w:tcPr>
            <w:tcW w:w="529" w:type="pct"/>
            <w:tcBorders>
              <w:bottom w:val="nil"/>
            </w:tcBorders>
            <w:shd w:val="clear" w:color="auto" w:fill="F7F7F7" w:themeFill="background2"/>
          </w:tcPr>
          <w:p w:rsidR="00335051" w:rsidRDefault="00335051" w:rsidP="00CC1278">
            <w:pPr>
              <w:pStyle w:val="Dates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  <w:p w:rsidR="00CC1278" w:rsidRDefault="00CC1278" w:rsidP="00CC1278">
            <w:pPr>
              <w:pStyle w:val="Dates"/>
              <w:spacing w:before="0" w:after="0"/>
              <w:rPr>
                <w:sz w:val="16"/>
                <w:szCs w:val="16"/>
              </w:rPr>
            </w:pPr>
          </w:p>
          <w:p w:rsidR="00CC1278" w:rsidRPr="00D22E2E" w:rsidRDefault="00CC1278" w:rsidP="00CC1278">
            <w:pPr>
              <w:pStyle w:val="Dates"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 32</w:t>
            </w:r>
          </w:p>
        </w:tc>
        <w:tc>
          <w:tcPr>
            <w:tcW w:w="616" w:type="pct"/>
            <w:tcBorders>
              <w:bottom w:val="nil"/>
            </w:tcBorders>
            <w:shd w:val="clear" w:color="auto" w:fill="F7F7F7" w:themeFill="background2"/>
          </w:tcPr>
          <w:p w:rsidR="006A7ADB" w:rsidRDefault="00335051" w:rsidP="00335051">
            <w:pPr>
              <w:pStyle w:val="Dates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  <w:p w:rsidR="006A7ADB" w:rsidRPr="006A7ADB" w:rsidRDefault="006A7ADB" w:rsidP="006A7ADB">
            <w:pPr>
              <w:rPr>
                <w:b/>
                <w:color w:val="5A115A" w:themeColor="accent6" w:themeShade="80"/>
                <w:sz w:val="16"/>
                <w:szCs w:val="16"/>
              </w:rPr>
            </w:pPr>
            <w:proofErr w:type="spellStart"/>
            <w:r w:rsidRPr="006A7ADB">
              <w:rPr>
                <w:b/>
                <w:color w:val="5A115A" w:themeColor="accent6" w:themeShade="80"/>
                <w:sz w:val="16"/>
                <w:szCs w:val="16"/>
              </w:rPr>
              <w:t>Zesto’s</w:t>
            </w:r>
            <w:proofErr w:type="spellEnd"/>
            <w:r w:rsidRPr="006A7ADB">
              <w:rPr>
                <w:b/>
                <w:color w:val="5A115A" w:themeColor="accent6" w:themeShade="80"/>
                <w:sz w:val="16"/>
                <w:szCs w:val="16"/>
              </w:rPr>
              <w:t xml:space="preserve"> Franklin St. </w:t>
            </w:r>
          </w:p>
          <w:p w:rsidR="006A7ADB" w:rsidRPr="006A7ADB" w:rsidRDefault="006A7ADB" w:rsidP="006A7ADB">
            <w:pPr>
              <w:rPr>
                <w:b/>
                <w:color w:val="5A115A" w:themeColor="accent6" w:themeShade="80"/>
                <w:sz w:val="16"/>
                <w:szCs w:val="16"/>
              </w:rPr>
            </w:pPr>
            <w:r w:rsidRPr="006A7ADB">
              <w:rPr>
                <w:b/>
                <w:color w:val="5A115A" w:themeColor="accent6" w:themeShade="80"/>
                <w:sz w:val="16"/>
                <w:szCs w:val="16"/>
              </w:rPr>
              <w:t>1</w:t>
            </w:r>
            <w:r>
              <w:rPr>
                <w:b/>
                <w:color w:val="5A115A" w:themeColor="accent6" w:themeShade="80"/>
                <w:sz w:val="16"/>
                <w:szCs w:val="16"/>
              </w:rPr>
              <w:t>1</w:t>
            </w:r>
            <w:r w:rsidRPr="006A7ADB">
              <w:rPr>
                <w:b/>
                <w:color w:val="5A115A" w:themeColor="accent6" w:themeShade="80"/>
                <w:sz w:val="16"/>
                <w:szCs w:val="16"/>
              </w:rPr>
              <w:t>-</w:t>
            </w:r>
            <w:r>
              <w:rPr>
                <w:b/>
                <w:color w:val="5A115A" w:themeColor="accent6" w:themeShade="80"/>
                <w:sz w:val="16"/>
                <w:szCs w:val="16"/>
              </w:rPr>
              <w:t>3</w:t>
            </w:r>
          </w:p>
          <w:p w:rsidR="00335051" w:rsidRPr="006A7ADB" w:rsidRDefault="00335051" w:rsidP="006E1F58"/>
        </w:tc>
        <w:tc>
          <w:tcPr>
            <w:tcW w:w="835" w:type="pct"/>
            <w:tcBorders>
              <w:bottom w:val="nil"/>
            </w:tcBorders>
            <w:shd w:val="clear" w:color="auto" w:fill="F7F7F7" w:themeFill="background2"/>
          </w:tcPr>
          <w:p w:rsidR="00335051" w:rsidRPr="00335051" w:rsidRDefault="00335051" w:rsidP="00335051">
            <w:pPr>
              <w:spacing w:before="0" w:after="0"/>
              <w:ind w:left="2160"/>
              <w:rPr>
                <w:color w:val="auto"/>
                <w:sz w:val="16"/>
                <w:szCs w:val="16"/>
              </w:rPr>
            </w:pPr>
            <w:r w:rsidRPr="00335051">
              <w:rPr>
                <w:color w:val="auto"/>
                <w:sz w:val="16"/>
                <w:szCs w:val="16"/>
              </w:rPr>
              <w:t>10</w:t>
            </w:r>
          </w:p>
          <w:p w:rsidR="00335051" w:rsidRDefault="00335051" w:rsidP="00335051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</w:p>
          <w:p w:rsidR="00335051" w:rsidRPr="006A0602" w:rsidRDefault="00335051" w:rsidP="00335051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>
              <w:rPr>
                <w:b/>
                <w:color w:val="FF0000"/>
                <w:sz w:val="16"/>
                <w:szCs w:val="16"/>
              </w:rPr>
              <w:t xml:space="preserve"> Clinic MP</w:t>
            </w:r>
          </w:p>
          <w:p w:rsidR="00335051" w:rsidRPr="006A0602" w:rsidRDefault="00335051" w:rsidP="00335051">
            <w:pPr>
              <w:spacing w:before="0" w:after="0"/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2B5356" w:rsidRDefault="002B5356" w:rsidP="00335051">
            <w:pPr>
              <w:spacing w:before="0" w:after="0"/>
              <w:rPr>
                <w:color w:val="FF0000"/>
                <w:sz w:val="16"/>
                <w:szCs w:val="16"/>
              </w:rPr>
            </w:pPr>
          </w:p>
          <w:p w:rsidR="00CC1278" w:rsidRPr="00992483" w:rsidRDefault="00CC1278" w:rsidP="00CC1278">
            <w:pPr>
              <w:rPr>
                <w:b/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>Bus 3-2nd dose</w:t>
            </w:r>
          </w:p>
          <w:p w:rsidR="00CC1278" w:rsidRPr="002015E2" w:rsidRDefault="00CC1278" w:rsidP="00CC1278">
            <w:pPr>
              <w:rPr>
                <w:color w:val="0784BE" w:themeColor="accent2" w:themeShade="80"/>
                <w:sz w:val="16"/>
                <w:szCs w:val="16"/>
              </w:rPr>
            </w:pPr>
            <w:r w:rsidRPr="002015E2">
              <w:rPr>
                <w:b/>
                <w:color w:val="0784BE" w:themeColor="accent2" w:themeShade="80"/>
                <w:sz w:val="16"/>
                <w:szCs w:val="16"/>
              </w:rPr>
              <w:t>Ruler Foods</w:t>
            </w:r>
            <w:r>
              <w:rPr>
                <w:color w:val="0784BE" w:themeColor="accent2" w:themeShade="80"/>
                <w:sz w:val="16"/>
                <w:szCs w:val="16"/>
              </w:rPr>
              <w:t xml:space="preserve"> </w:t>
            </w:r>
            <w:r w:rsidRPr="002015E2">
              <w:rPr>
                <w:color w:val="0784BE" w:themeColor="accent2" w:themeShade="80"/>
                <w:sz w:val="16"/>
                <w:szCs w:val="16"/>
              </w:rPr>
              <w:t>8:30-12</w:t>
            </w:r>
            <w:r>
              <w:rPr>
                <w:color w:val="0784BE" w:themeColor="accent2" w:themeShade="80"/>
                <w:sz w:val="16"/>
                <w:szCs w:val="16"/>
              </w:rPr>
              <w:t xml:space="preserve"> - 47710</w:t>
            </w:r>
          </w:p>
          <w:p w:rsidR="00CC1278" w:rsidRPr="00541686" w:rsidRDefault="00CC1278" w:rsidP="00CC1278">
            <w:pPr>
              <w:rPr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 xml:space="preserve">Simpson’s Grocery </w:t>
            </w:r>
            <w:r w:rsidRPr="002015E2">
              <w:rPr>
                <w:color w:val="0784BE" w:themeColor="accent2" w:themeShade="80"/>
                <w:sz w:val="16"/>
                <w:szCs w:val="16"/>
              </w:rPr>
              <w:t>12:30-3:30</w:t>
            </w:r>
            <w:r>
              <w:rPr>
                <w:b/>
                <w:color w:val="0784BE" w:themeColor="accent2" w:themeShade="80"/>
                <w:sz w:val="16"/>
                <w:szCs w:val="16"/>
              </w:rPr>
              <w:t xml:space="preserve"> </w:t>
            </w:r>
            <w:r w:rsidRPr="00541686">
              <w:rPr>
                <w:color w:val="0784BE" w:themeColor="accent2" w:themeShade="80"/>
                <w:sz w:val="16"/>
                <w:szCs w:val="16"/>
              </w:rPr>
              <w:t>-47714</w:t>
            </w:r>
          </w:p>
          <w:p w:rsidR="00CC1278" w:rsidRPr="006A0602" w:rsidRDefault="00CC1278" w:rsidP="00335051">
            <w:pPr>
              <w:spacing w:before="0" w:after="0"/>
              <w:rPr>
                <w:color w:val="FF0000"/>
                <w:sz w:val="16"/>
                <w:szCs w:val="16"/>
              </w:rPr>
            </w:pPr>
          </w:p>
          <w:p w:rsidR="00335051" w:rsidRPr="00335051" w:rsidRDefault="00335051" w:rsidP="00335051">
            <w:pPr>
              <w:pStyle w:val="Dates"/>
              <w:spacing w:before="0" w:after="0"/>
              <w:jc w:val="left"/>
              <w:rPr>
                <w:sz w:val="16"/>
                <w:szCs w:val="16"/>
              </w:rPr>
            </w:pPr>
          </w:p>
        </w:tc>
        <w:tc>
          <w:tcPr>
            <w:tcW w:w="792" w:type="pct"/>
            <w:tcBorders>
              <w:bottom w:val="nil"/>
            </w:tcBorders>
            <w:shd w:val="clear" w:color="auto" w:fill="F7F7F7" w:themeFill="background2"/>
          </w:tcPr>
          <w:p w:rsidR="00335051" w:rsidRDefault="00335051" w:rsidP="00335051">
            <w:pPr>
              <w:pStyle w:val="Dates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  <w:p w:rsidR="00335051" w:rsidRPr="00335051" w:rsidRDefault="00335051" w:rsidP="00335051">
            <w:pPr>
              <w:spacing w:before="0" w:after="0"/>
            </w:pPr>
            <w:r w:rsidRPr="008B4188">
              <w:rPr>
                <w:b/>
                <w:color w:val="B04B0F" w:themeColor="accent4" w:themeShade="BF"/>
                <w:sz w:val="16"/>
                <w:szCs w:val="16"/>
              </w:rPr>
              <w:t>Homebound Hoosiers</w:t>
            </w:r>
          </w:p>
        </w:tc>
        <w:tc>
          <w:tcPr>
            <w:tcW w:w="744" w:type="pct"/>
            <w:tcBorders>
              <w:bottom w:val="nil"/>
            </w:tcBorders>
            <w:shd w:val="clear" w:color="auto" w:fill="F7F7F7" w:themeFill="background2"/>
          </w:tcPr>
          <w:p w:rsidR="00335051" w:rsidRDefault="00335051" w:rsidP="00335051">
            <w:pPr>
              <w:pStyle w:val="Dates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  <w:p w:rsidR="00335051" w:rsidRPr="006A0602" w:rsidRDefault="00335051" w:rsidP="00335051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>
              <w:rPr>
                <w:b/>
                <w:color w:val="FF0000"/>
                <w:sz w:val="16"/>
                <w:szCs w:val="16"/>
              </w:rPr>
              <w:t xml:space="preserve"> Clinic MP</w:t>
            </w:r>
          </w:p>
          <w:p w:rsidR="00335051" w:rsidRDefault="00335051" w:rsidP="00335051">
            <w:pPr>
              <w:spacing w:before="0" w:after="0"/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6E1F58" w:rsidRPr="006A0602" w:rsidRDefault="006E1F58" w:rsidP="00335051">
            <w:pPr>
              <w:spacing w:before="0" w:after="0"/>
              <w:rPr>
                <w:color w:val="FF0000"/>
                <w:sz w:val="16"/>
                <w:szCs w:val="16"/>
              </w:rPr>
            </w:pPr>
          </w:p>
          <w:p w:rsidR="00CC1278" w:rsidRPr="00992483" w:rsidRDefault="00CC1278" w:rsidP="00CC1278">
            <w:pPr>
              <w:rPr>
                <w:b/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>Bus 4</w:t>
            </w:r>
            <w:r>
              <w:rPr>
                <w:b/>
                <w:color w:val="326BA6" w:themeColor="text2" w:themeShade="BF"/>
                <w:sz w:val="16"/>
                <w:szCs w:val="16"/>
              </w:rPr>
              <w:t>- 2</w:t>
            </w:r>
            <w:r w:rsidRPr="00CC1278">
              <w:rPr>
                <w:b/>
                <w:color w:val="326BA6" w:themeColor="text2" w:themeShade="BF"/>
                <w:sz w:val="16"/>
                <w:szCs w:val="16"/>
                <w:vertAlign w:val="superscript"/>
              </w:rPr>
              <w:t>nd</w:t>
            </w:r>
            <w:r>
              <w:rPr>
                <w:b/>
                <w:color w:val="326BA6" w:themeColor="text2" w:themeShade="BF"/>
                <w:sz w:val="16"/>
                <w:szCs w:val="16"/>
              </w:rPr>
              <w:t xml:space="preserve"> dose</w:t>
            </w:r>
          </w:p>
          <w:p w:rsidR="00CC1278" w:rsidRPr="002015E2" w:rsidRDefault="00D153B1" w:rsidP="00CC1278">
            <w:pPr>
              <w:rPr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>Old Cut Rate Market</w:t>
            </w:r>
            <w:r>
              <w:rPr>
                <w:color w:val="0784BE" w:themeColor="accent2" w:themeShade="80"/>
                <w:sz w:val="16"/>
                <w:szCs w:val="16"/>
              </w:rPr>
              <w:t xml:space="preserve"> - </w:t>
            </w:r>
            <w:r w:rsidR="00CC1278" w:rsidRPr="002015E2">
              <w:rPr>
                <w:color w:val="0784BE" w:themeColor="accent2" w:themeShade="80"/>
                <w:sz w:val="16"/>
                <w:szCs w:val="16"/>
              </w:rPr>
              <w:t>8:30-12</w:t>
            </w:r>
            <w:r w:rsidR="00CC1278">
              <w:rPr>
                <w:color w:val="0784BE" w:themeColor="accent2" w:themeShade="80"/>
                <w:sz w:val="16"/>
                <w:szCs w:val="16"/>
              </w:rPr>
              <w:t xml:space="preserve"> - 47710</w:t>
            </w:r>
          </w:p>
          <w:p w:rsidR="00CC1278" w:rsidRPr="00541686" w:rsidRDefault="00EA1BB1" w:rsidP="00CC1278">
            <w:pPr>
              <w:rPr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 xml:space="preserve">Economy </w:t>
            </w:r>
            <w:r w:rsidR="00CC1278">
              <w:rPr>
                <w:b/>
                <w:color w:val="0784BE" w:themeColor="accent2" w:themeShade="80"/>
                <w:sz w:val="16"/>
                <w:szCs w:val="16"/>
              </w:rPr>
              <w:t xml:space="preserve">Grocery </w:t>
            </w:r>
            <w:r w:rsidR="00CC1278" w:rsidRPr="002015E2">
              <w:rPr>
                <w:color w:val="0784BE" w:themeColor="accent2" w:themeShade="80"/>
                <w:sz w:val="16"/>
                <w:szCs w:val="16"/>
              </w:rPr>
              <w:t>12:30-3:30</w:t>
            </w:r>
            <w:r w:rsidR="00CC1278">
              <w:rPr>
                <w:b/>
                <w:color w:val="0784BE" w:themeColor="accent2" w:themeShade="80"/>
                <w:sz w:val="16"/>
                <w:szCs w:val="16"/>
              </w:rPr>
              <w:t xml:space="preserve"> </w:t>
            </w:r>
            <w:r w:rsidR="00CC1278" w:rsidRPr="00541686">
              <w:rPr>
                <w:color w:val="0784BE" w:themeColor="accent2" w:themeShade="80"/>
                <w:sz w:val="16"/>
                <w:szCs w:val="16"/>
              </w:rPr>
              <w:t>-47714</w:t>
            </w:r>
          </w:p>
          <w:p w:rsidR="00335051" w:rsidRPr="00335051" w:rsidRDefault="00335051" w:rsidP="006E1F58"/>
        </w:tc>
        <w:tc>
          <w:tcPr>
            <w:tcW w:w="670" w:type="pct"/>
            <w:tcBorders>
              <w:bottom w:val="nil"/>
            </w:tcBorders>
            <w:shd w:val="clear" w:color="auto" w:fill="F7F7F7" w:themeFill="background2"/>
          </w:tcPr>
          <w:p w:rsidR="00335051" w:rsidRDefault="00335051" w:rsidP="00335051">
            <w:pPr>
              <w:pStyle w:val="Dates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  <w:p w:rsidR="00335051" w:rsidRPr="00D22E2E" w:rsidRDefault="00335051" w:rsidP="00335051">
            <w:pPr>
              <w:pStyle w:val="Dates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814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35051">
            <w:pPr>
              <w:pStyle w:val="Dates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</w:tr>
      <w:tr w:rsidR="00335051" w:rsidRPr="00D22E2E" w:rsidTr="003345F7">
        <w:trPr>
          <w:trHeight w:hRule="exact" w:val="68"/>
        </w:trPr>
        <w:tc>
          <w:tcPr>
            <w:tcW w:w="529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D22E2E" w:rsidRDefault="00335051" w:rsidP="00CC1278">
            <w:pPr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616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D22E2E" w:rsidRDefault="00335051" w:rsidP="0033505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Default="00335051" w:rsidP="00335051">
            <w:pPr>
              <w:spacing w:before="0" w:after="0"/>
              <w:rPr>
                <w:color w:val="FF0000"/>
                <w:sz w:val="16"/>
                <w:szCs w:val="16"/>
              </w:rPr>
            </w:pPr>
          </w:p>
          <w:p w:rsidR="00CC1278" w:rsidRDefault="00CC1278" w:rsidP="00335051">
            <w:pPr>
              <w:spacing w:before="0" w:after="0"/>
              <w:rPr>
                <w:color w:val="FF0000"/>
                <w:sz w:val="16"/>
                <w:szCs w:val="16"/>
              </w:rPr>
            </w:pPr>
          </w:p>
          <w:p w:rsidR="00CC1278" w:rsidRPr="00335051" w:rsidRDefault="00CC1278" w:rsidP="00335051">
            <w:pPr>
              <w:spacing w:before="0" w:after="0"/>
              <w:rPr>
                <w:color w:val="FF0000"/>
                <w:sz w:val="16"/>
                <w:szCs w:val="16"/>
              </w:rPr>
            </w:pPr>
          </w:p>
        </w:tc>
        <w:tc>
          <w:tcPr>
            <w:tcW w:w="79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D22E2E" w:rsidRDefault="00335051" w:rsidP="0033505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74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D22E2E" w:rsidRDefault="00335051" w:rsidP="0033505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670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D22E2E" w:rsidRDefault="00335051" w:rsidP="0033505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8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D22E2E" w:rsidRDefault="00335051" w:rsidP="00335051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335051" w:rsidRPr="00D22E2E" w:rsidTr="003345F7">
        <w:tc>
          <w:tcPr>
            <w:tcW w:w="529" w:type="pct"/>
            <w:tcBorders>
              <w:bottom w:val="nil"/>
            </w:tcBorders>
          </w:tcPr>
          <w:p w:rsidR="00335051" w:rsidRPr="00D22E2E" w:rsidRDefault="00335051" w:rsidP="0033505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616" w:type="pct"/>
            <w:tcBorders>
              <w:bottom w:val="nil"/>
            </w:tcBorders>
          </w:tcPr>
          <w:p w:rsidR="00335051" w:rsidRPr="00D22E2E" w:rsidRDefault="00335051" w:rsidP="0033505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835" w:type="pct"/>
            <w:tcBorders>
              <w:bottom w:val="nil"/>
            </w:tcBorders>
          </w:tcPr>
          <w:p w:rsidR="00335051" w:rsidRPr="00D22E2E" w:rsidRDefault="00335051" w:rsidP="0033505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792" w:type="pct"/>
            <w:tcBorders>
              <w:bottom w:val="nil"/>
            </w:tcBorders>
          </w:tcPr>
          <w:p w:rsidR="00335051" w:rsidRPr="00D22E2E" w:rsidRDefault="00335051" w:rsidP="0033505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744" w:type="pct"/>
            <w:tcBorders>
              <w:bottom w:val="nil"/>
            </w:tcBorders>
          </w:tcPr>
          <w:p w:rsidR="00335051" w:rsidRPr="00D22E2E" w:rsidRDefault="00335051" w:rsidP="0033505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670" w:type="pct"/>
            <w:tcBorders>
              <w:bottom w:val="nil"/>
            </w:tcBorders>
          </w:tcPr>
          <w:p w:rsidR="00335051" w:rsidRPr="00D22E2E" w:rsidRDefault="00335051" w:rsidP="0033505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814" w:type="pct"/>
            <w:tcBorders>
              <w:bottom w:val="nil"/>
            </w:tcBorders>
          </w:tcPr>
          <w:p w:rsidR="00335051" w:rsidRPr="00D22E2E" w:rsidRDefault="00335051" w:rsidP="0033505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</w:tr>
      <w:tr w:rsidR="00335051" w:rsidRPr="00D22E2E" w:rsidTr="003345F7">
        <w:trPr>
          <w:trHeight w:hRule="exact" w:val="2790"/>
        </w:trPr>
        <w:tc>
          <w:tcPr>
            <w:tcW w:w="529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D22E2E" w:rsidRDefault="00335051" w:rsidP="003350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 33</w:t>
            </w:r>
          </w:p>
        </w:tc>
        <w:tc>
          <w:tcPr>
            <w:tcW w:w="616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AD05FF" w:rsidRDefault="00335051" w:rsidP="00335051">
            <w:pPr>
              <w:rPr>
                <w:color w:val="auto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6A0602" w:rsidRDefault="00335051" w:rsidP="00335051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>
              <w:rPr>
                <w:b/>
                <w:color w:val="FF0000"/>
                <w:sz w:val="16"/>
                <w:szCs w:val="16"/>
              </w:rPr>
              <w:t xml:space="preserve"> Clinic MP</w:t>
            </w:r>
          </w:p>
          <w:p w:rsidR="00335051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6E1F58" w:rsidRPr="006A0602" w:rsidRDefault="006E1F58" w:rsidP="00335051">
            <w:pPr>
              <w:rPr>
                <w:color w:val="FF0000"/>
                <w:sz w:val="16"/>
                <w:szCs w:val="16"/>
              </w:rPr>
            </w:pPr>
          </w:p>
          <w:p w:rsidR="00CC1278" w:rsidRPr="00992483" w:rsidRDefault="00CC1278" w:rsidP="00CC1278">
            <w:pPr>
              <w:rPr>
                <w:b/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>Bus 5-2nd dose</w:t>
            </w:r>
          </w:p>
          <w:p w:rsidR="00CC1278" w:rsidRPr="002015E2" w:rsidRDefault="00CC1278" w:rsidP="00CC1278">
            <w:pPr>
              <w:rPr>
                <w:color w:val="0784BE" w:themeColor="accent2" w:themeShade="80"/>
                <w:sz w:val="16"/>
                <w:szCs w:val="16"/>
              </w:rPr>
            </w:pPr>
            <w:r w:rsidRPr="002015E2">
              <w:rPr>
                <w:b/>
                <w:color w:val="0784BE" w:themeColor="accent2" w:themeShade="80"/>
                <w:sz w:val="16"/>
                <w:szCs w:val="16"/>
              </w:rPr>
              <w:t>Ruler Foods</w:t>
            </w:r>
            <w:r>
              <w:rPr>
                <w:color w:val="0784BE" w:themeColor="accent2" w:themeShade="80"/>
                <w:sz w:val="16"/>
                <w:szCs w:val="16"/>
              </w:rPr>
              <w:t xml:space="preserve"> </w:t>
            </w:r>
            <w:r w:rsidRPr="002015E2">
              <w:rPr>
                <w:color w:val="0784BE" w:themeColor="accent2" w:themeShade="80"/>
                <w:sz w:val="16"/>
                <w:szCs w:val="16"/>
              </w:rPr>
              <w:t>8:30-12</w:t>
            </w:r>
            <w:r>
              <w:rPr>
                <w:color w:val="0784BE" w:themeColor="accent2" w:themeShade="80"/>
                <w:sz w:val="16"/>
                <w:szCs w:val="16"/>
              </w:rPr>
              <w:t xml:space="preserve"> - 47710</w:t>
            </w:r>
          </w:p>
          <w:p w:rsidR="00CC1278" w:rsidRPr="00541686" w:rsidRDefault="00CC1278" w:rsidP="00CC1278">
            <w:pPr>
              <w:rPr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 xml:space="preserve">Simpson’s Grocery </w:t>
            </w:r>
            <w:r w:rsidRPr="002015E2">
              <w:rPr>
                <w:color w:val="0784BE" w:themeColor="accent2" w:themeShade="80"/>
                <w:sz w:val="16"/>
                <w:szCs w:val="16"/>
              </w:rPr>
              <w:t>12:30-3:30</w:t>
            </w:r>
            <w:r>
              <w:rPr>
                <w:b/>
                <w:color w:val="0784BE" w:themeColor="accent2" w:themeShade="80"/>
                <w:sz w:val="16"/>
                <w:szCs w:val="16"/>
              </w:rPr>
              <w:t xml:space="preserve"> </w:t>
            </w:r>
            <w:r w:rsidRPr="00541686">
              <w:rPr>
                <w:color w:val="0784BE" w:themeColor="accent2" w:themeShade="80"/>
                <w:sz w:val="16"/>
                <w:szCs w:val="16"/>
              </w:rPr>
              <w:t>-47714</w:t>
            </w:r>
          </w:p>
          <w:p w:rsidR="00335051" w:rsidRPr="00AD05FF" w:rsidRDefault="00335051" w:rsidP="006E1F58">
            <w:pPr>
              <w:rPr>
                <w:color w:val="auto"/>
                <w:sz w:val="16"/>
                <w:szCs w:val="16"/>
              </w:rPr>
            </w:pPr>
          </w:p>
        </w:tc>
        <w:tc>
          <w:tcPr>
            <w:tcW w:w="792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D22E2E" w:rsidRDefault="00335051" w:rsidP="00335051">
            <w:pPr>
              <w:rPr>
                <w:sz w:val="16"/>
                <w:szCs w:val="16"/>
              </w:rPr>
            </w:pPr>
            <w:r w:rsidRPr="008B4188">
              <w:rPr>
                <w:b/>
                <w:color w:val="B04B0F" w:themeColor="accent4" w:themeShade="BF"/>
                <w:sz w:val="16"/>
                <w:szCs w:val="16"/>
              </w:rPr>
              <w:t>Homebound Hoosiers</w:t>
            </w:r>
          </w:p>
        </w:tc>
        <w:tc>
          <w:tcPr>
            <w:tcW w:w="744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6A0602" w:rsidRDefault="00335051" w:rsidP="00335051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>
              <w:rPr>
                <w:b/>
                <w:color w:val="FF0000"/>
                <w:sz w:val="16"/>
                <w:szCs w:val="16"/>
              </w:rPr>
              <w:t xml:space="preserve"> Clinic MP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6E1F58" w:rsidRDefault="006E1F58" w:rsidP="00CC1278">
            <w:pPr>
              <w:rPr>
                <w:b/>
                <w:color w:val="0784BE" w:themeColor="accent2" w:themeShade="80"/>
                <w:sz w:val="16"/>
                <w:szCs w:val="16"/>
              </w:rPr>
            </w:pPr>
          </w:p>
          <w:p w:rsidR="00CC1278" w:rsidRPr="00992483" w:rsidRDefault="00CC1278" w:rsidP="00CC1278">
            <w:pPr>
              <w:rPr>
                <w:b/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>Bus 6</w:t>
            </w:r>
            <w:r>
              <w:rPr>
                <w:b/>
                <w:color w:val="326BA6" w:themeColor="text2" w:themeShade="BF"/>
                <w:sz w:val="16"/>
                <w:szCs w:val="16"/>
              </w:rPr>
              <w:t>- 2</w:t>
            </w:r>
            <w:r w:rsidRPr="00CC1278">
              <w:rPr>
                <w:b/>
                <w:color w:val="326BA6" w:themeColor="text2" w:themeShade="BF"/>
                <w:sz w:val="16"/>
                <w:szCs w:val="16"/>
                <w:vertAlign w:val="superscript"/>
              </w:rPr>
              <w:t>nd</w:t>
            </w:r>
            <w:r>
              <w:rPr>
                <w:b/>
                <w:color w:val="326BA6" w:themeColor="text2" w:themeShade="BF"/>
                <w:sz w:val="16"/>
                <w:szCs w:val="16"/>
              </w:rPr>
              <w:t xml:space="preserve"> dose</w:t>
            </w:r>
          </w:p>
          <w:p w:rsidR="00CC1278" w:rsidRPr="002015E2" w:rsidRDefault="00D153B1" w:rsidP="00CC1278">
            <w:pPr>
              <w:rPr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>Old Cut Rate Market</w:t>
            </w:r>
            <w:r>
              <w:rPr>
                <w:color w:val="0784BE" w:themeColor="accent2" w:themeShade="80"/>
                <w:sz w:val="16"/>
                <w:szCs w:val="16"/>
              </w:rPr>
              <w:t xml:space="preserve"> - </w:t>
            </w:r>
            <w:r w:rsidR="00CC1278" w:rsidRPr="002015E2">
              <w:rPr>
                <w:color w:val="0784BE" w:themeColor="accent2" w:themeShade="80"/>
                <w:sz w:val="16"/>
                <w:szCs w:val="16"/>
              </w:rPr>
              <w:t>8:30-12</w:t>
            </w:r>
            <w:r w:rsidR="00CC1278">
              <w:rPr>
                <w:color w:val="0784BE" w:themeColor="accent2" w:themeShade="80"/>
                <w:sz w:val="16"/>
                <w:szCs w:val="16"/>
              </w:rPr>
              <w:t xml:space="preserve"> - 47710</w:t>
            </w:r>
          </w:p>
          <w:p w:rsidR="00CC1278" w:rsidRPr="00541686" w:rsidRDefault="00EA1BB1" w:rsidP="00CC1278">
            <w:pPr>
              <w:rPr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 xml:space="preserve">Economy </w:t>
            </w:r>
            <w:r w:rsidR="00CC1278">
              <w:rPr>
                <w:b/>
                <w:color w:val="0784BE" w:themeColor="accent2" w:themeShade="80"/>
                <w:sz w:val="16"/>
                <w:szCs w:val="16"/>
              </w:rPr>
              <w:t xml:space="preserve">Grocery </w:t>
            </w:r>
            <w:r w:rsidR="00CC1278" w:rsidRPr="002015E2">
              <w:rPr>
                <w:color w:val="0784BE" w:themeColor="accent2" w:themeShade="80"/>
                <w:sz w:val="16"/>
                <w:szCs w:val="16"/>
              </w:rPr>
              <w:t>12:30-3:30</w:t>
            </w:r>
            <w:r w:rsidR="00CC1278">
              <w:rPr>
                <w:b/>
                <w:color w:val="0784BE" w:themeColor="accent2" w:themeShade="80"/>
                <w:sz w:val="16"/>
                <w:szCs w:val="16"/>
              </w:rPr>
              <w:t xml:space="preserve"> </w:t>
            </w:r>
            <w:r w:rsidR="00CC1278" w:rsidRPr="00541686">
              <w:rPr>
                <w:color w:val="0784BE" w:themeColor="accent2" w:themeShade="80"/>
                <w:sz w:val="16"/>
                <w:szCs w:val="16"/>
              </w:rPr>
              <w:t>-47714</w:t>
            </w:r>
          </w:p>
          <w:p w:rsidR="00335051" w:rsidRPr="00AD05FF" w:rsidRDefault="00335051" w:rsidP="006E1F58">
            <w:pPr>
              <w:rPr>
                <w:color w:val="auto"/>
                <w:sz w:val="16"/>
                <w:szCs w:val="16"/>
              </w:rPr>
            </w:pPr>
          </w:p>
        </w:tc>
        <w:tc>
          <w:tcPr>
            <w:tcW w:w="670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AD05FF" w:rsidRDefault="00335051" w:rsidP="00335051">
            <w:pPr>
              <w:rPr>
                <w:color w:val="auto"/>
                <w:sz w:val="16"/>
                <w:szCs w:val="16"/>
              </w:rPr>
            </w:pPr>
          </w:p>
        </w:tc>
        <w:tc>
          <w:tcPr>
            <w:tcW w:w="814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D22E2E" w:rsidRDefault="00335051" w:rsidP="00335051">
            <w:pPr>
              <w:rPr>
                <w:sz w:val="16"/>
                <w:szCs w:val="16"/>
              </w:rPr>
            </w:pPr>
          </w:p>
        </w:tc>
      </w:tr>
      <w:tr w:rsidR="00335051" w:rsidRPr="00D22E2E" w:rsidTr="003345F7">
        <w:tc>
          <w:tcPr>
            <w:tcW w:w="529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3505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22</w:t>
            </w:r>
          </w:p>
        </w:tc>
        <w:tc>
          <w:tcPr>
            <w:tcW w:w="616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3505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835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3505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792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3505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744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3505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670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3505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814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3505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335051" w:rsidRPr="00D22E2E" w:rsidTr="003345F7">
        <w:trPr>
          <w:trHeight w:hRule="exact" w:val="2862"/>
        </w:trPr>
        <w:tc>
          <w:tcPr>
            <w:tcW w:w="529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D22E2E" w:rsidRDefault="00335051" w:rsidP="003350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 34</w:t>
            </w:r>
          </w:p>
        </w:tc>
        <w:tc>
          <w:tcPr>
            <w:tcW w:w="616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D22E2E" w:rsidRDefault="00335051" w:rsidP="00335051">
            <w:pPr>
              <w:rPr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6A0602" w:rsidRDefault="00335051" w:rsidP="00335051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>
              <w:rPr>
                <w:b/>
                <w:color w:val="FF0000"/>
                <w:sz w:val="16"/>
                <w:szCs w:val="16"/>
              </w:rPr>
              <w:t xml:space="preserve"> Clinic MP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6E1F58" w:rsidRDefault="006E1F58" w:rsidP="00CC1278">
            <w:pPr>
              <w:rPr>
                <w:b/>
                <w:color w:val="0784BE" w:themeColor="accent2" w:themeShade="80"/>
                <w:sz w:val="16"/>
                <w:szCs w:val="16"/>
              </w:rPr>
            </w:pPr>
          </w:p>
          <w:p w:rsidR="00CC1278" w:rsidRPr="00992483" w:rsidRDefault="00CC1278" w:rsidP="00CC1278">
            <w:pPr>
              <w:rPr>
                <w:b/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>Bus 7-2nd dose</w:t>
            </w:r>
          </w:p>
          <w:p w:rsidR="00CC1278" w:rsidRPr="002015E2" w:rsidRDefault="00CC1278" w:rsidP="00CC1278">
            <w:pPr>
              <w:rPr>
                <w:color w:val="0784BE" w:themeColor="accent2" w:themeShade="80"/>
                <w:sz w:val="16"/>
                <w:szCs w:val="16"/>
              </w:rPr>
            </w:pPr>
            <w:r w:rsidRPr="002015E2">
              <w:rPr>
                <w:b/>
                <w:color w:val="0784BE" w:themeColor="accent2" w:themeShade="80"/>
                <w:sz w:val="16"/>
                <w:szCs w:val="16"/>
              </w:rPr>
              <w:t>Ruler Foods</w:t>
            </w:r>
            <w:r>
              <w:rPr>
                <w:color w:val="0784BE" w:themeColor="accent2" w:themeShade="80"/>
                <w:sz w:val="16"/>
                <w:szCs w:val="16"/>
              </w:rPr>
              <w:t xml:space="preserve"> </w:t>
            </w:r>
            <w:r w:rsidRPr="002015E2">
              <w:rPr>
                <w:color w:val="0784BE" w:themeColor="accent2" w:themeShade="80"/>
                <w:sz w:val="16"/>
                <w:szCs w:val="16"/>
              </w:rPr>
              <w:t>8:30-12</w:t>
            </w:r>
            <w:r>
              <w:rPr>
                <w:color w:val="0784BE" w:themeColor="accent2" w:themeShade="80"/>
                <w:sz w:val="16"/>
                <w:szCs w:val="16"/>
              </w:rPr>
              <w:t xml:space="preserve"> - 47710</w:t>
            </w:r>
          </w:p>
          <w:p w:rsidR="00CC1278" w:rsidRPr="00541686" w:rsidRDefault="00CC1278" w:rsidP="00CC1278">
            <w:pPr>
              <w:rPr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 xml:space="preserve">Simpson’s Grocery </w:t>
            </w:r>
            <w:r w:rsidRPr="002015E2">
              <w:rPr>
                <w:color w:val="0784BE" w:themeColor="accent2" w:themeShade="80"/>
                <w:sz w:val="16"/>
                <w:szCs w:val="16"/>
              </w:rPr>
              <w:t>12:30-3:30</w:t>
            </w:r>
            <w:r>
              <w:rPr>
                <w:b/>
                <w:color w:val="0784BE" w:themeColor="accent2" w:themeShade="80"/>
                <w:sz w:val="16"/>
                <w:szCs w:val="16"/>
              </w:rPr>
              <w:t xml:space="preserve"> </w:t>
            </w:r>
            <w:r w:rsidRPr="00541686">
              <w:rPr>
                <w:color w:val="0784BE" w:themeColor="accent2" w:themeShade="80"/>
                <w:sz w:val="16"/>
                <w:szCs w:val="16"/>
              </w:rPr>
              <w:t>-47714</w:t>
            </w:r>
          </w:p>
          <w:p w:rsidR="002015E2" w:rsidRPr="00D22E2E" w:rsidRDefault="002015E2" w:rsidP="006E1F58">
            <w:pPr>
              <w:rPr>
                <w:sz w:val="16"/>
                <w:szCs w:val="16"/>
              </w:rPr>
            </w:pPr>
          </w:p>
        </w:tc>
        <w:tc>
          <w:tcPr>
            <w:tcW w:w="79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656DB0" w:rsidRDefault="00335051" w:rsidP="00335051">
            <w:pPr>
              <w:rPr>
                <w:b/>
                <w:sz w:val="16"/>
                <w:szCs w:val="16"/>
              </w:rPr>
            </w:pPr>
            <w:r w:rsidRPr="008B4188">
              <w:rPr>
                <w:b/>
                <w:color w:val="B04B0F" w:themeColor="accent4" w:themeShade="BF"/>
                <w:sz w:val="16"/>
                <w:szCs w:val="16"/>
              </w:rPr>
              <w:t>Homebound Hoosiers</w:t>
            </w:r>
          </w:p>
        </w:tc>
        <w:tc>
          <w:tcPr>
            <w:tcW w:w="74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6A0602" w:rsidRDefault="00335051" w:rsidP="00335051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>
              <w:rPr>
                <w:b/>
                <w:color w:val="FF0000"/>
                <w:sz w:val="16"/>
                <w:szCs w:val="16"/>
              </w:rPr>
              <w:t xml:space="preserve"> Clinic MP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</w:p>
          <w:p w:rsidR="00CC1278" w:rsidRPr="00992483" w:rsidRDefault="00CC1278" w:rsidP="00CC1278">
            <w:pPr>
              <w:rPr>
                <w:b/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>Bus 8</w:t>
            </w:r>
            <w:r>
              <w:rPr>
                <w:b/>
                <w:color w:val="326BA6" w:themeColor="text2" w:themeShade="BF"/>
                <w:sz w:val="16"/>
                <w:szCs w:val="16"/>
              </w:rPr>
              <w:t>- 2</w:t>
            </w:r>
            <w:r w:rsidRPr="00CC1278">
              <w:rPr>
                <w:b/>
                <w:color w:val="326BA6" w:themeColor="text2" w:themeShade="BF"/>
                <w:sz w:val="16"/>
                <w:szCs w:val="16"/>
                <w:vertAlign w:val="superscript"/>
              </w:rPr>
              <w:t>nd</w:t>
            </w:r>
            <w:r>
              <w:rPr>
                <w:b/>
                <w:color w:val="326BA6" w:themeColor="text2" w:themeShade="BF"/>
                <w:sz w:val="16"/>
                <w:szCs w:val="16"/>
              </w:rPr>
              <w:t xml:space="preserve"> dose</w:t>
            </w:r>
          </w:p>
          <w:p w:rsidR="00CC1278" w:rsidRPr="002015E2" w:rsidRDefault="00D153B1" w:rsidP="00CC1278">
            <w:pPr>
              <w:rPr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>Old Cut Rate Market</w:t>
            </w:r>
            <w:r>
              <w:rPr>
                <w:color w:val="0784BE" w:themeColor="accent2" w:themeShade="80"/>
                <w:sz w:val="16"/>
                <w:szCs w:val="16"/>
              </w:rPr>
              <w:t xml:space="preserve"> - </w:t>
            </w:r>
            <w:r w:rsidR="00CC1278" w:rsidRPr="002015E2">
              <w:rPr>
                <w:color w:val="0784BE" w:themeColor="accent2" w:themeShade="80"/>
                <w:sz w:val="16"/>
                <w:szCs w:val="16"/>
              </w:rPr>
              <w:t>8:30-12</w:t>
            </w:r>
            <w:r w:rsidR="00CC1278">
              <w:rPr>
                <w:color w:val="0784BE" w:themeColor="accent2" w:themeShade="80"/>
                <w:sz w:val="16"/>
                <w:szCs w:val="16"/>
              </w:rPr>
              <w:t xml:space="preserve"> - 47710</w:t>
            </w:r>
          </w:p>
          <w:p w:rsidR="00CC1278" w:rsidRPr="00541686" w:rsidRDefault="00EA1BB1" w:rsidP="00CC1278">
            <w:pPr>
              <w:rPr>
                <w:color w:val="0784BE" w:themeColor="accent2" w:themeShade="80"/>
                <w:sz w:val="16"/>
                <w:szCs w:val="16"/>
              </w:rPr>
            </w:pPr>
            <w:r>
              <w:rPr>
                <w:b/>
                <w:color w:val="0784BE" w:themeColor="accent2" w:themeShade="80"/>
                <w:sz w:val="16"/>
                <w:szCs w:val="16"/>
              </w:rPr>
              <w:t xml:space="preserve">Economy </w:t>
            </w:r>
            <w:r w:rsidR="00CC1278">
              <w:rPr>
                <w:b/>
                <w:color w:val="0784BE" w:themeColor="accent2" w:themeShade="80"/>
                <w:sz w:val="16"/>
                <w:szCs w:val="16"/>
              </w:rPr>
              <w:t xml:space="preserve">Grocery </w:t>
            </w:r>
            <w:r w:rsidR="00CC1278" w:rsidRPr="002015E2">
              <w:rPr>
                <w:color w:val="0784BE" w:themeColor="accent2" w:themeShade="80"/>
                <w:sz w:val="16"/>
                <w:szCs w:val="16"/>
              </w:rPr>
              <w:t>12:30-3:30</w:t>
            </w:r>
            <w:r w:rsidR="00CC1278">
              <w:rPr>
                <w:b/>
                <w:color w:val="0784BE" w:themeColor="accent2" w:themeShade="80"/>
                <w:sz w:val="16"/>
                <w:szCs w:val="16"/>
              </w:rPr>
              <w:t xml:space="preserve"> </w:t>
            </w:r>
            <w:r w:rsidR="00CC1278" w:rsidRPr="00541686">
              <w:rPr>
                <w:color w:val="0784BE" w:themeColor="accent2" w:themeShade="80"/>
                <w:sz w:val="16"/>
                <w:szCs w:val="16"/>
              </w:rPr>
              <w:t>-47714</w:t>
            </w:r>
          </w:p>
          <w:p w:rsidR="00335051" w:rsidRPr="00D22E2E" w:rsidRDefault="00335051" w:rsidP="006E1F58">
            <w:pPr>
              <w:rPr>
                <w:sz w:val="16"/>
                <w:szCs w:val="16"/>
              </w:rPr>
            </w:pPr>
          </w:p>
        </w:tc>
        <w:tc>
          <w:tcPr>
            <w:tcW w:w="670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D22E2E" w:rsidRDefault="00335051" w:rsidP="00335051">
            <w:pPr>
              <w:rPr>
                <w:sz w:val="16"/>
                <w:szCs w:val="16"/>
              </w:rPr>
            </w:pPr>
          </w:p>
        </w:tc>
        <w:tc>
          <w:tcPr>
            <w:tcW w:w="8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656DB0" w:rsidRDefault="00335051" w:rsidP="00335051">
            <w:pPr>
              <w:rPr>
                <w:b/>
                <w:sz w:val="16"/>
                <w:szCs w:val="16"/>
              </w:rPr>
            </w:pPr>
          </w:p>
        </w:tc>
      </w:tr>
      <w:tr w:rsidR="00335051" w:rsidRPr="00D22E2E" w:rsidTr="003345F7">
        <w:tc>
          <w:tcPr>
            <w:tcW w:w="529" w:type="pct"/>
            <w:tcBorders>
              <w:bottom w:val="nil"/>
            </w:tcBorders>
          </w:tcPr>
          <w:p w:rsidR="00335051" w:rsidRPr="00D22E2E" w:rsidRDefault="00335051" w:rsidP="0033505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616" w:type="pct"/>
            <w:tcBorders>
              <w:bottom w:val="nil"/>
            </w:tcBorders>
          </w:tcPr>
          <w:p w:rsidR="00335051" w:rsidRPr="00D22E2E" w:rsidRDefault="00335051" w:rsidP="0033505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835" w:type="pct"/>
            <w:tcBorders>
              <w:bottom w:val="nil"/>
            </w:tcBorders>
          </w:tcPr>
          <w:p w:rsidR="00335051" w:rsidRPr="00D22E2E" w:rsidRDefault="00335051" w:rsidP="00335051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792" w:type="pct"/>
            <w:tcBorders>
              <w:bottom w:val="nil"/>
            </w:tcBorders>
          </w:tcPr>
          <w:p w:rsidR="00335051" w:rsidRPr="00D22E2E" w:rsidRDefault="00335051" w:rsidP="00335051">
            <w:pPr>
              <w:pStyle w:val="Dates"/>
              <w:rPr>
                <w:sz w:val="16"/>
                <w:szCs w:val="16"/>
              </w:rPr>
            </w:pPr>
          </w:p>
        </w:tc>
        <w:tc>
          <w:tcPr>
            <w:tcW w:w="744" w:type="pct"/>
            <w:tcBorders>
              <w:bottom w:val="nil"/>
            </w:tcBorders>
          </w:tcPr>
          <w:p w:rsidR="00335051" w:rsidRPr="00D22E2E" w:rsidRDefault="00335051" w:rsidP="00335051">
            <w:pPr>
              <w:pStyle w:val="Dates"/>
              <w:rPr>
                <w:sz w:val="16"/>
                <w:szCs w:val="16"/>
              </w:rPr>
            </w:pPr>
          </w:p>
        </w:tc>
        <w:tc>
          <w:tcPr>
            <w:tcW w:w="670" w:type="pct"/>
            <w:tcBorders>
              <w:bottom w:val="nil"/>
            </w:tcBorders>
          </w:tcPr>
          <w:p w:rsidR="00335051" w:rsidRPr="00D22E2E" w:rsidRDefault="00335051" w:rsidP="00335051">
            <w:pPr>
              <w:pStyle w:val="Dates"/>
              <w:rPr>
                <w:sz w:val="16"/>
                <w:szCs w:val="16"/>
              </w:rPr>
            </w:pPr>
          </w:p>
        </w:tc>
        <w:tc>
          <w:tcPr>
            <w:tcW w:w="814" w:type="pct"/>
            <w:tcBorders>
              <w:bottom w:val="nil"/>
            </w:tcBorders>
          </w:tcPr>
          <w:p w:rsidR="00335051" w:rsidRPr="00D22E2E" w:rsidRDefault="00335051" w:rsidP="00335051">
            <w:pPr>
              <w:pStyle w:val="Dates"/>
              <w:rPr>
                <w:sz w:val="16"/>
                <w:szCs w:val="16"/>
              </w:rPr>
            </w:pPr>
          </w:p>
        </w:tc>
      </w:tr>
      <w:tr w:rsidR="00335051" w:rsidRPr="00D22E2E" w:rsidTr="003345F7">
        <w:trPr>
          <w:trHeight w:hRule="exact" w:val="2610"/>
        </w:trPr>
        <w:tc>
          <w:tcPr>
            <w:tcW w:w="529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Default="00335051" w:rsidP="003350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 35</w:t>
            </w:r>
          </w:p>
          <w:p w:rsidR="00335051" w:rsidRDefault="00335051" w:rsidP="00335051">
            <w:pPr>
              <w:rPr>
                <w:b/>
                <w:color w:val="5A115A" w:themeColor="accent6" w:themeShade="80"/>
                <w:sz w:val="16"/>
                <w:szCs w:val="16"/>
              </w:rPr>
            </w:pPr>
            <w:r w:rsidRPr="00A1772D">
              <w:rPr>
                <w:b/>
                <w:color w:val="auto"/>
                <w:sz w:val="16"/>
                <w:szCs w:val="16"/>
              </w:rPr>
              <w:t xml:space="preserve">VCHD </w:t>
            </w:r>
            <w:r w:rsidRPr="00A1772D">
              <w:rPr>
                <w:b/>
                <w:color w:val="5A115A" w:themeColor="accent6" w:themeShade="80"/>
                <w:sz w:val="16"/>
                <w:szCs w:val="16"/>
              </w:rPr>
              <w:t>Hola Latino Festival</w:t>
            </w:r>
            <w:r w:rsidR="00997113">
              <w:rPr>
                <w:b/>
                <w:color w:val="5A115A" w:themeColor="accent6" w:themeShade="80"/>
                <w:sz w:val="16"/>
                <w:szCs w:val="16"/>
              </w:rPr>
              <w:t xml:space="preserve"> - Bus</w:t>
            </w:r>
          </w:p>
          <w:p w:rsidR="00341708" w:rsidRPr="00CC1278" w:rsidRDefault="00341708" w:rsidP="00335051">
            <w:pPr>
              <w:rPr>
                <w:color w:val="5A115A" w:themeColor="accent6" w:themeShade="80"/>
                <w:sz w:val="16"/>
                <w:szCs w:val="16"/>
              </w:rPr>
            </w:pPr>
            <w:proofErr w:type="spellStart"/>
            <w:r w:rsidRPr="00CC1278">
              <w:rPr>
                <w:color w:val="5A115A" w:themeColor="accent6" w:themeShade="80"/>
                <w:sz w:val="16"/>
                <w:szCs w:val="16"/>
              </w:rPr>
              <w:t>Bosse</w:t>
            </w:r>
            <w:proofErr w:type="spellEnd"/>
            <w:r w:rsidRPr="00CC1278">
              <w:rPr>
                <w:color w:val="5A115A" w:themeColor="accent6" w:themeShade="80"/>
                <w:sz w:val="16"/>
                <w:szCs w:val="16"/>
              </w:rPr>
              <w:t xml:space="preserve"> Field 11-3</w:t>
            </w:r>
          </w:p>
          <w:p w:rsidR="00EE51B0" w:rsidRPr="00EE51B0" w:rsidRDefault="00EE51B0" w:rsidP="006E1F58">
            <w:pPr>
              <w:rPr>
                <w:color w:val="5A115A" w:themeColor="accent6" w:themeShade="80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616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D22E2E" w:rsidRDefault="00335051" w:rsidP="00335051">
            <w:pPr>
              <w:rPr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6A0602" w:rsidRDefault="00335051" w:rsidP="00335051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>
              <w:rPr>
                <w:b/>
                <w:color w:val="FF0000"/>
                <w:sz w:val="16"/>
                <w:szCs w:val="16"/>
              </w:rPr>
              <w:t xml:space="preserve"> Clinic MP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RN: CD Nurse</w:t>
            </w:r>
          </w:p>
          <w:p w:rsidR="00335051" w:rsidRPr="00D22E2E" w:rsidRDefault="00335051" w:rsidP="00335051">
            <w:pPr>
              <w:rPr>
                <w:sz w:val="16"/>
                <w:szCs w:val="16"/>
              </w:rPr>
            </w:pPr>
          </w:p>
        </w:tc>
        <w:tc>
          <w:tcPr>
            <w:tcW w:w="792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656DB0" w:rsidRDefault="00335051" w:rsidP="00335051">
            <w:pPr>
              <w:rPr>
                <w:b/>
                <w:color w:val="auto"/>
                <w:sz w:val="16"/>
                <w:szCs w:val="16"/>
              </w:rPr>
            </w:pPr>
          </w:p>
        </w:tc>
        <w:tc>
          <w:tcPr>
            <w:tcW w:w="744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656DB0" w:rsidRDefault="00335051" w:rsidP="00335051">
            <w:pPr>
              <w:rPr>
                <w:b/>
                <w:sz w:val="16"/>
                <w:szCs w:val="16"/>
              </w:rPr>
            </w:pPr>
          </w:p>
        </w:tc>
        <w:tc>
          <w:tcPr>
            <w:tcW w:w="670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E32AFB" w:rsidRDefault="00335051" w:rsidP="00335051">
            <w:pPr>
              <w:rPr>
                <w:b/>
                <w:sz w:val="16"/>
                <w:szCs w:val="16"/>
              </w:rPr>
            </w:pPr>
          </w:p>
        </w:tc>
        <w:tc>
          <w:tcPr>
            <w:tcW w:w="814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4C7ED1" w:rsidRDefault="00335051" w:rsidP="00335051">
            <w:pPr>
              <w:rPr>
                <w:b/>
                <w:sz w:val="24"/>
                <w:szCs w:val="24"/>
                <w:highlight w:val="yellow"/>
              </w:rPr>
            </w:pPr>
          </w:p>
        </w:tc>
      </w:tr>
      <w:tr w:rsidR="00335051" w:rsidTr="003345F7">
        <w:tc>
          <w:tcPr>
            <w:tcW w:w="529" w:type="pct"/>
            <w:tcBorders>
              <w:bottom w:val="nil"/>
            </w:tcBorders>
            <w:shd w:val="clear" w:color="auto" w:fill="F7F7F7" w:themeFill="background2"/>
          </w:tcPr>
          <w:p w:rsidR="00335051" w:rsidRDefault="00335051" w:rsidP="00335051">
            <w:pPr>
              <w:pStyle w:val="Dates"/>
            </w:pPr>
          </w:p>
        </w:tc>
        <w:tc>
          <w:tcPr>
            <w:tcW w:w="616" w:type="pct"/>
            <w:tcBorders>
              <w:bottom w:val="nil"/>
            </w:tcBorders>
            <w:shd w:val="clear" w:color="auto" w:fill="F7F7F7" w:themeFill="background2"/>
          </w:tcPr>
          <w:p w:rsidR="00335051" w:rsidRDefault="00335051" w:rsidP="00335051">
            <w:pPr>
              <w:pStyle w:val="Dates"/>
            </w:pPr>
          </w:p>
        </w:tc>
        <w:tc>
          <w:tcPr>
            <w:tcW w:w="835" w:type="pct"/>
            <w:tcBorders>
              <w:bottom w:val="nil"/>
            </w:tcBorders>
            <w:shd w:val="clear" w:color="auto" w:fill="F7F7F7" w:themeFill="background2"/>
          </w:tcPr>
          <w:p w:rsidR="00335051" w:rsidRDefault="00335051" w:rsidP="00335051">
            <w:pPr>
              <w:pStyle w:val="Dates"/>
            </w:pPr>
          </w:p>
        </w:tc>
        <w:tc>
          <w:tcPr>
            <w:tcW w:w="792" w:type="pct"/>
            <w:tcBorders>
              <w:bottom w:val="nil"/>
            </w:tcBorders>
            <w:shd w:val="clear" w:color="auto" w:fill="F7F7F7" w:themeFill="background2"/>
          </w:tcPr>
          <w:p w:rsidR="00335051" w:rsidRDefault="00335051" w:rsidP="00335051">
            <w:pPr>
              <w:pStyle w:val="Dates"/>
            </w:pPr>
          </w:p>
        </w:tc>
        <w:tc>
          <w:tcPr>
            <w:tcW w:w="744" w:type="pct"/>
            <w:tcBorders>
              <w:bottom w:val="nil"/>
            </w:tcBorders>
            <w:shd w:val="clear" w:color="auto" w:fill="F7F7F7" w:themeFill="background2"/>
          </w:tcPr>
          <w:p w:rsidR="00335051" w:rsidRDefault="00335051" w:rsidP="00335051">
            <w:pPr>
              <w:pStyle w:val="Dates"/>
            </w:pPr>
          </w:p>
        </w:tc>
        <w:tc>
          <w:tcPr>
            <w:tcW w:w="670" w:type="pct"/>
            <w:tcBorders>
              <w:bottom w:val="nil"/>
            </w:tcBorders>
            <w:shd w:val="clear" w:color="auto" w:fill="F7F7F7" w:themeFill="background2"/>
          </w:tcPr>
          <w:p w:rsidR="00335051" w:rsidRDefault="00335051" w:rsidP="00335051">
            <w:pPr>
              <w:pStyle w:val="Dates"/>
            </w:pPr>
          </w:p>
        </w:tc>
        <w:tc>
          <w:tcPr>
            <w:tcW w:w="814" w:type="pct"/>
            <w:tcBorders>
              <w:bottom w:val="nil"/>
            </w:tcBorders>
            <w:shd w:val="clear" w:color="auto" w:fill="F7F7F7" w:themeFill="background2"/>
          </w:tcPr>
          <w:p w:rsidR="00335051" w:rsidRDefault="00335051" w:rsidP="00335051">
            <w:pPr>
              <w:pStyle w:val="Dates"/>
            </w:pPr>
          </w:p>
        </w:tc>
      </w:tr>
    </w:tbl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tbl>
      <w:tblPr>
        <w:tblStyle w:val="PlainTable4"/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CellMar>
          <w:left w:w="115" w:type="dxa"/>
          <w:right w:w="115" w:type="dxa"/>
        </w:tblCellMar>
        <w:tblLook w:val="0620" w:firstRow="1" w:lastRow="0" w:firstColumn="0" w:lastColumn="0" w:noHBand="1" w:noVBand="1"/>
        <w:tblCaption w:val="Layout table"/>
      </w:tblPr>
      <w:tblGrid>
        <w:gridCol w:w="11900"/>
        <w:gridCol w:w="2500"/>
      </w:tblGrid>
      <w:tr w:rsidR="00335051" w:rsidTr="00323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0"/>
        </w:trPr>
        <w:tc>
          <w:tcPr>
            <w:tcW w:w="4132" w:type="pct"/>
            <w:tcBorders>
              <w:bottom w:val="single" w:sz="8" w:space="0" w:color="BFBFBF" w:themeColor="background1" w:themeShade="BF"/>
            </w:tcBorders>
          </w:tcPr>
          <w:p w:rsidR="00335051" w:rsidRPr="003D6A05" w:rsidRDefault="00335051" w:rsidP="003230DB">
            <w:pPr>
              <w:pStyle w:val="Month"/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</w:t>
            </w:r>
          </w:p>
        </w:tc>
        <w:tc>
          <w:tcPr>
            <w:tcW w:w="868" w:type="pct"/>
            <w:tcBorders>
              <w:bottom w:val="single" w:sz="8" w:space="0" w:color="BFBFBF" w:themeColor="background1" w:themeShade="BF"/>
            </w:tcBorders>
            <w:tcMar>
              <w:right w:w="0" w:type="dxa"/>
            </w:tcMar>
          </w:tcPr>
          <w:p w:rsidR="00335051" w:rsidRPr="003D6A05" w:rsidRDefault="00335051" w:rsidP="003230DB">
            <w:pPr>
              <w:pStyle w:val="Year"/>
              <w:spacing w:after="40"/>
              <w:rPr>
                <w:sz w:val="24"/>
                <w:szCs w:val="24"/>
              </w:rPr>
            </w:pPr>
            <w:r w:rsidRPr="003D6A05">
              <w:rPr>
                <w:sz w:val="24"/>
                <w:szCs w:val="24"/>
              </w:rPr>
              <w:fldChar w:fldCharType="begin"/>
            </w:r>
            <w:r w:rsidRPr="003D6A05">
              <w:rPr>
                <w:sz w:val="24"/>
                <w:szCs w:val="24"/>
              </w:rPr>
              <w:instrText xml:space="preserve"> DOCVARIABLE  MonthStart \@  yyyy   \* MERGEFORMAT </w:instrText>
            </w:r>
            <w:r w:rsidRPr="003D6A05">
              <w:rPr>
                <w:sz w:val="24"/>
                <w:szCs w:val="24"/>
              </w:rPr>
              <w:fldChar w:fldCharType="separate"/>
            </w:r>
            <w:r w:rsidRPr="003D6A05">
              <w:rPr>
                <w:sz w:val="24"/>
                <w:szCs w:val="24"/>
              </w:rPr>
              <w:t>2021</w:t>
            </w:r>
            <w:r w:rsidRPr="003D6A05">
              <w:rPr>
                <w:sz w:val="24"/>
                <w:szCs w:val="24"/>
              </w:rPr>
              <w:fldChar w:fldCharType="end"/>
            </w:r>
          </w:p>
        </w:tc>
      </w:tr>
      <w:tr w:rsidR="00335051" w:rsidTr="003230DB">
        <w:tc>
          <w:tcPr>
            <w:tcW w:w="4132" w:type="pct"/>
            <w:tcBorders>
              <w:top w:val="single" w:sz="8" w:space="0" w:color="BFBFBF" w:themeColor="background1" w:themeShade="BF"/>
              <w:bottom w:val="nil"/>
            </w:tcBorders>
          </w:tcPr>
          <w:p w:rsidR="00335051" w:rsidRDefault="00335051" w:rsidP="003230DB">
            <w:pPr>
              <w:pStyle w:val="NoSpacing"/>
            </w:pPr>
          </w:p>
        </w:tc>
        <w:tc>
          <w:tcPr>
            <w:tcW w:w="868" w:type="pct"/>
            <w:tcBorders>
              <w:top w:val="single" w:sz="8" w:space="0" w:color="BFBFBF" w:themeColor="background1" w:themeShade="BF"/>
              <w:bottom w:val="nil"/>
            </w:tcBorders>
          </w:tcPr>
          <w:p w:rsidR="00335051" w:rsidRDefault="00335051" w:rsidP="003230DB">
            <w:pPr>
              <w:pStyle w:val="NoSpacing"/>
            </w:pPr>
          </w:p>
        </w:tc>
      </w:tr>
    </w:tbl>
    <w:tbl>
      <w:tblPr>
        <w:tblStyle w:val="TableCalendar"/>
        <w:tblW w:w="5316" w:type="pct"/>
        <w:tblInd w:w="-455" w:type="dxa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  <w:tblCaption w:val="Layout table"/>
      </w:tblPr>
      <w:tblGrid>
        <w:gridCol w:w="1081"/>
        <w:gridCol w:w="2429"/>
        <w:gridCol w:w="2521"/>
        <w:gridCol w:w="2429"/>
        <w:gridCol w:w="2280"/>
        <w:gridCol w:w="2056"/>
        <w:gridCol w:w="2503"/>
      </w:tblGrid>
      <w:tr w:rsidR="00335051" w:rsidTr="00323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046643540"/>
            <w:placeholder>
              <w:docPart w:val="4C42522332514351A8E909C51D13A454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" w:type="pct"/>
                <w:tcBorders>
                  <w:bottom w:val="single" w:sz="4" w:space="0" w:color="BFBFBF" w:themeColor="background1" w:themeShade="BF"/>
                </w:tcBorders>
                <w:shd w:val="clear" w:color="auto" w:fill="595959" w:themeFill="text1" w:themeFillTint="A6"/>
              </w:tcPr>
              <w:p w:rsidR="00335051" w:rsidRDefault="00335051" w:rsidP="003230DB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79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335051" w:rsidRDefault="006E1F58" w:rsidP="003230DB">
            <w:pPr>
              <w:pStyle w:val="Days"/>
            </w:pPr>
            <w:sdt>
              <w:sdtPr>
                <w:id w:val="-1754427408"/>
                <w:placeholder>
                  <w:docPart w:val="8F13BDB60DBF4365BDCF0EEF9B94EE76"/>
                </w:placeholder>
                <w:temporary/>
                <w:showingPlcHdr/>
                <w15:appearance w15:val="hidden"/>
              </w:sdtPr>
              <w:sdtEndPr/>
              <w:sdtContent>
                <w:r w:rsidR="00335051">
                  <w:t>Monday</w:t>
                </w:r>
              </w:sdtContent>
            </w:sdt>
          </w:p>
        </w:tc>
        <w:tc>
          <w:tcPr>
            <w:tcW w:w="82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335051" w:rsidRDefault="006E1F58" w:rsidP="003230DB">
            <w:pPr>
              <w:pStyle w:val="Days"/>
            </w:pPr>
            <w:sdt>
              <w:sdtPr>
                <w:id w:val="1020824342"/>
                <w:placeholder>
                  <w:docPart w:val="EE5CD9447C6545048CBEF701BA60CD15"/>
                </w:placeholder>
                <w:temporary/>
                <w:showingPlcHdr/>
                <w15:appearance w15:val="hidden"/>
              </w:sdtPr>
              <w:sdtEndPr/>
              <w:sdtContent>
                <w:r w:rsidR="00335051">
                  <w:t>Tuesday</w:t>
                </w:r>
              </w:sdtContent>
            </w:sdt>
          </w:p>
        </w:tc>
        <w:tc>
          <w:tcPr>
            <w:tcW w:w="79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335051" w:rsidRDefault="006E1F58" w:rsidP="003230DB">
            <w:pPr>
              <w:pStyle w:val="Days"/>
            </w:pPr>
            <w:sdt>
              <w:sdtPr>
                <w:id w:val="685795952"/>
                <w:placeholder>
                  <w:docPart w:val="92B29D7B94E545D1A1D41FCA49B9EE5A"/>
                </w:placeholder>
                <w:temporary/>
                <w:showingPlcHdr/>
                <w15:appearance w15:val="hidden"/>
              </w:sdtPr>
              <w:sdtEndPr/>
              <w:sdtContent>
                <w:r w:rsidR="00335051">
                  <w:t>Wednesday</w:t>
                </w:r>
              </w:sdtContent>
            </w:sdt>
          </w:p>
        </w:tc>
        <w:tc>
          <w:tcPr>
            <w:tcW w:w="745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335051" w:rsidRDefault="006E1F58" w:rsidP="003230DB">
            <w:pPr>
              <w:pStyle w:val="Days"/>
            </w:pPr>
            <w:sdt>
              <w:sdtPr>
                <w:id w:val="-1666776628"/>
                <w:placeholder>
                  <w:docPart w:val="DB68034ADED6417391C1B33DC4918664"/>
                </w:placeholder>
                <w:temporary/>
                <w:showingPlcHdr/>
                <w15:appearance w15:val="hidden"/>
              </w:sdtPr>
              <w:sdtEndPr/>
              <w:sdtContent>
                <w:r w:rsidR="00335051">
                  <w:t>Thursday</w:t>
                </w:r>
              </w:sdtContent>
            </w:sdt>
          </w:p>
        </w:tc>
        <w:tc>
          <w:tcPr>
            <w:tcW w:w="672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335051" w:rsidRDefault="006E1F58" w:rsidP="003230DB">
            <w:pPr>
              <w:pStyle w:val="Days"/>
            </w:pPr>
            <w:sdt>
              <w:sdtPr>
                <w:id w:val="833570004"/>
                <w:placeholder>
                  <w:docPart w:val="FFF14BA1F3D1494C8F284FD9190A4924"/>
                </w:placeholder>
                <w:temporary/>
                <w:showingPlcHdr/>
                <w15:appearance w15:val="hidden"/>
              </w:sdtPr>
              <w:sdtEndPr/>
              <w:sdtContent>
                <w:r w:rsidR="00335051">
                  <w:t>Friday</w:t>
                </w:r>
              </w:sdtContent>
            </w:sdt>
          </w:p>
        </w:tc>
        <w:tc>
          <w:tcPr>
            <w:tcW w:w="818" w:type="pct"/>
            <w:tcBorders>
              <w:bottom w:val="single" w:sz="4" w:space="0" w:color="BFBFBF" w:themeColor="background1" w:themeShade="BF"/>
            </w:tcBorders>
            <w:shd w:val="clear" w:color="auto" w:fill="595959" w:themeFill="text1" w:themeFillTint="A6"/>
          </w:tcPr>
          <w:p w:rsidR="00335051" w:rsidRDefault="006E1F58" w:rsidP="003230DB">
            <w:pPr>
              <w:pStyle w:val="Days"/>
            </w:pPr>
            <w:sdt>
              <w:sdtPr>
                <w:id w:val="-709653068"/>
                <w:placeholder>
                  <w:docPart w:val="49139CA8405E4083BE328CF53B04ED59"/>
                </w:placeholder>
                <w:temporary/>
                <w:showingPlcHdr/>
                <w15:appearance w15:val="hidden"/>
              </w:sdtPr>
              <w:sdtEndPr/>
              <w:sdtContent>
                <w:r w:rsidR="00335051">
                  <w:t>Saturday</w:t>
                </w:r>
              </w:sdtContent>
            </w:sdt>
          </w:p>
        </w:tc>
      </w:tr>
      <w:tr w:rsidR="00335051" w:rsidRPr="00D22E2E" w:rsidTr="003230DB">
        <w:trPr>
          <w:trHeight w:val="413"/>
        </w:trPr>
        <w:tc>
          <w:tcPr>
            <w:tcW w:w="353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</w:p>
        </w:tc>
        <w:tc>
          <w:tcPr>
            <w:tcW w:w="794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</w:p>
        </w:tc>
        <w:tc>
          <w:tcPr>
            <w:tcW w:w="824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</w:p>
        </w:tc>
        <w:tc>
          <w:tcPr>
            <w:tcW w:w="794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45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72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8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35051" w:rsidRPr="00D22E2E" w:rsidTr="003230DB">
        <w:trPr>
          <w:trHeight w:hRule="exact" w:val="2475"/>
        </w:trPr>
        <w:tc>
          <w:tcPr>
            <w:tcW w:w="353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 35</w:t>
            </w:r>
          </w:p>
        </w:tc>
        <w:tc>
          <w:tcPr>
            <w:tcW w:w="794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</w:p>
        </w:tc>
        <w:tc>
          <w:tcPr>
            <w:tcW w:w="794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  <w:r w:rsidRPr="008B4188">
              <w:rPr>
                <w:b/>
                <w:color w:val="B04B0F" w:themeColor="accent4" w:themeShade="BF"/>
                <w:sz w:val="16"/>
                <w:szCs w:val="16"/>
              </w:rPr>
              <w:t>Homebound Hoosiers</w:t>
            </w:r>
          </w:p>
        </w:tc>
        <w:tc>
          <w:tcPr>
            <w:tcW w:w="745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6A0602" w:rsidRDefault="00335051" w:rsidP="00335051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>
              <w:rPr>
                <w:b/>
                <w:color w:val="FF0000"/>
                <w:sz w:val="16"/>
                <w:szCs w:val="16"/>
              </w:rPr>
              <w:t xml:space="preserve"> Clinic MP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RN: CD Nurse</w:t>
            </w:r>
          </w:p>
          <w:p w:rsidR="00335051" w:rsidRPr="00D22E2E" w:rsidRDefault="00335051" w:rsidP="003230DB">
            <w:pPr>
              <w:rPr>
                <w:sz w:val="16"/>
                <w:szCs w:val="16"/>
              </w:rPr>
            </w:pPr>
          </w:p>
        </w:tc>
        <w:tc>
          <w:tcPr>
            <w:tcW w:w="672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</w:p>
        </w:tc>
        <w:tc>
          <w:tcPr>
            <w:tcW w:w="818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</w:p>
        </w:tc>
      </w:tr>
      <w:tr w:rsidR="00335051" w:rsidRPr="00D22E2E" w:rsidTr="003230DB">
        <w:tc>
          <w:tcPr>
            <w:tcW w:w="353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94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24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94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45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672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pStyle w:val="Date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10</w:t>
            </w:r>
          </w:p>
        </w:tc>
        <w:tc>
          <w:tcPr>
            <w:tcW w:w="818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335051" w:rsidRPr="00D22E2E" w:rsidTr="003230DB">
        <w:trPr>
          <w:trHeight w:hRule="exact" w:val="2880"/>
        </w:trPr>
        <w:tc>
          <w:tcPr>
            <w:tcW w:w="35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 36</w:t>
            </w:r>
          </w:p>
        </w:tc>
        <w:tc>
          <w:tcPr>
            <w:tcW w:w="79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6A0602" w:rsidRDefault="00335051" w:rsidP="00335051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>
              <w:rPr>
                <w:b/>
                <w:color w:val="FF0000"/>
                <w:sz w:val="16"/>
                <w:szCs w:val="16"/>
              </w:rPr>
              <w:t xml:space="preserve"> Clinic MP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RN: CD Nurse</w:t>
            </w:r>
          </w:p>
          <w:p w:rsidR="00335051" w:rsidRPr="00D22E2E" w:rsidRDefault="00335051" w:rsidP="003230DB">
            <w:pPr>
              <w:rPr>
                <w:sz w:val="16"/>
                <w:szCs w:val="16"/>
              </w:rPr>
            </w:pPr>
          </w:p>
        </w:tc>
        <w:tc>
          <w:tcPr>
            <w:tcW w:w="79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  <w:r w:rsidRPr="008B4188">
              <w:rPr>
                <w:b/>
                <w:color w:val="B04B0F" w:themeColor="accent4" w:themeShade="BF"/>
                <w:sz w:val="16"/>
                <w:szCs w:val="16"/>
              </w:rPr>
              <w:t>Homebound Hoosiers</w:t>
            </w:r>
          </w:p>
        </w:tc>
        <w:tc>
          <w:tcPr>
            <w:tcW w:w="74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6A0602" w:rsidRDefault="00335051" w:rsidP="00335051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>
              <w:rPr>
                <w:b/>
                <w:color w:val="FF0000"/>
                <w:sz w:val="16"/>
                <w:szCs w:val="16"/>
              </w:rPr>
              <w:t xml:space="preserve"> Clinic MP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RN: CD Nurse</w:t>
            </w:r>
          </w:p>
          <w:p w:rsidR="00335051" w:rsidRPr="00D22E2E" w:rsidRDefault="00335051" w:rsidP="003230DB">
            <w:pPr>
              <w:rPr>
                <w:sz w:val="16"/>
                <w:szCs w:val="16"/>
              </w:rPr>
            </w:pPr>
          </w:p>
        </w:tc>
        <w:tc>
          <w:tcPr>
            <w:tcW w:w="67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</w:p>
        </w:tc>
        <w:tc>
          <w:tcPr>
            <w:tcW w:w="818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Default="00335051" w:rsidP="003230DB">
            <w:pPr>
              <w:rPr>
                <w:b/>
                <w:color w:val="5A115A" w:themeColor="accent6" w:themeShade="80"/>
                <w:sz w:val="16"/>
                <w:szCs w:val="16"/>
              </w:rPr>
            </w:pPr>
            <w:r w:rsidRPr="003A6F4F">
              <w:rPr>
                <w:b/>
                <w:color w:val="auto"/>
                <w:sz w:val="16"/>
                <w:szCs w:val="16"/>
              </w:rPr>
              <w:t xml:space="preserve">VCHD </w:t>
            </w:r>
            <w:r w:rsidRPr="003A6F4F">
              <w:rPr>
                <w:b/>
                <w:color w:val="5A115A" w:themeColor="accent6" w:themeShade="80"/>
                <w:sz w:val="16"/>
                <w:szCs w:val="16"/>
              </w:rPr>
              <w:t>Family Cultural Celebration</w:t>
            </w:r>
            <w:r w:rsidR="002B5356">
              <w:rPr>
                <w:b/>
                <w:color w:val="5A115A" w:themeColor="accent6" w:themeShade="80"/>
                <w:sz w:val="16"/>
                <w:szCs w:val="16"/>
              </w:rPr>
              <w:t xml:space="preserve"> </w:t>
            </w:r>
            <w:proofErr w:type="gramStart"/>
            <w:r w:rsidR="002B5356">
              <w:rPr>
                <w:b/>
                <w:color w:val="5A115A" w:themeColor="accent6" w:themeShade="80"/>
                <w:sz w:val="16"/>
                <w:szCs w:val="16"/>
              </w:rPr>
              <w:t>-  Bus</w:t>
            </w:r>
            <w:proofErr w:type="gramEnd"/>
          </w:p>
          <w:p w:rsidR="00956A81" w:rsidRPr="003345F7" w:rsidRDefault="002B5356" w:rsidP="003230DB">
            <w:pPr>
              <w:rPr>
                <w:color w:val="5A115A" w:themeColor="accent6" w:themeShade="80"/>
                <w:sz w:val="16"/>
                <w:szCs w:val="16"/>
              </w:rPr>
            </w:pPr>
            <w:r>
              <w:rPr>
                <w:color w:val="5A115A" w:themeColor="accent6" w:themeShade="80"/>
                <w:sz w:val="16"/>
                <w:szCs w:val="16"/>
              </w:rPr>
              <w:t xml:space="preserve">Location: Back 40??? </w:t>
            </w:r>
          </w:p>
          <w:p w:rsidR="00956A81" w:rsidRPr="003345F7" w:rsidRDefault="00956A81" w:rsidP="003230DB">
            <w:pPr>
              <w:rPr>
                <w:color w:val="5A115A" w:themeColor="accent6" w:themeShade="80"/>
                <w:sz w:val="16"/>
                <w:szCs w:val="16"/>
              </w:rPr>
            </w:pPr>
            <w:r w:rsidRPr="003345F7">
              <w:rPr>
                <w:color w:val="5A115A" w:themeColor="accent6" w:themeShade="80"/>
                <w:sz w:val="16"/>
                <w:szCs w:val="16"/>
              </w:rPr>
              <w:t xml:space="preserve">Need time from Alexis </w:t>
            </w:r>
            <w:r w:rsidR="003345F7" w:rsidRPr="003345F7">
              <w:rPr>
                <w:color w:val="5A115A" w:themeColor="accent6" w:themeShade="80"/>
                <w:sz w:val="16"/>
                <w:szCs w:val="16"/>
              </w:rPr>
              <w:t xml:space="preserve">and let John </w:t>
            </w:r>
            <w:r w:rsidR="002B5356">
              <w:rPr>
                <w:color w:val="5A115A" w:themeColor="accent6" w:themeShade="80"/>
                <w:sz w:val="16"/>
                <w:szCs w:val="16"/>
              </w:rPr>
              <w:t>k</w:t>
            </w:r>
            <w:r w:rsidR="003345F7" w:rsidRPr="003345F7">
              <w:rPr>
                <w:color w:val="5A115A" w:themeColor="accent6" w:themeShade="80"/>
                <w:sz w:val="16"/>
                <w:szCs w:val="16"/>
              </w:rPr>
              <w:t>now</w:t>
            </w:r>
          </w:p>
          <w:p w:rsidR="00341708" w:rsidRPr="002B5356" w:rsidRDefault="002B5356" w:rsidP="003230DB">
            <w:pPr>
              <w:rPr>
                <w:b/>
                <w:color w:val="5A115A" w:themeColor="accent6" w:themeShade="80"/>
                <w:sz w:val="16"/>
                <w:szCs w:val="16"/>
              </w:rPr>
            </w:pPr>
            <w:r w:rsidRPr="002B5356">
              <w:rPr>
                <w:b/>
                <w:color w:val="5A115A" w:themeColor="accent6" w:themeShade="80"/>
                <w:sz w:val="16"/>
                <w:szCs w:val="16"/>
              </w:rPr>
              <w:t xml:space="preserve">RN: </w:t>
            </w:r>
          </w:p>
          <w:p w:rsidR="002B5356" w:rsidRDefault="002B5356" w:rsidP="003230DB">
            <w:pPr>
              <w:rPr>
                <w:b/>
                <w:color w:val="5A115A" w:themeColor="accent6" w:themeShade="80"/>
                <w:sz w:val="16"/>
                <w:szCs w:val="16"/>
              </w:rPr>
            </w:pPr>
            <w:r w:rsidRPr="002B5356">
              <w:rPr>
                <w:b/>
                <w:color w:val="5A115A" w:themeColor="accent6" w:themeShade="80"/>
                <w:sz w:val="16"/>
                <w:szCs w:val="16"/>
              </w:rPr>
              <w:t xml:space="preserve">Reg: </w:t>
            </w:r>
          </w:p>
          <w:p w:rsidR="002B5356" w:rsidRPr="003A6F4F" w:rsidRDefault="002B5356" w:rsidP="003230DB">
            <w:pPr>
              <w:rPr>
                <w:b/>
                <w:sz w:val="16"/>
                <w:szCs w:val="16"/>
              </w:rPr>
            </w:pPr>
          </w:p>
        </w:tc>
      </w:tr>
      <w:tr w:rsidR="00335051" w:rsidRPr="00D22E2E" w:rsidTr="003230DB">
        <w:tc>
          <w:tcPr>
            <w:tcW w:w="353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94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824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794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45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672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818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</w:tr>
      <w:tr w:rsidR="00335051" w:rsidRPr="00D22E2E" w:rsidTr="003230DB">
        <w:trPr>
          <w:trHeight w:hRule="exact" w:val="3240"/>
        </w:trPr>
        <w:tc>
          <w:tcPr>
            <w:tcW w:w="353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 37</w:t>
            </w:r>
          </w:p>
        </w:tc>
        <w:tc>
          <w:tcPr>
            <w:tcW w:w="794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AD05FF" w:rsidRDefault="00335051" w:rsidP="003230DB">
            <w:pPr>
              <w:rPr>
                <w:color w:val="auto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6A0602" w:rsidRDefault="00335051" w:rsidP="00335051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>
              <w:rPr>
                <w:b/>
                <w:color w:val="FF0000"/>
                <w:sz w:val="16"/>
                <w:szCs w:val="16"/>
              </w:rPr>
              <w:t xml:space="preserve"> Clinic MP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RN: CD Nurse</w:t>
            </w:r>
          </w:p>
          <w:p w:rsidR="00335051" w:rsidRPr="00AD05FF" w:rsidRDefault="00335051" w:rsidP="003230DB">
            <w:pPr>
              <w:rPr>
                <w:color w:val="auto"/>
                <w:sz w:val="16"/>
                <w:szCs w:val="16"/>
              </w:rPr>
            </w:pPr>
          </w:p>
        </w:tc>
        <w:tc>
          <w:tcPr>
            <w:tcW w:w="794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AD05FF" w:rsidRDefault="00335051" w:rsidP="003230DB">
            <w:pPr>
              <w:rPr>
                <w:color w:val="auto"/>
                <w:sz w:val="16"/>
                <w:szCs w:val="16"/>
              </w:rPr>
            </w:pPr>
            <w:r w:rsidRPr="008B4188">
              <w:rPr>
                <w:b/>
                <w:color w:val="B04B0F" w:themeColor="accent4" w:themeShade="BF"/>
                <w:sz w:val="16"/>
                <w:szCs w:val="16"/>
              </w:rPr>
              <w:t>Homebound Hoosiers</w:t>
            </w:r>
          </w:p>
        </w:tc>
        <w:tc>
          <w:tcPr>
            <w:tcW w:w="745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6A0602" w:rsidRDefault="00335051" w:rsidP="00335051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>
              <w:rPr>
                <w:b/>
                <w:color w:val="FF0000"/>
                <w:sz w:val="16"/>
                <w:szCs w:val="16"/>
              </w:rPr>
              <w:t xml:space="preserve"> Clinic MP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RN: CD Nurse</w:t>
            </w:r>
          </w:p>
          <w:p w:rsidR="00335051" w:rsidRPr="00AD05FF" w:rsidRDefault="00335051" w:rsidP="003230DB">
            <w:pPr>
              <w:rPr>
                <w:color w:val="auto"/>
                <w:sz w:val="16"/>
                <w:szCs w:val="16"/>
              </w:rPr>
            </w:pPr>
          </w:p>
        </w:tc>
        <w:tc>
          <w:tcPr>
            <w:tcW w:w="672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AD05FF" w:rsidRDefault="00335051" w:rsidP="003230DB">
            <w:pPr>
              <w:rPr>
                <w:color w:val="auto"/>
                <w:sz w:val="16"/>
                <w:szCs w:val="16"/>
              </w:rPr>
            </w:pPr>
          </w:p>
        </w:tc>
        <w:tc>
          <w:tcPr>
            <w:tcW w:w="818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</w:p>
        </w:tc>
      </w:tr>
      <w:tr w:rsidR="00335051" w:rsidRPr="00D22E2E" w:rsidTr="003230DB">
        <w:tc>
          <w:tcPr>
            <w:tcW w:w="353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19</w:t>
            </w:r>
          </w:p>
        </w:tc>
        <w:tc>
          <w:tcPr>
            <w:tcW w:w="794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824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94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745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672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818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335051" w:rsidRPr="00D22E2E" w:rsidTr="003230DB">
        <w:trPr>
          <w:trHeight w:hRule="exact" w:val="2862"/>
        </w:trPr>
        <w:tc>
          <w:tcPr>
            <w:tcW w:w="35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 38</w:t>
            </w:r>
          </w:p>
        </w:tc>
        <w:tc>
          <w:tcPr>
            <w:tcW w:w="79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6A0602" w:rsidRDefault="00335051" w:rsidP="00335051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>
              <w:rPr>
                <w:b/>
                <w:color w:val="FF0000"/>
                <w:sz w:val="16"/>
                <w:szCs w:val="16"/>
              </w:rPr>
              <w:t xml:space="preserve"> Clinic MP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RN: CD Nurse</w:t>
            </w:r>
          </w:p>
          <w:p w:rsidR="00335051" w:rsidRPr="00D22E2E" w:rsidRDefault="00335051" w:rsidP="003230DB">
            <w:pPr>
              <w:rPr>
                <w:sz w:val="16"/>
                <w:szCs w:val="16"/>
              </w:rPr>
            </w:pPr>
          </w:p>
        </w:tc>
        <w:tc>
          <w:tcPr>
            <w:tcW w:w="79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656DB0" w:rsidRDefault="00335051" w:rsidP="003230DB">
            <w:pPr>
              <w:rPr>
                <w:b/>
                <w:sz w:val="16"/>
                <w:szCs w:val="16"/>
              </w:rPr>
            </w:pPr>
            <w:r w:rsidRPr="008B4188">
              <w:rPr>
                <w:b/>
                <w:color w:val="B04B0F" w:themeColor="accent4" w:themeShade="BF"/>
                <w:sz w:val="16"/>
                <w:szCs w:val="16"/>
              </w:rPr>
              <w:t>Homebound Hoosiers</w:t>
            </w:r>
          </w:p>
        </w:tc>
        <w:tc>
          <w:tcPr>
            <w:tcW w:w="74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6A0602" w:rsidRDefault="00335051" w:rsidP="00335051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>
              <w:rPr>
                <w:b/>
                <w:color w:val="FF0000"/>
                <w:sz w:val="16"/>
                <w:szCs w:val="16"/>
              </w:rPr>
              <w:t xml:space="preserve"> Clinic MP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RN: CD Nurse</w:t>
            </w:r>
          </w:p>
          <w:p w:rsidR="00335051" w:rsidRPr="00D22E2E" w:rsidRDefault="00335051" w:rsidP="003230DB">
            <w:pPr>
              <w:rPr>
                <w:sz w:val="16"/>
                <w:szCs w:val="16"/>
              </w:rPr>
            </w:pPr>
          </w:p>
        </w:tc>
        <w:tc>
          <w:tcPr>
            <w:tcW w:w="67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</w:p>
        </w:tc>
        <w:tc>
          <w:tcPr>
            <w:tcW w:w="818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656DB0" w:rsidRDefault="00335051" w:rsidP="003230DB">
            <w:pPr>
              <w:rPr>
                <w:b/>
                <w:sz w:val="16"/>
                <w:szCs w:val="16"/>
              </w:rPr>
            </w:pPr>
          </w:p>
        </w:tc>
      </w:tr>
      <w:tr w:rsidR="00335051" w:rsidRPr="00D22E2E" w:rsidTr="003230DB">
        <w:tc>
          <w:tcPr>
            <w:tcW w:w="353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794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824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794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745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672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</w:p>
        </w:tc>
        <w:tc>
          <w:tcPr>
            <w:tcW w:w="818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</w:p>
        </w:tc>
      </w:tr>
      <w:tr w:rsidR="00335051" w:rsidRPr="00D22E2E" w:rsidTr="003230DB">
        <w:trPr>
          <w:trHeight w:hRule="exact" w:val="2610"/>
        </w:trPr>
        <w:tc>
          <w:tcPr>
            <w:tcW w:w="353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 39</w:t>
            </w:r>
          </w:p>
        </w:tc>
        <w:tc>
          <w:tcPr>
            <w:tcW w:w="794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6A0602" w:rsidRDefault="00335051" w:rsidP="00335051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>
              <w:rPr>
                <w:b/>
                <w:color w:val="FF0000"/>
                <w:sz w:val="16"/>
                <w:szCs w:val="16"/>
              </w:rPr>
              <w:t xml:space="preserve"> Clinic MP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RN: CD Nurse</w:t>
            </w:r>
          </w:p>
          <w:p w:rsidR="00335051" w:rsidRPr="00D22E2E" w:rsidRDefault="00335051" w:rsidP="003230DB">
            <w:pPr>
              <w:rPr>
                <w:sz w:val="16"/>
                <w:szCs w:val="16"/>
              </w:rPr>
            </w:pPr>
          </w:p>
        </w:tc>
        <w:tc>
          <w:tcPr>
            <w:tcW w:w="794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656DB0" w:rsidRDefault="00335051" w:rsidP="003230DB">
            <w:pPr>
              <w:rPr>
                <w:b/>
                <w:color w:val="auto"/>
                <w:sz w:val="16"/>
                <w:szCs w:val="16"/>
              </w:rPr>
            </w:pPr>
            <w:r w:rsidRPr="008B4188">
              <w:rPr>
                <w:b/>
                <w:color w:val="B04B0F" w:themeColor="accent4" w:themeShade="BF"/>
                <w:sz w:val="16"/>
                <w:szCs w:val="16"/>
              </w:rPr>
              <w:t>Homebound Hoosiers</w:t>
            </w:r>
          </w:p>
        </w:tc>
        <w:tc>
          <w:tcPr>
            <w:tcW w:w="745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6A0602" w:rsidRDefault="00335051" w:rsidP="00335051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>
              <w:rPr>
                <w:b/>
                <w:color w:val="FF0000"/>
                <w:sz w:val="16"/>
                <w:szCs w:val="16"/>
              </w:rPr>
              <w:t xml:space="preserve"> Clinic MP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RN: CD Nurse</w:t>
            </w:r>
          </w:p>
          <w:p w:rsidR="00335051" w:rsidRPr="00656DB0" w:rsidRDefault="00335051" w:rsidP="003230DB">
            <w:pPr>
              <w:rPr>
                <w:b/>
                <w:sz w:val="16"/>
                <w:szCs w:val="16"/>
              </w:rPr>
            </w:pPr>
          </w:p>
        </w:tc>
        <w:tc>
          <w:tcPr>
            <w:tcW w:w="672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E32AFB" w:rsidRDefault="00335051" w:rsidP="003230DB">
            <w:pPr>
              <w:rPr>
                <w:b/>
                <w:sz w:val="16"/>
                <w:szCs w:val="16"/>
              </w:rPr>
            </w:pPr>
          </w:p>
        </w:tc>
        <w:tc>
          <w:tcPr>
            <w:tcW w:w="818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4C7ED1" w:rsidRDefault="00335051" w:rsidP="003230DB">
            <w:pPr>
              <w:rPr>
                <w:b/>
                <w:sz w:val="24"/>
                <w:szCs w:val="24"/>
                <w:highlight w:val="yellow"/>
              </w:rPr>
            </w:pPr>
          </w:p>
        </w:tc>
      </w:tr>
      <w:tr w:rsidR="00335051" w:rsidTr="003230DB">
        <w:tc>
          <w:tcPr>
            <w:tcW w:w="353" w:type="pct"/>
            <w:tcBorders>
              <w:bottom w:val="nil"/>
            </w:tcBorders>
            <w:shd w:val="clear" w:color="auto" w:fill="F7F7F7" w:themeFill="background2"/>
          </w:tcPr>
          <w:p w:rsidR="00335051" w:rsidRDefault="00335051" w:rsidP="003230DB">
            <w:pPr>
              <w:pStyle w:val="Dates"/>
            </w:pPr>
          </w:p>
        </w:tc>
        <w:tc>
          <w:tcPr>
            <w:tcW w:w="794" w:type="pct"/>
            <w:tcBorders>
              <w:bottom w:val="nil"/>
            </w:tcBorders>
            <w:shd w:val="clear" w:color="auto" w:fill="F7F7F7" w:themeFill="background2"/>
          </w:tcPr>
          <w:p w:rsidR="00335051" w:rsidRDefault="00335051" w:rsidP="003230DB">
            <w:pPr>
              <w:pStyle w:val="Dates"/>
            </w:pPr>
          </w:p>
        </w:tc>
        <w:tc>
          <w:tcPr>
            <w:tcW w:w="824" w:type="pct"/>
            <w:tcBorders>
              <w:bottom w:val="nil"/>
            </w:tcBorders>
            <w:shd w:val="clear" w:color="auto" w:fill="F7F7F7" w:themeFill="background2"/>
          </w:tcPr>
          <w:p w:rsidR="00335051" w:rsidRDefault="00335051" w:rsidP="003230DB">
            <w:pPr>
              <w:pStyle w:val="Dates"/>
            </w:pPr>
          </w:p>
        </w:tc>
        <w:tc>
          <w:tcPr>
            <w:tcW w:w="794" w:type="pct"/>
            <w:tcBorders>
              <w:bottom w:val="nil"/>
            </w:tcBorders>
            <w:shd w:val="clear" w:color="auto" w:fill="F7F7F7" w:themeFill="background2"/>
          </w:tcPr>
          <w:p w:rsidR="00335051" w:rsidRDefault="00335051" w:rsidP="003230DB">
            <w:pPr>
              <w:pStyle w:val="Dates"/>
            </w:pPr>
          </w:p>
        </w:tc>
        <w:tc>
          <w:tcPr>
            <w:tcW w:w="745" w:type="pct"/>
            <w:tcBorders>
              <w:bottom w:val="nil"/>
            </w:tcBorders>
            <w:shd w:val="clear" w:color="auto" w:fill="F7F7F7" w:themeFill="background2"/>
          </w:tcPr>
          <w:p w:rsidR="00335051" w:rsidRDefault="00335051" w:rsidP="003230DB">
            <w:pPr>
              <w:pStyle w:val="Dates"/>
            </w:pPr>
          </w:p>
        </w:tc>
        <w:tc>
          <w:tcPr>
            <w:tcW w:w="672" w:type="pct"/>
            <w:tcBorders>
              <w:bottom w:val="nil"/>
            </w:tcBorders>
            <w:shd w:val="clear" w:color="auto" w:fill="F7F7F7" w:themeFill="background2"/>
          </w:tcPr>
          <w:p w:rsidR="00335051" w:rsidRDefault="00335051" w:rsidP="003230DB">
            <w:pPr>
              <w:pStyle w:val="Dates"/>
            </w:pPr>
          </w:p>
        </w:tc>
        <w:tc>
          <w:tcPr>
            <w:tcW w:w="818" w:type="pct"/>
            <w:tcBorders>
              <w:bottom w:val="nil"/>
            </w:tcBorders>
            <w:shd w:val="clear" w:color="auto" w:fill="F7F7F7" w:themeFill="background2"/>
          </w:tcPr>
          <w:p w:rsidR="00335051" w:rsidRDefault="00335051" w:rsidP="003230DB">
            <w:pPr>
              <w:pStyle w:val="Dates"/>
            </w:pPr>
          </w:p>
        </w:tc>
      </w:tr>
    </w:tbl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p w:rsidR="00335051" w:rsidRDefault="00335051" w:rsidP="00335051">
      <w:pPr>
        <w:pStyle w:val="NoSpacing"/>
      </w:pPr>
    </w:p>
    <w:tbl>
      <w:tblPr>
        <w:tblStyle w:val="PlainTable4"/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CellMar>
          <w:left w:w="115" w:type="dxa"/>
          <w:right w:w="115" w:type="dxa"/>
        </w:tblCellMar>
        <w:tblLook w:val="0620" w:firstRow="1" w:lastRow="0" w:firstColumn="0" w:lastColumn="0" w:noHBand="1" w:noVBand="1"/>
        <w:tblCaption w:val="Layout table"/>
      </w:tblPr>
      <w:tblGrid>
        <w:gridCol w:w="11900"/>
        <w:gridCol w:w="2500"/>
      </w:tblGrid>
      <w:tr w:rsidR="00335051" w:rsidTr="00323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0"/>
        </w:trPr>
        <w:tc>
          <w:tcPr>
            <w:tcW w:w="4132" w:type="pct"/>
            <w:tcBorders>
              <w:bottom w:val="single" w:sz="8" w:space="0" w:color="BFBFBF" w:themeColor="background1" w:themeShade="BF"/>
            </w:tcBorders>
          </w:tcPr>
          <w:p w:rsidR="00335051" w:rsidRPr="003D6A05" w:rsidRDefault="00335051" w:rsidP="003230DB">
            <w:pPr>
              <w:pStyle w:val="Month"/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</w:t>
            </w:r>
          </w:p>
        </w:tc>
        <w:tc>
          <w:tcPr>
            <w:tcW w:w="868" w:type="pct"/>
            <w:tcBorders>
              <w:bottom w:val="single" w:sz="8" w:space="0" w:color="BFBFBF" w:themeColor="background1" w:themeShade="BF"/>
            </w:tcBorders>
            <w:tcMar>
              <w:right w:w="0" w:type="dxa"/>
            </w:tcMar>
          </w:tcPr>
          <w:p w:rsidR="00335051" w:rsidRPr="003D6A05" w:rsidRDefault="00335051" w:rsidP="003230DB">
            <w:pPr>
              <w:pStyle w:val="Year"/>
              <w:spacing w:after="40"/>
              <w:rPr>
                <w:sz w:val="24"/>
                <w:szCs w:val="24"/>
              </w:rPr>
            </w:pPr>
            <w:r w:rsidRPr="003D6A05">
              <w:rPr>
                <w:sz w:val="24"/>
                <w:szCs w:val="24"/>
              </w:rPr>
              <w:fldChar w:fldCharType="begin"/>
            </w:r>
            <w:r w:rsidRPr="003D6A05">
              <w:rPr>
                <w:sz w:val="24"/>
                <w:szCs w:val="24"/>
              </w:rPr>
              <w:instrText xml:space="preserve"> DOCVARIABLE  MonthStart \@  yyyy   \* MERGEFORMAT </w:instrText>
            </w:r>
            <w:r w:rsidRPr="003D6A05">
              <w:rPr>
                <w:sz w:val="24"/>
                <w:szCs w:val="24"/>
              </w:rPr>
              <w:fldChar w:fldCharType="separate"/>
            </w:r>
            <w:r w:rsidRPr="003D6A05">
              <w:rPr>
                <w:sz w:val="24"/>
                <w:szCs w:val="24"/>
              </w:rPr>
              <w:t>2021</w:t>
            </w:r>
            <w:r w:rsidRPr="003D6A05">
              <w:rPr>
                <w:sz w:val="24"/>
                <w:szCs w:val="24"/>
              </w:rPr>
              <w:fldChar w:fldCharType="end"/>
            </w:r>
          </w:p>
        </w:tc>
      </w:tr>
      <w:tr w:rsidR="00335051" w:rsidTr="003230DB">
        <w:tc>
          <w:tcPr>
            <w:tcW w:w="4132" w:type="pct"/>
            <w:tcBorders>
              <w:top w:val="single" w:sz="8" w:space="0" w:color="BFBFBF" w:themeColor="background1" w:themeShade="BF"/>
              <w:bottom w:val="nil"/>
            </w:tcBorders>
          </w:tcPr>
          <w:p w:rsidR="00335051" w:rsidRDefault="00335051" w:rsidP="003230DB">
            <w:pPr>
              <w:pStyle w:val="NoSpacing"/>
            </w:pPr>
          </w:p>
        </w:tc>
        <w:tc>
          <w:tcPr>
            <w:tcW w:w="868" w:type="pct"/>
            <w:tcBorders>
              <w:top w:val="single" w:sz="8" w:space="0" w:color="BFBFBF" w:themeColor="background1" w:themeShade="BF"/>
              <w:bottom w:val="nil"/>
            </w:tcBorders>
          </w:tcPr>
          <w:p w:rsidR="00335051" w:rsidRDefault="00335051" w:rsidP="003230DB">
            <w:pPr>
              <w:pStyle w:val="NoSpacing"/>
            </w:pPr>
          </w:p>
        </w:tc>
      </w:tr>
    </w:tbl>
    <w:tbl>
      <w:tblPr>
        <w:tblStyle w:val="TableCalendar"/>
        <w:tblW w:w="5316" w:type="pct"/>
        <w:tblInd w:w="-455" w:type="dxa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  <w:tblCaption w:val="Layout table"/>
      </w:tblPr>
      <w:tblGrid>
        <w:gridCol w:w="1167"/>
        <w:gridCol w:w="2145"/>
        <w:gridCol w:w="2595"/>
        <w:gridCol w:w="2596"/>
        <w:gridCol w:w="2415"/>
        <w:gridCol w:w="1892"/>
        <w:gridCol w:w="2489"/>
      </w:tblGrid>
      <w:tr w:rsidR="00335051" w:rsidTr="00335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2078583452"/>
            <w:placeholder>
              <w:docPart w:val="18ABFC430A51415CAF2EB0215F54B065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" w:type="pct"/>
                <w:tcBorders>
                  <w:bottom w:val="single" w:sz="4" w:space="0" w:color="BFBFBF" w:themeColor="background1" w:themeShade="BF"/>
                </w:tcBorders>
                <w:shd w:val="clear" w:color="auto" w:fill="595959" w:themeFill="text1" w:themeFillTint="A6"/>
              </w:tcPr>
              <w:p w:rsidR="00335051" w:rsidRDefault="00335051" w:rsidP="003230DB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706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335051" w:rsidRDefault="006E1F58" w:rsidP="003230DB">
            <w:pPr>
              <w:pStyle w:val="Days"/>
            </w:pPr>
            <w:sdt>
              <w:sdtPr>
                <w:id w:val="836661353"/>
                <w:placeholder>
                  <w:docPart w:val="2603AE8305C2443194A56C2359EBD2AD"/>
                </w:placeholder>
                <w:temporary/>
                <w:showingPlcHdr/>
                <w15:appearance w15:val="hidden"/>
              </w:sdtPr>
              <w:sdtEndPr/>
              <w:sdtContent>
                <w:r w:rsidR="00335051">
                  <w:t>Monday</w:t>
                </w:r>
              </w:sdtContent>
            </w:sdt>
          </w:p>
        </w:tc>
        <w:tc>
          <w:tcPr>
            <w:tcW w:w="853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335051" w:rsidRDefault="006E1F58" w:rsidP="003230DB">
            <w:pPr>
              <w:pStyle w:val="Days"/>
            </w:pPr>
            <w:sdt>
              <w:sdtPr>
                <w:id w:val="-1128383910"/>
                <w:placeholder>
                  <w:docPart w:val="A718A05B96FD410AAED5C13A44403A8D"/>
                </w:placeholder>
                <w:temporary/>
                <w:showingPlcHdr/>
                <w15:appearance w15:val="hidden"/>
              </w:sdtPr>
              <w:sdtEndPr/>
              <w:sdtContent>
                <w:r w:rsidR="00335051">
                  <w:t>Tuesday</w:t>
                </w:r>
              </w:sdtContent>
            </w:sdt>
          </w:p>
        </w:tc>
        <w:tc>
          <w:tcPr>
            <w:tcW w:w="853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335051" w:rsidRDefault="006E1F58" w:rsidP="003230DB">
            <w:pPr>
              <w:pStyle w:val="Days"/>
            </w:pPr>
            <w:sdt>
              <w:sdtPr>
                <w:id w:val="-539669319"/>
                <w:placeholder>
                  <w:docPart w:val="C5061B1ED83641699E725E877B322091"/>
                </w:placeholder>
                <w:temporary/>
                <w:showingPlcHdr/>
                <w15:appearance w15:val="hidden"/>
              </w:sdtPr>
              <w:sdtEndPr/>
              <w:sdtContent>
                <w:r w:rsidR="00335051">
                  <w:t>Wednesday</w:t>
                </w:r>
              </w:sdtContent>
            </w:sdt>
          </w:p>
        </w:tc>
        <w:tc>
          <w:tcPr>
            <w:tcW w:w="79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335051" w:rsidRDefault="006E1F58" w:rsidP="003230DB">
            <w:pPr>
              <w:pStyle w:val="Days"/>
            </w:pPr>
            <w:sdt>
              <w:sdtPr>
                <w:id w:val="-1281027535"/>
                <w:placeholder>
                  <w:docPart w:val="B8D701193D8A4F609B119ED633BC4CDD"/>
                </w:placeholder>
                <w:temporary/>
                <w:showingPlcHdr/>
                <w15:appearance w15:val="hidden"/>
              </w:sdtPr>
              <w:sdtEndPr/>
              <w:sdtContent>
                <w:r w:rsidR="00335051">
                  <w:t>Thursday</w:t>
                </w:r>
              </w:sdtContent>
            </w:sdt>
          </w:p>
        </w:tc>
        <w:tc>
          <w:tcPr>
            <w:tcW w:w="623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335051" w:rsidRDefault="006E1F58" w:rsidP="003230DB">
            <w:pPr>
              <w:pStyle w:val="Days"/>
            </w:pPr>
            <w:sdt>
              <w:sdtPr>
                <w:id w:val="965166248"/>
                <w:placeholder>
                  <w:docPart w:val="F8F2BF51E21B42CEBB04CAB79CE6CBCE"/>
                </w:placeholder>
                <w:temporary/>
                <w:showingPlcHdr/>
                <w15:appearance w15:val="hidden"/>
              </w:sdtPr>
              <w:sdtEndPr/>
              <w:sdtContent>
                <w:r w:rsidR="00335051">
                  <w:t>Friday</w:t>
                </w:r>
              </w:sdtContent>
            </w:sdt>
          </w:p>
        </w:tc>
        <w:tc>
          <w:tcPr>
            <w:tcW w:w="818" w:type="pct"/>
            <w:tcBorders>
              <w:bottom w:val="single" w:sz="4" w:space="0" w:color="BFBFBF" w:themeColor="background1" w:themeShade="BF"/>
            </w:tcBorders>
            <w:shd w:val="clear" w:color="auto" w:fill="595959" w:themeFill="text1" w:themeFillTint="A6"/>
          </w:tcPr>
          <w:p w:rsidR="00335051" w:rsidRDefault="006E1F58" w:rsidP="003230DB">
            <w:pPr>
              <w:pStyle w:val="Days"/>
            </w:pPr>
            <w:sdt>
              <w:sdtPr>
                <w:id w:val="700439700"/>
                <w:placeholder>
                  <w:docPart w:val="0BA8CE16533B43B1B436DAE40D33789F"/>
                </w:placeholder>
                <w:temporary/>
                <w:showingPlcHdr/>
                <w15:appearance w15:val="hidden"/>
              </w:sdtPr>
              <w:sdtEndPr/>
              <w:sdtContent>
                <w:r w:rsidR="00335051">
                  <w:t>Saturday</w:t>
                </w:r>
              </w:sdtContent>
            </w:sdt>
          </w:p>
        </w:tc>
      </w:tr>
      <w:tr w:rsidR="00335051" w:rsidRPr="00D22E2E" w:rsidTr="00335051">
        <w:trPr>
          <w:trHeight w:val="413"/>
        </w:trPr>
        <w:tc>
          <w:tcPr>
            <w:tcW w:w="353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</w:p>
        </w:tc>
        <w:tc>
          <w:tcPr>
            <w:tcW w:w="706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</w:p>
        </w:tc>
        <w:tc>
          <w:tcPr>
            <w:tcW w:w="853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</w:p>
        </w:tc>
        <w:tc>
          <w:tcPr>
            <w:tcW w:w="853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</w:p>
        </w:tc>
        <w:tc>
          <w:tcPr>
            <w:tcW w:w="794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</w:p>
        </w:tc>
        <w:tc>
          <w:tcPr>
            <w:tcW w:w="623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8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335051" w:rsidRPr="00D22E2E" w:rsidTr="00335051">
        <w:trPr>
          <w:trHeight w:hRule="exact" w:val="2475"/>
        </w:trPr>
        <w:tc>
          <w:tcPr>
            <w:tcW w:w="353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Week 39 </w:t>
            </w:r>
          </w:p>
        </w:tc>
        <w:tc>
          <w:tcPr>
            <w:tcW w:w="706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</w:p>
        </w:tc>
        <w:tc>
          <w:tcPr>
            <w:tcW w:w="853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</w:p>
        </w:tc>
        <w:tc>
          <w:tcPr>
            <w:tcW w:w="853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</w:p>
        </w:tc>
        <w:tc>
          <w:tcPr>
            <w:tcW w:w="794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</w:p>
        </w:tc>
        <w:tc>
          <w:tcPr>
            <w:tcW w:w="623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</w:p>
        </w:tc>
        <w:tc>
          <w:tcPr>
            <w:tcW w:w="818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Default="00335051" w:rsidP="003230DB">
            <w:pPr>
              <w:rPr>
                <w:b/>
                <w:color w:val="5A115A" w:themeColor="accent6" w:themeShade="80"/>
                <w:sz w:val="16"/>
                <w:szCs w:val="16"/>
              </w:rPr>
            </w:pPr>
            <w:r w:rsidRPr="00C04A7D">
              <w:rPr>
                <w:b/>
                <w:color w:val="auto"/>
                <w:sz w:val="16"/>
                <w:szCs w:val="16"/>
              </w:rPr>
              <w:t xml:space="preserve">VCHD- </w:t>
            </w:r>
            <w:proofErr w:type="spellStart"/>
            <w:r w:rsidRPr="00C04A7D">
              <w:rPr>
                <w:b/>
                <w:color w:val="5A115A" w:themeColor="accent6" w:themeShade="80"/>
                <w:sz w:val="16"/>
                <w:szCs w:val="16"/>
              </w:rPr>
              <w:t>Parksfest</w:t>
            </w:r>
            <w:proofErr w:type="spellEnd"/>
            <w:r w:rsidR="002B5356">
              <w:rPr>
                <w:b/>
                <w:color w:val="5A115A" w:themeColor="accent6" w:themeShade="80"/>
                <w:sz w:val="16"/>
                <w:szCs w:val="16"/>
              </w:rPr>
              <w:t>- Bus</w:t>
            </w:r>
          </w:p>
          <w:p w:rsidR="00956A81" w:rsidRPr="002452BD" w:rsidRDefault="00341708" w:rsidP="003230DB">
            <w:pPr>
              <w:rPr>
                <w:color w:val="5A115A" w:themeColor="accent6" w:themeShade="80"/>
                <w:sz w:val="16"/>
                <w:szCs w:val="16"/>
              </w:rPr>
            </w:pPr>
            <w:r w:rsidRPr="002452BD">
              <w:rPr>
                <w:color w:val="5A115A" w:themeColor="accent6" w:themeShade="80"/>
                <w:sz w:val="16"/>
                <w:szCs w:val="16"/>
              </w:rPr>
              <w:t xml:space="preserve">Garvin Park </w:t>
            </w:r>
          </w:p>
          <w:p w:rsidR="00956A81" w:rsidRPr="002B5356" w:rsidRDefault="00956A81" w:rsidP="003230DB">
            <w:pPr>
              <w:rPr>
                <w:b/>
                <w:color w:val="5A115A" w:themeColor="accent6" w:themeShade="80"/>
                <w:sz w:val="16"/>
                <w:szCs w:val="16"/>
              </w:rPr>
            </w:pPr>
            <w:r w:rsidRPr="002452BD">
              <w:rPr>
                <w:color w:val="5A115A" w:themeColor="accent6" w:themeShade="80"/>
                <w:sz w:val="16"/>
                <w:szCs w:val="16"/>
              </w:rPr>
              <w:t>Need time</w:t>
            </w:r>
            <w:r w:rsidR="00391805">
              <w:rPr>
                <w:color w:val="5A115A" w:themeColor="accent6" w:themeShade="80"/>
                <w:sz w:val="16"/>
                <w:szCs w:val="16"/>
              </w:rPr>
              <w:t xml:space="preserve"> and location and </w:t>
            </w:r>
            <w:r w:rsidR="00391805" w:rsidRPr="002B5356">
              <w:rPr>
                <w:color w:val="5A115A" w:themeColor="accent6" w:themeShade="80"/>
                <w:sz w:val="16"/>
                <w:szCs w:val="16"/>
              </w:rPr>
              <w:t>let John know</w:t>
            </w:r>
            <w:r w:rsidRPr="002B5356">
              <w:rPr>
                <w:b/>
                <w:color w:val="5A115A" w:themeColor="accent6" w:themeShade="80"/>
                <w:sz w:val="16"/>
                <w:szCs w:val="16"/>
              </w:rPr>
              <w:t xml:space="preserve"> </w:t>
            </w:r>
          </w:p>
          <w:p w:rsidR="002452BD" w:rsidRPr="002B5356" w:rsidRDefault="002452BD" w:rsidP="003230DB">
            <w:pPr>
              <w:rPr>
                <w:b/>
                <w:color w:val="5A115A" w:themeColor="accent6" w:themeShade="80"/>
                <w:sz w:val="16"/>
                <w:szCs w:val="16"/>
              </w:rPr>
            </w:pPr>
            <w:r w:rsidRPr="002B5356">
              <w:rPr>
                <w:b/>
                <w:color w:val="5A115A" w:themeColor="accent6" w:themeShade="80"/>
                <w:sz w:val="16"/>
                <w:szCs w:val="16"/>
              </w:rPr>
              <w:t xml:space="preserve">RN: </w:t>
            </w:r>
          </w:p>
          <w:p w:rsidR="002452BD" w:rsidRPr="00C04A7D" w:rsidRDefault="002452BD" w:rsidP="003230DB">
            <w:pPr>
              <w:rPr>
                <w:b/>
                <w:sz w:val="16"/>
                <w:szCs w:val="16"/>
              </w:rPr>
            </w:pPr>
            <w:r w:rsidRPr="002B5356">
              <w:rPr>
                <w:b/>
                <w:color w:val="5A115A" w:themeColor="accent6" w:themeShade="80"/>
                <w:sz w:val="16"/>
                <w:szCs w:val="16"/>
              </w:rPr>
              <w:t xml:space="preserve">Reg: </w:t>
            </w:r>
          </w:p>
        </w:tc>
      </w:tr>
      <w:tr w:rsidR="00335051" w:rsidRPr="00D22E2E" w:rsidTr="00335051">
        <w:tc>
          <w:tcPr>
            <w:tcW w:w="353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06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3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53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94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623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pStyle w:val="Date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8</w:t>
            </w:r>
          </w:p>
        </w:tc>
        <w:tc>
          <w:tcPr>
            <w:tcW w:w="818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  <w:tr w:rsidR="00335051" w:rsidRPr="00D22E2E" w:rsidTr="00335051">
        <w:trPr>
          <w:trHeight w:hRule="exact" w:val="2880"/>
        </w:trPr>
        <w:tc>
          <w:tcPr>
            <w:tcW w:w="35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 40</w:t>
            </w:r>
          </w:p>
        </w:tc>
        <w:tc>
          <w:tcPr>
            <w:tcW w:w="706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</w:p>
        </w:tc>
        <w:tc>
          <w:tcPr>
            <w:tcW w:w="85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6A0602" w:rsidRDefault="00335051" w:rsidP="00335051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>
              <w:rPr>
                <w:b/>
                <w:color w:val="FF0000"/>
                <w:sz w:val="16"/>
                <w:szCs w:val="16"/>
              </w:rPr>
              <w:t xml:space="preserve"> Clinic MP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RN: CD Nurse</w:t>
            </w:r>
          </w:p>
          <w:p w:rsidR="00335051" w:rsidRPr="00D22E2E" w:rsidRDefault="00335051" w:rsidP="003230DB">
            <w:pPr>
              <w:rPr>
                <w:sz w:val="16"/>
                <w:szCs w:val="16"/>
              </w:rPr>
            </w:pPr>
          </w:p>
        </w:tc>
        <w:tc>
          <w:tcPr>
            <w:tcW w:w="85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  <w:r w:rsidRPr="008B4188">
              <w:rPr>
                <w:b/>
                <w:color w:val="B04B0F" w:themeColor="accent4" w:themeShade="BF"/>
                <w:sz w:val="16"/>
                <w:szCs w:val="16"/>
              </w:rPr>
              <w:t>Homebound Hoosiers</w:t>
            </w:r>
          </w:p>
        </w:tc>
        <w:tc>
          <w:tcPr>
            <w:tcW w:w="79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6A0602" w:rsidRDefault="00335051" w:rsidP="00335051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>
              <w:rPr>
                <w:b/>
                <w:color w:val="FF0000"/>
                <w:sz w:val="16"/>
                <w:szCs w:val="16"/>
              </w:rPr>
              <w:t xml:space="preserve"> Clinic MP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RN: CD Nurse</w:t>
            </w:r>
          </w:p>
          <w:p w:rsidR="00335051" w:rsidRPr="00D22E2E" w:rsidRDefault="00335051" w:rsidP="003230DB">
            <w:pPr>
              <w:rPr>
                <w:sz w:val="16"/>
                <w:szCs w:val="16"/>
              </w:rPr>
            </w:pPr>
          </w:p>
        </w:tc>
        <w:tc>
          <w:tcPr>
            <w:tcW w:w="62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</w:p>
        </w:tc>
        <w:tc>
          <w:tcPr>
            <w:tcW w:w="818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3A6F4F" w:rsidRDefault="00335051" w:rsidP="003230DB">
            <w:pPr>
              <w:rPr>
                <w:b/>
                <w:sz w:val="16"/>
                <w:szCs w:val="16"/>
              </w:rPr>
            </w:pPr>
          </w:p>
        </w:tc>
      </w:tr>
      <w:tr w:rsidR="00335051" w:rsidRPr="00D22E2E" w:rsidTr="00335051">
        <w:tc>
          <w:tcPr>
            <w:tcW w:w="353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6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853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53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794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623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818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335051" w:rsidRPr="00D22E2E" w:rsidTr="00335051">
        <w:trPr>
          <w:trHeight w:hRule="exact" w:val="3240"/>
        </w:trPr>
        <w:tc>
          <w:tcPr>
            <w:tcW w:w="353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Default="00335051" w:rsidP="00323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 41</w:t>
            </w:r>
          </w:p>
          <w:p w:rsidR="008D7843" w:rsidRDefault="008D7843" w:rsidP="003230DB">
            <w:pPr>
              <w:rPr>
                <w:sz w:val="16"/>
                <w:szCs w:val="16"/>
              </w:rPr>
            </w:pPr>
          </w:p>
          <w:p w:rsidR="008D7843" w:rsidRPr="000915AC" w:rsidRDefault="000915AC" w:rsidP="003230DB">
            <w:pPr>
              <w:rPr>
                <w:b/>
                <w:color w:val="auto"/>
                <w:sz w:val="16"/>
                <w:szCs w:val="16"/>
              </w:rPr>
            </w:pPr>
            <w:r w:rsidRPr="000915AC">
              <w:rPr>
                <w:b/>
                <w:color w:val="auto"/>
                <w:sz w:val="16"/>
                <w:szCs w:val="16"/>
              </w:rPr>
              <w:t>VCHD</w:t>
            </w:r>
            <w:r w:rsidR="008D7843" w:rsidRPr="000915AC">
              <w:rPr>
                <w:b/>
                <w:color w:val="auto"/>
                <w:sz w:val="16"/>
                <w:szCs w:val="16"/>
              </w:rPr>
              <w:t xml:space="preserve"> </w:t>
            </w:r>
          </w:p>
          <w:p w:rsidR="008D7843" w:rsidRPr="000915AC" w:rsidRDefault="008D7843" w:rsidP="003230DB">
            <w:pPr>
              <w:rPr>
                <w:b/>
                <w:color w:val="5A115A" w:themeColor="accent6" w:themeShade="80"/>
                <w:sz w:val="16"/>
                <w:szCs w:val="16"/>
              </w:rPr>
            </w:pPr>
            <w:r w:rsidRPr="000915AC">
              <w:rPr>
                <w:b/>
                <w:color w:val="5A115A" w:themeColor="accent6" w:themeShade="80"/>
                <w:sz w:val="16"/>
                <w:szCs w:val="16"/>
              </w:rPr>
              <w:t xml:space="preserve">Fiesta Evansville </w:t>
            </w:r>
          </w:p>
          <w:p w:rsidR="000915AC" w:rsidRPr="000915AC" w:rsidRDefault="000915AC" w:rsidP="003230DB">
            <w:pPr>
              <w:rPr>
                <w:b/>
                <w:color w:val="5A115A" w:themeColor="accent6" w:themeShade="80"/>
                <w:sz w:val="16"/>
                <w:szCs w:val="16"/>
              </w:rPr>
            </w:pPr>
            <w:proofErr w:type="spellStart"/>
            <w:r w:rsidRPr="000915AC">
              <w:rPr>
                <w:b/>
                <w:color w:val="5A115A" w:themeColor="accent6" w:themeShade="80"/>
                <w:sz w:val="16"/>
                <w:szCs w:val="16"/>
              </w:rPr>
              <w:t>Wesselmans</w:t>
            </w:r>
            <w:proofErr w:type="spellEnd"/>
            <w:r w:rsidRPr="000915AC">
              <w:rPr>
                <w:b/>
                <w:color w:val="5A115A" w:themeColor="accent6" w:themeShade="80"/>
                <w:sz w:val="16"/>
                <w:szCs w:val="16"/>
              </w:rPr>
              <w:t xml:space="preserve"> park </w:t>
            </w:r>
          </w:p>
          <w:p w:rsidR="000915AC" w:rsidRDefault="000915AC" w:rsidP="003230DB">
            <w:pPr>
              <w:rPr>
                <w:color w:val="5A115A" w:themeColor="accent6" w:themeShade="80"/>
                <w:sz w:val="16"/>
                <w:szCs w:val="16"/>
              </w:rPr>
            </w:pPr>
            <w:r w:rsidRPr="000915AC">
              <w:rPr>
                <w:b/>
                <w:color w:val="5A115A" w:themeColor="accent6" w:themeShade="80"/>
                <w:sz w:val="16"/>
                <w:szCs w:val="16"/>
              </w:rPr>
              <w:t>11-3</w:t>
            </w:r>
            <w:r w:rsidRPr="000915AC">
              <w:rPr>
                <w:color w:val="5A115A" w:themeColor="accent6" w:themeShade="80"/>
                <w:sz w:val="16"/>
                <w:szCs w:val="16"/>
              </w:rPr>
              <w:t xml:space="preserve"> </w:t>
            </w:r>
          </w:p>
          <w:p w:rsidR="00B41B46" w:rsidRPr="002B5356" w:rsidRDefault="003073F7" w:rsidP="003230DB">
            <w:pPr>
              <w:rPr>
                <w:color w:val="5A115A" w:themeColor="accent6" w:themeShade="80"/>
                <w:sz w:val="16"/>
                <w:szCs w:val="16"/>
              </w:rPr>
            </w:pPr>
            <w:r w:rsidRPr="002B5356">
              <w:rPr>
                <w:color w:val="5A115A" w:themeColor="accent6" w:themeShade="80"/>
                <w:sz w:val="16"/>
                <w:szCs w:val="16"/>
              </w:rPr>
              <w:t xml:space="preserve">RN: </w:t>
            </w:r>
          </w:p>
          <w:p w:rsidR="003073F7" w:rsidRPr="00D22E2E" w:rsidRDefault="003073F7" w:rsidP="003230DB">
            <w:pPr>
              <w:rPr>
                <w:sz w:val="16"/>
                <w:szCs w:val="16"/>
              </w:rPr>
            </w:pPr>
            <w:r w:rsidRPr="002B5356">
              <w:rPr>
                <w:color w:val="5A115A" w:themeColor="accent6" w:themeShade="80"/>
                <w:sz w:val="16"/>
                <w:szCs w:val="16"/>
              </w:rPr>
              <w:t xml:space="preserve">Reg: </w:t>
            </w:r>
          </w:p>
        </w:tc>
        <w:tc>
          <w:tcPr>
            <w:tcW w:w="706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AD05FF" w:rsidRDefault="00335051" w:rsidP="003230DB">
            <w:pPr>
              <w:rPr>
                <w:color w:val="auto"/>
                <w:sz w:val="16"/>
                <w:szCs w:val="16"/>
              </w:rPr>
            </w:pPr>
          </w:p>
        </w:tc>
        <w:tc>
          <w:tcPr>
            <w:tcW w:w="853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6A0602" w:rsidRDefault="00335051" w:rsidP="00335051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>
              <w:rPr>
                <w:b/>
                <w:color w:val="FF0000"/>
                <w:sz w:val="16"/>
                <w:szCs w:val="16"/>
              </w:rPr>
              <w:t xml:space="preserve"> Clinic MP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RN: CD Nurse</w:t>
            </w:r>
          </w:p>
          <w:p w:rsidR="00335051" w:rsidRPr="00AD05FF" w:rsidRDefault="00335051" w:rsidP="003230DB">
            <w:pPr>
              <w:rPr>
                <w:color w:val="auto"/>
                <w:sz w:val="16"/>
                <w:szCs w:val="16"/>
              </w:rPr>
            </w:pPr>
          </w:p>
        </w:tc>
        <w:tc>
          <w:tcPr>
            <w:tcW w:w="853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AD05FF" w:rsidRDefault="00335051" w:rsidP="003230DB">
            <w:pPr>
              <w:rPr>
                <w:color w:val="auto"/>
                <w:sz w:val="16"/>
                <w:szCs w:val="16"/>
              </w:rPr>
            </w:pPr>
            <w:r w:rsidRPr="008B4188">
              <w:rPr>
                <w:b/>
                <w:color w:val="B04B0F" w:themeColor="accent4" w:themeShade="BF"/>
                <w:sz w:val="16"/>
                <w:szCs w:val="16"/>
              </w:rPr>
              <w:t>Homebound Hoosiers</w:t>
            </w:r>
          </w:p>
        </w:tc>
        <w:tc>
          <w:tcPr>
            <w:tcW w:w="794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6A0602" w:rsidRDefault="00335051" w:rsidP="00335051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>
              <w:rPr>
                <w:b/>
                <w:color w:val="FF0000"/>
                <w:sz w:val="16"/>
                <w:szCs w:val="16"/>
              </w:rPr>
              <w:t xml:space="preserve"> Clinic MP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RN: CD Nurse</w:t>
            </w:r>
          </w:p>
          <w:p w:rsidR="00335051" w:rsidRPr="00AD05FF" w:rsidRDefault="00335051" w:rsidP="003230DB">
            <w:pPr>
              <w:rPr>
                <w:color w:val="auto"/>
                <w:sz w:val="16"/>
                <w:szCs w:val="16"/>
              </w:rPr>
            </w:pPr>
          </w:p>
        </w:tc>
        <w:tc>
          <w:tcPr>
            <w:tcW w:w="623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AD05FF" w:rsidRDefault="00335051" w:rsidP="003230DB">
            <w:pPr>
              <w:rPr>
                <w:color w:val="auto"/>
                <w:sz w:val="16"/>
                <w:szCs w:val="16"/>
              </w:rPr>
            </w:pPr>
          </w:p>
        </w:tc>
        <w:tc>
          <w:tcPr>
            <w:tcW w:w="818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</w:p>
        </w:tc>
      </w:tr>
      <w:tr w:rsidR="00335051" w:rsidRPr="00D22E2E" w:rsidTr="00335051">
        <w:tc>
          <w:tcPr>
            <w:tcW w:w="353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17</w:t>
            </w:r>
          </w:p>
        </w:tc>
        <w:tc>
          <w:tcPr>
            <w:tcW w:w="706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853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853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794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623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818" w:type="pct"/>
            <w:tcBorders>
              <w:bottom w:val="nil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</w:tr>
      <w:tr w:rsidR="00335051" w:rsidRPr="00D22E2E" w:rsidTr="00335051">
        <w:trPr>
          <w:trHeight w:hRule="exact" w:val="2862"/>
        </w:trPr>
        <w:tc>
          <w:tcPr>
            <w:tcW w:w="35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Week 42 </w:t>
            </w:r>
          </w:p>
        </w:tc>
        <w:tc>
          <w:tcPr>
            <w:tcW w:w="706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</w:p>
        </w:tc>
        <w:tc>
          <w:tcPr>
            <w:tcW w:w="85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6A0602" w:rsidRDefault="00335051" w:rsidP="00335051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>
              <w:rPr>
                <w:b/>
                <w:color w:val="FF0000"/>
                <w:sz w:val="16"/>
                <w:szCs w:val="16"/>
              </w:rPr>
              <w:t xml:space="preserve"> Clinic MP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RN: CD Nurse</w:t>
            </w:r>
          </w:p>
          <w:p w:rsidR="00335051" w:rsidRPr="00D22E2E" w:rsidRDefault="00335051" w:rsidP="003230DB">
            <w:pPr>
              <w:rPr>
                <w:sz w:val="16"/>
                <w:szCs w:val="16"/>
              </w:rPr>
            </w:pPr>
          </w:p>
        </w:tc>
        <w:tc>
          <w:tcPr>
            <w:tcW w:w="85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656DB0" w:rsidRDefault="00335051" w:rsidP="003230DB">
            <w:pPr>
              <w:rPr>
                <w:b/>
                <w:sz w:val="16"/>
                <w:szCs w:val="16"/>
              </w:rPr>
            </w:pPr>
            <w:r w:rsidRPr="008B4188">
              <w:rPr>
                <w:b/>
                <w:color w:val="B04B0F" w:themeColor="accent4" w:themeShade="BF"/>
                <w:sz w:val="16"/>
                <w:szCs w:val="16"/>
              </w:rPr>
              <w:t>Homebound Hoosiers</w:t>
            </w:r>
          </w:p>
        </w:tc>
        <w:tc>
          <w:tcPr>
            <w:tcW w:w="79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6A0602" w:rsidRDefault="00335051" w:rsidP="00335051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>
              <w:rPr>
                <w:b/>
                <w:color w:val="FF0000"/>
                <w:sz w:val="16"/>
                <w:szCs w:val="16"/>
              </w:rPr>
              <w:t xml:space="preserve"> Clinic MP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RN: CD Nurse</w:t>
            </w:r>
          </w:p>
          <w:p w:rsidR="00335051" w:rsidRPr="00D22E2E" w:rsidRDefault="00335051" w:rsidP="003230DB">
            <w:pPr>
              <w:rPr>
                <w:sz w:val="16"/>
                <w:szCs w:val="16"/>
              </w:rPr>
            </w:pPr>
          </w:p>
        </w:tc>
        <w:tc>
          <w:tcPr>
            <w:tcW w:w="62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</w:p>
        </w:tc>
        <w:tc>
          <w:tcPr>
            <w:tcW w:w="818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335051" w:rsidRPr="00656DB0" w:rsidRDefault="00335051" w:rsidP="003230DB">
            <w:pPr>
              <w:rPr>
                <w:b/>
                <w:sz w:val="16"/>
                <w:szCs w:val="16"/>
              </w:rPr>
            </w:pPr>
          </w:p>
        </w:tc>
      </w:tr>
      <w:tr w:rsidR="00335051" w:rsidRPr="00D22E2E" w:rsidTr="00335051">
        <w:tc>
          <w:tcPr>
            <w:tcW w:w="353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706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853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853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794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623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818" w:type="pct"/>
            <w:tcBorders>
              <w:bottom w:val="nil"/>
            </w:tcBorders>
          </w:tcPr>
          <w:p w:rsidR="00335051" w:rsidRPr="00D22E2E" w:rsidRDefault="00335051" w:rsidP="003230DB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335051" w:rsidRPr="00D22E2E" w:rsidTr="00335051">
        <w:trPr>
          <w:trHeight w:hRule="exact" w:val="2610"/>
        </w:trPr>
        <w:tc>
          <w:tcPr>
            <w:tcW w:w="353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Week 43 </w:t>
            </w:r>
          </w:p>
        </w:tc>
        <w:tc>
          <w:tcPr>
            <w:tcW w:w="706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D22E2E" w:rsidRDefault="00335051" w:rsidP="003230DB">
            <w:pPr>
              <w:rPr>
                <w:sz w:val="16"/>
                <w:szCs w:val="16"/>
              </w:rPr>
            </w:pPr>
          </w:p>
        </w:tc>
        <w:tc>
          <w:tcPr>
            <w:tcW w:w="853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6A0602" w:rsidRDefault="00335051" w:rsidP="00335051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>
              <w:rPr>
                <w:b/>
                <w:color w:val="FF0000"/>
                <w:sz w:val="16"/>
                <w:szCs w:val="16"/>
              </w:rPr>
              <w:t xml:space="preserve"> Clinic MP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RN: CD Nurse</w:t>
            </w:r>
          </w:p>
          <w:p w:rsidR="00335051" w:rsidRPr="00D22E2E" w:rsidRDefault="00335051" w:rsidP="003230DB">
            <w:pPr>
              <w:rPr>
                <w:sz w:val="16"/>
                <w:szCs w:val="16"/>
              </w:rPr>
            </w:pPr>
          </w:p>
        </w:tc>
        <w:tc>
          <w:tcPr>
            <w:tcW w:w="853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656DB0" w:rsidRDefault="00335051" w:rsidP="003230DB">
            <w:pPr>
              <w:rPr>
                <w:b/>
                <w:color w:val="auto"/>
                <w:sz w:val="16"/>
                <w:szCs w:val="16"/>
              </w:rPr>
            </w:pPr>
            <w:r w:rsidRPr="008B4188">
              <w:rPr>
                <w:b/>
                <w:color w:val="B04B0F" w:themeColor="accent4" w:themeShade="BF"/>
                <w:sz w:val="16"/>
                <w:szCs w:val="16"/>
              </w:rPr>
              <w:t>Homebound Hoosiers</w:t>
            </w:r>
          </w:p>
        </w:tc>
        <w:tc>
          <w:tcPr>
            <w:tcW w:w="794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6A0602" w:rsidRDefault="00335051" w:rsidP="00335051">
            <w:pPr>
              <w:rPr>
                <w:b/>
                <w:color w:val="FF0000"/>
                <w:sz w:val="16"/>
                <w:szCs w:val="16"/>
              </w:rPr>
            </w:pPr>
            <w:r w:rsidRPr="006A0602">
              <w:rPr>
                <w:b/>
                <w:color w:val="FF0000"/>
                <w:sz w:val="16"/>
                <w:szCs w:val="16"/>
              </w:rPr>
              <w:t>VCHD</w:t>
            </w:r>
            <w:r>
              <w:rPr>
                <w:b/>
                <w:color w:val="FF0000"/>
                <w:sz w:val="16"/>
                <w:szCs w:val="16"/>
              </w:rPr>
              <w:t xml:space="preserve"> Clinic MP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8-4:30</w:t>
            </w:r>
          </w:p>
          <w:p w:rsidR="00335051" w:rsidRPr="006A0602" w:rsidRDefault="00335051" w:rsidP="00335051">
            <w:pPr>
              <w:rPr>
                <w:color w:val="FF0000"/>
                <w:sz w:val="16"/>
                <w:szCs w:val="16"/>
              </w:rPr>
            </w:pPr>
            <w:r w:rsidRPr="006A0602">
              <w:rPr>
                <w:color w:val="FF0000"/>
                <w:sz w:val="16"/>
                <w:szCs w:val="16"/>
              </w:rPr>
              <w:t>RN: CD Nurse</w:t>
            </w:r>
          </w:p>
          <w:p w:rsidR="00335051" w:rsidRPr="00656DB0" w:rsidRDefault="00335051" w:rsidP="003230DB">
            <w:pPr>
              <w:rPr>
                <w:b/>
                <w:sz w:val="16"/>
                <w:szCs w:val="16"/>
              </w:rPr>
            </w:pPr>
          </w:p>
        </w:tc>
        <w:tc>
          <w:tcPr>
            <w:tcW w:w="623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E32AFB" w:rsidRDefault="00335051" w:rsidP="003230DB">
            <w:pPr>
              <w:rPr>
                <w:b/>
                <w:sz w:val="16"/>
                <w:szCs w:val="16"/>
              </w:rPr>
            </w:pPr>
          </w:p>
        </w:tc>
        <w:tc>
          <w:tcPr>
            <w:tcW w:w="818" w:type="pct"/>
            <w:tcBorders>
              <w:top w:val="nil"/>
              <w:bottom w:val="single" w:sz="4" w:space="0" w:color="BFBFBF" w:themeColor="background1" w:themeShade="BF"/>
            </w:tcBorders>
          </w:tcPr>
          <w:p w:rsidR="00335051" w:rsidRPr="004C7ED1" w:rsidRDefault="00335051" w:rsidP="003230DB">
            <w:pPr>
              <w:rPr>
                <w:b/>
                <w:sz w:val="24"/>
                <w:szCs w:val="24"/>
                <w:highlight w:val="yellow"/>
              </w:rPr>
            </w:pPr>
          </w:p>
        </w:tc>
      </w:tr>
    </w:tbl>
    <w:p w:rsidR="00335051" w:rsidRDefault="00335051">
      <w:pPr>
        <w:pStyle w:val="NoSpacing"/>
      </w:pPr>
    </w:p>
    <w:p w:rsidR="004E4568" w:rsidRDefault="004E4568">
      <w:pPr>
        <w:pStyle w:val="NoSpacing"/>
      </w:pPr>
    </w:p>
    <w:p w:rsidR="004E4568" w:rsidRDefault="004E4568">
      <w:pPr>
        <w:pStyle w:val="NoSpacing"/>
      </w:pPr>
    </w:p>
    <w:p w:rsidR="004E4568" w:rsidRDefault="004E4568">
      <w:pPr>
        <w:pStyle w:val="NoSpacing"/>
      </w:pPr>
    </w:p>
    <w:p w:rsidR="004E4568" w:rsidRDefault="004E4568">
      <w:pPr>
        <w:pStyle w:val="NoSpacing"/>
      </w:pPr>
    </w:p>
    <w:p w:rsidR="004E4568" w:rsidRDefault="004E4568">
      <w:pPr>
        <w:pStyle w:val="NoSpacing"/>
      </w:pPr>
    </w:p>
    <w:p w:rsidR="004E4568" w:rsidRDefault="004E4568">
      <w:pPr>
        <w:pStyle w:val="NoSpacing"/>
      </w:pPr>
    </w:p>
    <w:p w:rsidR="004E4568" w:rsidRDefault="004E4568">
      <w:pPr>
        <w:pStyle w:val="NoSpacing"/>
      </w:pPr>
    </w:p>
    <w:p w:rsidR="004E4568" w:rsidRDefault="004E4568">
      <w:pPr>
        <w:pStyle w:val="NoSpacing"/>
      </w:pPr>
    </w:p>
    <w:p w:rsidR="004E4568" w:rsidRDefault="004E4568">
      <w:pPr>
        <w:pStyle w:val="NoSpacing"/>
      </w:pPr>
    </w:p>
    <w:p w:rsidR="004E4568" w:rsidRDefault="004E4568">
      <w:pPr>
        <w:pStyle w:val="NoSpacing"/>
      </w:pPr>
    </w:p>
    <w:p w:rsidR="004E4568" w:rsidRDefault="004E4568">
      <w:pPr>
        <w:pStyle w:val="NoSpacing"/>
      </w:pPr>
    </w:p>
    <w:p w:rsidR="004E4568" w:rsidRDefault="004E4568">
      <w:pPr>
        <w:pStyle w:val="NoSpacing"/>
      </w:pPr>
    </w:p>
    <w:p w:rsidR="004E4568" w:rsidRDefault="004E4568">
      <w:pPr>
        <w:pStyle w:val="NoSpacing"/>
      </w:pPr>
    </w:p>
    <w:p w:rsidR="004E4568" w:rsidRDefault="004E4568">
      <w:pPr>
        <w:pStyle w:val="NoSpacing"/>
      </w:pPr>
    </w:p>
    <w:p w:rsidR="004E4568" w:rsidRDefault="004E4568">
      <w:pPr>
        <w:pStyle w:val="NoSpacing"/>
      </w:pPr>
    </w:p>
    <w:p w:rsidR="004E4568" w:rsidRDefault="004E4568">
      <w:pPr>
        <w:pStyle w:val="NoSpacing"/>
      </w:pPr>
    </w:p>
    <w:p w:rsidR="004E4568" w:rsidRDefault="004E4568">
      <w:pPr>
        <w:pStyle w:val="NoSpacing"/>
      </w:pPr>
    </w:p>
    <w:p w:rsidR="004E4568" w:rsidRDefault="004E4568">
      <w:pPr>
        <w:pStyle w:val="NoSpacing"/>
      </w:pPr>
    </w:p>
    <w:p w:rsidR="004E4568" w:rsidRDefault="004E4568">
      <w:pPr>
        <w:pStyle w:val="NoSpacing"/>
      </w:pPr>
    </w:p>
    <w:p w:rsidR="004E4568" w:rsidRDefault="004E4568">
      <w:pPr>
        <w:pStyle w:val="NoSpacing"/>
      </w:pPr>
    </w:p>
    <w:p w:rsidR="004E4568" w:rsidRDefault="004E4568">
      <w:pPr>
        <w:pStyle w:val="NoSpacing"/>
      </w:pPr>
    </w:p>
    <w:p w:rsidR="004E4568" w:rsidRDefault="004E4568" w:rsidP="004E4568">
      <w:pPr>
        <w:pStyle w:val="NoSpacing"/>
      </w:pPr>
    </w:p>
    <w:tbl>
      <w:tblPr>
        <w:tblStyle w:val="PlainTable4"/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CellMar>
          <w:left w:w="115" w:type="dxa"/>
          <w:right w:w="115" w:type="dxa"/>
        </w:tblCellMar>
        <w:tblLook w:val="0620" w:firstRow="1" w:lastRow="0" w:firstColumn="0" w:lastColumn="0" w:noHBand="1" w:noVBand="1"/>
        <w:tblCaption w:val="Layout table"/>
      </w:tblPr>
      <w:tblGrid>
        <w:gridCol w:w="11900"/>
        <w:gridCol w:w="2500"/>
      </w:tblGrid>
      <w:tr w:rsidR="004E4568" w:rsidTr="00997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0"/>
        </w:trPr>
        <w:tc>
          <w:tcPr>
            <w:tcW w:w="4132" w:type="pct"/>
            <w:tcBorders>
              <w:bottom w:val="single" w:sz="8" w:space="0" w:color="BFBFBF" w:themeColor="background1" w:themeShade="BF"/>
            </w:tcBorders>
          </w:tcPr>
          <w:p w:rsidR="004E4568" w:rsidRPr="003D6A05" w:rsidRDefault="004E4568" w:rsidP="00997113">
            <w:pPr>
              <w:pStyle w:val="Month"/>
              <w:spacing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November</w:t>
            </w:r>
          </w:p>
        </w:tc>
        <w:tc>
          <w:tcPr>
            <w:tcW w:w="868" w:type="pct"/>
            <w:tcBorders>
              <w:bottom w:val="single" w:sz="8" w:space="0" w:color="BFBFBF" w:themeColor="background1" w:themeShade="BF"/>
            </w:tcBorders>
            <w:tcMar>
              <w:right w:w="0" w:type="dxa"/>
            </w:tcMar>
          </w:tcPr>
          <w:p w:rsidR="004E4568" w:rsidRPr="003D6A05" w:rsidRDefault="004E4568" w:rsidP="00997113">
            <w:pPr>
              <w:pStyle w:val="Year"/>
              <w:spacing w:after="40"/>
              <w:rPr>
                <w:sz w:val="24"/>
                <w:szCs w:val="24"/>
              </w:rPr>
            </w:pPr>
            <w:r w:rsidRPr="003D6A05">
              <w:rPr>
                <w:sz w:val="24"/>
                <w:szCs w:val="24"/>
              </w:rPr>
              <w:fldChar w:fldCharType="begin"/>
            </w:r>
            <w:r w:rsidRPr="003D6A05">
              <w:rPr>
                <w:sz w:val="24"/>
                <w:szCs w:val="24"/>
              </w:rPr>
              <w:instrText xml:space="preserve"> DOCVARIABLE  MonthStart \@  yyyy   \* MERGEFORMAT </w:instrText>
            </w:r>
            <w:r w:rsidRPr="003D6A05">
              <w:rPr>
                <w:sz w:val="24"/>
                <w:szCs w:val="24"/>
              </w:rPr>
              <w:fldChar w:fldCharType="separate"/>
            </w:r>
            <w:r w:rsidRPr="003D6A05">
              <w:rPr>
                <w:sz w:val="24"/>
                <w:szCs w:val="24"/>
              </w:rPr>
              <w:t>2021</w:t>
            </w:r>
            <w:r w:rsidRPr="003D6A05">
              <w:rPr>
                <w:sz w:val="24"/>
                <w:szCs w:val="24"/>
              </w:rPr>
              <w:fldChar w:fldCharType="end"/>
            </w:r>
          </w:p>
        </w:tc>
      </w:tr>
      <w:tr w:rsidR="004E4568" w:rsidTr="00997113">
        <w:tc>
          <w:tcPr>
            <w:tcW w:w="4132" w:type="pct"/>
            <w:tcBorders>
              <w:top w:val="single" w:sz="8" w:space="0" w:color="BFBFBF" w:themeColor="background1" w:themeShade="BF"/>
              <w:bottom w:val="nil"/>
            </w:tcBorders>
          </w:tcPr>
          <w:p w:rsidR="004E4568" w:rsidRDefault="004E4568" w:rsidP="00997113">
            <w:pPr>
              <w:pStyle w:val="NoSpacing"/>
            </w:pPr>
          </w:p>
        </w:tc>
        <w:tc>
          <w:tcPr>
            <w:tcW w:w="868" w:type="pct"/>
            <w:tcBorders>
              <w:top w:val="single" w:sz="8" w:space="0" w:color="BFBFBF" w:themeColor="background1" w:themeShade="BF"/>
              <w:bottom w:val="nil"/>
            </w:tcBorders>
          </w:tcPr>
          <w:p w:rsidR="004E4568" w:rsidRDefault="004E4568" w:rsidP="00997113">
            <w:pPr>
              <w:pStyle w:val="NoSpacing"/>
            </w:pPr>
          </w:p>
        </w:tc>
      </w:tr>
    </w:tbl>
    <w:tbl>
      <w:tblPr>
        <w:tblStyle w:val="TableCalendar"/>
        <w:tblW w:w="5316" w:type="pct"/>
        <w:tblInd w:w="-455" w:type="dxa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  <w:tblCaption w:val="Layout table"/>
      </w:tblPr>
      <w:tblGrid>
        <w:gridCol w:w="1081"/>
        <w:gridCol w:w="2160"/>
        <w:gridCol w:w="2610"/>
        <w:gridCol w:w="2610"/>
        <w:gridCol w:w="2429"/>
        <w:gridCol w:w="1906"/>
        <w:gridCol w:w="2503"/>
      </w:tblGrid>
      <w:tr w:rsidR="004E4568" w:rsidTr="00997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2128462070"/>
            <w:placeholder>
              <w:docPart w:val="4574349899D14785A95C03E798196AA2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" w:type="pct"/>
                <w:tcBorders>
                  <w:bottom w:val="single" w:sz="4" w:space="0" w:color="BFBFBF" w:themeColor="background1" w:themeShade="BF"/>
                </w:tcBorders>
                <w:shd w:val="clear" w:color="auto" w:fill="595959" w:themeFill="text1" w:themeFillTint="A6"/>
              </w:tcPr>
              <w:p w:rsidR="004E4568" w:rsidRDefault="004E4568" w:rsidP="00997113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706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4E4568" w:rsidRDefault="006E1F58" w:rsidP="00997113">
            <w:pPr>
              <w:pStyle w:val="Days"/>
            </w:pPr>
            <w:sdt>
              <w:sdtPr>
                <w:id w:val="-1449003007"/>
                <w:placeholder>
                  <w:docPart w:val="F916B0048885494C8A18857B82B38665"/>
                </w:placeholder>
                <w:temporary/>
                <w:showingPlcHdr/>
                <w15:appearance w15:val="hidden"/>
              </w:sdtPr>
              <w:sdtEndPr/>
              <w:sdtContent>
                <w:r w:rsidR="004E4568">
                  <w:t>Monday</w:t>
                </w:r>
              </w:sdtContent>
            </w:sdt>
          </w:p>
        </w:tc>
        <w:tc>
          <w:tcPr>
            <w:tcW w:w="853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4E4568" w:rsidRDefault="006E1F58" w:rsidP="00997113">
            <w:pPr>
              <w:pStyle w:val="Days"/>
            </w:pPr>
            <w:sdt>
              <w:sdtPr>
                <w:id w:val="-1647352384"/>
                <w:placeholder>
                  <w:docPart w:val="D8CBCA4C1FCE4DFA998E7C4B78358DEC"/>
                </w:placeholder>
                <w:temporary/>
                <w:showingPlcHdr/>
                <w15:appearance w15:val="hidden"/>
              </w:sdtPr>
              <w:sdtEndPr/>
              <w:sdtContent>
                <w:r w:rsidR="004E4568">
                  <w:t>Tuesday</w:t>
                </w:r>
              </w:sdtContent>
            </w:sdt>
          </w:p>
        </w:tc>
        <w:tc>
          <w:tcPr>
            <w:tcW w:w="853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4E4568" w:rsidRDefault="006E1F58" w:rsidP="00997113">
            <w:pPr>
              <w:pStyle w:val="Days"/>
            </w:pPr>
            <w:sdt>
              <w:sdtPr>
                <w:id w:val="-888571074"/>
                <w:placeholder>
                  <w:docPart w:val="E4ABC78F2A1D42569D97D92049DFE279"/>
                </w:placeholder>
                <w:temporary/>
                <w:showingPlcHdr/>
                <w15:appearance w15:val="hidden"/>
              </w:sdtPr>
              <w:sdtEndPr/>
              <w:sdtContent>
                <w:r w:rsidR="004E4568">
                  <w:t>Wednesday</w:t>
                </w:r>
              </w:sdtContent>
            </w:sdt>
          </w:p>
        </w:tc>
        <w:tc>
          <w:tcPr>
            <w:tcW w:w="79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4E4568" w:rsidRDefault="006E1F58" w:rsidP="00997113">
            <w:pPr>
              <w:pStyle w:val="Days"/>
            </w:pPr>
            <w:sdt>
              <w:sdtPr>
                <w:id w:val="1243764676"/>
                <w:placeholder>
                  <w:docPart w:val="1F62C1E96FC9455BAB39F0B2450BF106"/>
                </w:placeholder>
                <w:temporary/>
                <w:showingPlcHdr/>
                <w15:appearance w15:val="hidden"/>
              </w:sdtPr>
              <w:sdtEndPr/>
              <w:sdtContent>
                <w:r w:rsidR="004E4568">
                  <w:t>Thursday</w:t>
                </w:r>
              </w:sdtContent>
            </w:sdt>
          </w:p>
        </w:tc>
        <w:tc>
          <w:tcPr>
            <w:tcW w:w="623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4E4568" w:rsidRDefault="006E1F58" w:rsidP="00997113">
            <w:pPr>
              <w:pStyle w:val="Days"/>
            </w:pPr>
            <w:sdt>
              <w:sdtPr>
                <w:id w:val="1198355502"/>
                <w:placeholder>
                  <w:docPart w:val="8E1E627B91C54063B41B1526F07033B1"/>
                </w:placeholder>
                <w:temporary/>
                <w:showingPlcHdr/>
                <w15:appearance w15:val="hidden"/>
              </w:sdtPr>
              <w:sdtEndPr/>
              <w:sdtContent>
                <w:r w:rsidR="004E4568">
                  <w:t>Friday</w:t>
                </w:r>
              </w:sdtContent>
            </w:sdt>
          </w:p>
        </w:tc>
        <w:tc>
          <w:tcPr>
            <w:tcW w:w="818" w:type="pct"/>
            <w:tcBorders>
              <w:bottom w:val="single" w:sz="4" w:space="0" w:color="BFBFBF" w:themeColor="background1" w:themeShade="BF"/>
            </w:tcBorders>
            <w:shd w:val="clear" w:color="auto" w:fill="595959" w:themeFill="text1" w:themeFillTint="A6"/>
          </w:tcPr>
          <w:p w:rsidR="004E4568" w:rsidRDefault="006E1F58" w:rsidP="00997113">
            <w:pPr>
              <w:pStyle w:val="Days"/>
            </w:pPr>
            <w:sdt>
              <w:sdtPr>
                <w:id w:val="1686477970"/>
                <w:placeholder>
                  <w:docPart w:val="3D9433D2FB204AE0B99A0AAC1778E1CA"/>
                </w:placeholder>
                <w:temporary/>
                <w:showingPlcHdr/>
                <w15:appearance w15:val="hidden"/>
              </w:sdtPr>
              <w:sdtEndPr/>
              <w:sdtContent>
                <w:r w:rsidR="004E4568">
                  <w:t>Saturday</w:t>
                </w:r>
              </w:sdtContent>
            </w:sdt>
          </w:p>
        </w:tc>
      </w:tr>
      <w:tr w:rsidR="004E4568" w:rsidRPr="00D22E2E" w:rsidTr="00997113">
        <w:trPr>
          <w:trHeight w:val="413"/>
        </w:trPr>
        <w:tc>
          <w:tcPr>
            <w:tcW w:w="353" w:type="pct"/>
            <w:tcBorders>
              <w:bottom w:val="nil"/>
            </w:tcBorders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706" w:type="pct"/>
            <w:tcBorders>
              <w:bottom w:val="nil"/>
            </w:tcBorders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3" w:type="pct"/>
            <w:tcBorders>
              <w:bottom w:val="nil"/>
            </w:tcBorders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3" w:type="pct"/>
            <w:tcBorders>
              <w:bottom w:val="nil"/>
            </w:tcBorders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94" w:type="pct"/>
            <w:tcBorders>
              <w:bottom w:val="nil"/>
            </w:tcBorders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623" w:type="pct"/>
            <w:tcBorders>
              <w:bottom w:val="nil"/>
            </w:tcBorders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8" w:type="pct"/>
            <w:tcBorders>
              <w:bottom w:val="nil"/>
            </w:tcBorders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4E4568" w:rsidRPr="00D22E2E" w:rsidTr="00997113">
        <w:trPr>
          <w:trHeight w:hRule="exact" w:val="2475"/>
        </w:trPr>
        <w:tc>
          <w:tcPr>
            <w:tcW w:w="353" w:type="pct"/>
            <w:tcBorders>
              <w:top w:val="nil"/>
              <w:bottom w:val="single" w:sz="4" w:space="0" w:color="BFBFBF" w:themeColor="background1" w:themeShade="BF"/>
            </w:tcBorders>
          </w:tcPr>
          <w:p w:rsidR="004E4568" w:rsidRPr="00D22E2E" w:rsidRDefault="004E4568" w:rsidP="009971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 44</w:t>
            </w:r>
          </w:p>
        </w:tc>
        <w:tc>
          <w:tcPr>
            <w:tcW w:w="706" w:type="pct"/>
            <w:tcBorders>
              <w:top w:val="nil"/>
              <w:bottom w:val="single" w:sz="4" w:space="0" w:color="BFBFBF" w:themeColor="background1" w:themeShade="BF"/>
            </w:tcBorders>
          </w:tcPr>
          <w:p w:rsidR="004E4568" w:rsidRPr="00D22E2E" w:rsidRDefault="004E4568" w:rsidP="00997113">
            <w:pPr>
              <w:rPr>
                <w:sz w:val="16"/>
                <w:szCs w:val="16"/>
              </w:rPr>
            </w:pPr>
          </w:p>
        </w:tc>
        <w:tc>
          <w:tcPr>
            <w:tcW w:w="853" w:type="pct"/>
            <w:tcBorders>
              <w:top w:val="nil"/>
              <w:bottom w:val="single" w:sz="4" w:space="0" w:color="BFBFBF" w:themeColor="background1" w:themeShade="BF"/>
            </w:tcBorders>
          </w:tcPr>
          <w:p w:rsidR="004E4568" w:rsidRPr="00D22E2E" w:rsidRDefault="004E4568" w:rsidP="00997113">
            <w:pPr>
              <w:rPr>
                <w:sz w:val="16"/>
                <w:szCs w:val="16"/>
              </w:rPr>
            </w:pPr>
          </w:p>
        </w:tc>
        <w:tc>
          <w:tcPr>
            <w:tcW w:w="853" w:type="pct"/>
            <w:tcBorders>
              <w:top w:val="nil"/>
              <w:bottom w:val="single" w:sz="4" w:space="0" w:color="BFBFBF" w:themeColor="background1" w:themeShade="BF"/>
            </w:tcBorders>
          </w:tcPr>
          <w:p w:rsidR="004E4568" w:rsidRPr="00D22E2E" w:rsidRDefault="004E4568" w:rsidP="00997113">
            <w:pPr>
              <w:rPr>
                <w:sz w:val="16"/>
                <w:szCs w:val="16"/>
              </w:rPr>
            </w:pPr>
          </w:p>
        </w:tc>
        <w:tc>
          <w:tcPr>
            <w:tcW w:w="794" w:type="pct"/>
            <w:tcBorders>
              <w:top w:val="nil"/>
              <w:bottom w:val="single" w:sz="4" w:space="0" w:color="BFBFBF" w:themeColor="background1" w:themeShade="BF"/>
            </w:tcBorders>
          </w:tcPr>
          <w:p w:rsidR="004E4568" w:rsidRPr="00D22E2E" w:rsidRDefault="004E4568" w:rsidP="00997113">
            <w:pPr>
              <w:rPr>
                <w:sz w:val="16"/>
                <w:szCs w:val="16"/>
              </w:rPr>
            </w:pPr>
          </w:p>
        </w:tc>
        <w:tc>
          <w:tcPr>
            <w:tcW w:w="623" w:type="pct"/>
            <w:tcBorders>
              <w:top w:val="nil"/>
              <w:bottom w:val="single" w:sz="4" w:space="0" w:color="BFBFBF" w:themeColor="background1" w:themeShade="BF"/>
            </w:tcBorders>
          </w:tcPr>
          <w:p w:rsidR="004E4568" w:rsidRPr="00D22E2E" w:rsidRDefault="004E4568" w:rsidP="00997113">
            <w:pPr>
              <w:rPr>
                <w:sz w:val="16"/>
                <w:szCs w:val="16"/>
              </w:rPr>
            </w:pPr>
          </w:p>
        </w:tc>
        <w:tc>
          <w:tcPr>
            <w:tcW w:w="818" w:type="pct"/>
            <w:tcBorders>
              <w:top w:val="nil"/>
              <w:bottom w:val="single" w:sz="4" w:space="0" w:color="BFBFBF" w:themeColor="background1" w:themeShade="BF"/>
            </w:tcBorders>
          </w:tcPr>
          <w:p w:rsidR="004E4568" w:rsidRPr="004E4568" w:rsidRDefault="004E4568" w:rsidP="00997113">
            <w:pPr>
              <w:rPr>
                <w:b/>
                <w:color w:val="5A115A" w:themeColor="accent6" w:themeShade="8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VCHD </w:t>
            </w:r>
            <w:r w:rsidRPr="004E4568">
              <w:rPr>
                <w:b/>
                <w:color w:val="5A115A" w:themeColor="accent6" w:themeShade="80"/>
                <w:sz w:val="16"/>
                <w:szCs w:val="16"/>
              </w:rPr>
              <w:t>Community 1</w:t>
            </w:r>
            <w:r w:rsidRPr="004E4568">
              <w:rPr>
                <w:b/>
                <w:color w:val="5A115A" w:themeColor="accent6" w:themeShade="80"/>
                <w:sz w:val="16"/>
                <w:szCs w:val="16"/>
                <w:vertAlign w:val="superscript"/>
              </w:rPr>
              <w:t>st</w:t>
            </w:r>
            <w:r w:rsidRPr="004E4568">
              <w:rPr>
                <w:b/>
                <w:color w:val="5A115A" w:themeColor="accent6" w:themeShade="80"/>
                <w:sz w:val="16"/>
                <w:szCs w:val="16"/>
              </w:rPr>
              <w:t xml:space="preserve"> Health Fair </w:t>
            </w:r>
          </w:p>
          <w:p w:rsidR="004E4568" w:rsidRDefault="004E4568" w:rsidP="00997113">
            <w:pPr>
              <w:rPr>
                <w:b/>
                <w:color w:val="5A115A" w:themeColor="accent6" w:themeShade="80"/>
                <w:sz w:val="16"/>
                <w:szCs w:val="16"/>
              </w:rPr>
            </w:pPr>
            <w:r w:rsidRPr="004E4568">
              <w:rPr>
                <w:b/>
                <w:color w:val="5A115A" w:themeColor="accent6" w:themeShade="80"/>
                <w:sz w:val="16"/>
                <w:szCs w:val="16"/>
              </w:rPr>
              <w:t>CK Newsome</w:t>
            </w:r>
          </w:p>
          <w:p w:rsidR="002B5356" w:rsidRDefault="002B5356" w:rsidP="00997113">
            <w:pPr>
              <w:rPr>
                <w:b/>
                <w:color w:val="5A115A" w:themeColor="accent6" w:themeShade="80"/>
                <w:sz w:val="16"/>
                <w:szCs w:val="16"/>
              </w:rPr>
            </w:pPr>
            <w:r>
              <w:rPr>
                <w:b/>
                <w:color w:val="5A115A" w:themeColor="accent6" w:themeShade="80"/>
                <w:sz w:val="16"/>
                <w:szCs w:val="16"/>
              </w:rPr>
              <w:t xml:space="preserve">Need time </w:t>
            </w:r>
          </w:p>
          <w:p w:rsidR="004E4568" w:rsidRPr="002B5356" w:rsidRDefault="004E4568" w:rsidP="00997113">
            <w:pPr>
              <w:rPr>
                <w:b/>
                <w:color w:val="5A115A" w:themeColor="accent6" w:themeShade="80"/>
                <w:sz w:val="16"/>
                <w:szCs w:val="16"/>
              </w:rPr>
            </w:pPr>
            <w:r w:rsidRPr="002B5356">
              <w:rPr>
                <w:b/>
                <w:color w:val="5A115A" w:themeColor="accent6" w:themeShade="80"/>
                <w:sz w:val="16"/>
                <w:szCs w:val="16"/>
              </w:rPr>
              <w:t xml:space="preserve">RN: </w:t>
            </w:r>
          </w:p>
          <w:p w:rsidR="004E4568" w:rsidRPr="00C04A7D" w:rsidRDefault="004E4568" w:rsidP="00997113">
            <w:pPr>
              <w:rPr>
                <w:b/>
                <w:sz w:val="16"/>
                <w:szCs w:val="16"/>
              </w:rPr>
            </w:pPr>
            <w:r w:rsidRPr="002B5356">
              <w:rPr>
                <w:b/>
                <w:color w:val="5A115A" w:themeColor="accent6" w:themeShade="80"/>
                <w:sz w:val="16"/>
                <w:szCs w:val="16"/>
              </w:rPr>
              <w:t xml:space="preserve">Reg: </w:t>
            </w:r>
          </w:p>
        </w:tc>
      </w:tr>
      <w:tr w:rsidR="004E4568" w:rsidRPr="00D22E2E" w:rsidTr="00997113">
        <w:tc>
          <w:tcPr>
            <w:tcW w:w="353" w:type="pct"/>
            <w:tcBorders>
              <w:bottom w:val="nil"/>
            </w:tcBorders>
            <w:shd w:val="clear" w:color="auto" w:fill="F7F7F7" w:themeFill="background2"/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06" w:type="pct"/>
            <w:tcBorders>
              <w:bottom w:val="nil"/>
            </w:tcBorders>
            <w:shd w:val="clear" w:color="auto" w:fill="F7F7F7" w:themeFill="background2"/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53" w:type="pct"/>
            <w:tcBorders>
              <w:bottom w:val="nil"/>
            </w:tcBorders>
            <w:shd w:val="clear" w:color="auto" w:fill="F7F7F7" w:themeFill="background2"/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853" w:type="pct"/>
            <w:tcBorders>
              <w:bottom w:val="nil"/>
            </w:tcBorders>
            <w:shd w:val="clear" w:color="auto" w:fill="F7F7F7" w:themeFill="background2"/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94" w:type="pct"/>
            <w:tcBorders>
              <w:bottom w:val="nil"/>
            </w:tcBorders>
            <w:shd w:val="clear" w:color="auto" w:fill="F7F7F7" w:themeFill="background2"/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623" w:type="pct"/>
            <w:tcBorders>
              <w:bottom w:val="nil"/>
            </w:tcBorders>
            <w:shd w:val="clear" w:color="auto" w:fill="F7F7F7" w:themeFill="background2"/>
          </w:tcPr>
          <w:p w:rsidR="004E4568" w:rsidRPr="00D22E2E" w:rsidRDefault="004E4568" w:rsidP="004E4568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18" w:type="pct"/>
            <w:tcBorders>
              <w:bottom w:val="nil"/>
            </w:tcBorders>
            <w:shd w:val="clear" w:color="auto" w:fill="F7F7F7" w:themeFill="background2"/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</w:tr>
      <w:tr w:rsidR="004E4568" w:rsidRPr="00D22E2E" w:rsidTr="00997113">
        <w:trPr>
          <w:trHeight w:hRule="exact" w:val="2880"/>
        </w:trPr>
        <w:tc>
          <w:tcPr>
            <w:tcW w:w="35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4E4568" w:rsidRPr="00D22E2E" w:rsidRDefault="004E4568" w:rsidP="009971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 45</w:t>
            </w:r>
          </w:p>
        </w:tc>
        <w:tc>
          <w:tcPr>
            <w:tcW w:w="706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4E4568" w:rsidRPr="00D22E2E" w:rsidRDefault="004E4568" w:rsidP="00997113">
            <w:pPr>
              <w:rPr>
                <w:sz w:val="16"/>
                <w:szCs w:val="16"/>
              </w:rPr>
            </w:pPr>
          </w:p>
        </w:tc>
        <w:tc>
          <w:tcPr>
            <w:tcW w:w="85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4E4568" w:rsidRPr="00D22E2E" w:rsidRDefault="004E4568" w:rsidP="00997113">
            <w:pPr>
              <w:rPr>
                <w:sz w:val="16"/>
                <w:szCs w:val="16"/>
              </w:rPr>
            </w:pPr>
          </w:p>
        </w:tc>
        <w:tc>
          <w:tcPr>
            <w:tcW w:w="85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4E4568" w:rsidRPr="00D22E2E" w:rsidRDefault="004E4568" w:rsidP="00997113">
            <w:pPr>
              <w:rPr>
                <w:sz w:val="16"/>
                <w:szCs w:val="16"/>
              </w:rPr>
            </w:pPr>
          </w:p>
        </w:tc>
        <w:tc>
          <w:tcPr>
            <w:tcW w:w="79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4E4568" w:rsidRPr="00D22E2E" w:rsidRDefault="004E4568" w:rsidP="00997113">
            <w:pPr>
              <w:rPr>
                <w:sz w:val="16"/>
                <w:szCs w:val="16"/>
              </w:rPr>
            </w:pPr>
          </w:p>
        </w:tc>
        <w:tc>
          <w:tcPr>
            <w:tcW w:w="62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4E4568" w:rsidRPr="00D22E2E" w:rsidRDefault="004E4568" w:rsidP="00997113">
            <w:pPr>
              <w:rPr>
                <w:sz w:val="16"/>
                <w:szCs w:val="16"/>
              </w:rPr>
            </w:pPr>
          </w:p>
        </w:tc>
        <w:tc>
          <w:tcPr>
            <w:tcW w:w="818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4E4568" w:rsidRPr="003A6F4F" w:rsidRDefault="004E4568" w:rsidP="00997113">
            <w:pPr>
              <w:rPr>
                <w:b/>
                <w:sz w:val="16"/>
                <w:szCs w:val="16"/>
              </w:rPr>
            </w:pPr>
          </w:p>
        </w:tc>
      </w:tr>
      <w:tr w:rsidR="004E4568" w:rsidRPr="00D22E2E" w:rsidTr="00997113">
        <w:tc>
          <w:tcPr>
            <w:tcW w:w="353" w:type="pct"/>
            <w:tcBorders>
              <w:bottom w:val="nil"/>
            </w:tcBorders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706" w:type="pct"/>
            <w:tcBorders>
              <w:bottom w:val="nil"/>
            </w:tcBorders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853" w:type="pct"/>
            <w:tcBorders>
              <w:bottom w:val="nil"/>
            </w:tcBorders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853" w:type="pct"/>
            <w:tcBorders>
              <w:bottom w:val="nil"/>
            </w:tcBorders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794" w:type="pct"/>
            <w:tcBorders>
              <w:bottom w:val="nil"/>
            </w:tcBorders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623" w:type="pct"/>
            <w:tcBorders>
              <w:bottom w:val="nil"/>
            </w:tcBorders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818" w:type="pct"/>
            <w:tcBorders>
              <w:bottom w:val="nil"/>
            </w:tcBorders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E4568" w:rsidRPr="00D22E2E" w:rsidTr="00997113">
        <w:trPr>
          <w:trHeight w:hRule="exact" w:val="3240"/>
        </w:trPr>
        <w:tc>
          <w:tcPr>
            <w:tcW w:w="353" w:type="pct"/>
            <w:tcBorders>
              <w:top w:val="nil"/>
              <w:bottom w:val="single" w:sz="4" w:space="0" w:color="BFBFBF" w:themeColor="background1" w:themeShade="BF"/>
            </w:tcBorders>
          </w:tcPr>
          <w:p w:rsidR="004E4568" w:rsidRPr="00D22E2E" w:rsidRDefault="004E4568" w:rsidP="009971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 46</w:t>
            </w:r>
          </w:p>
        </w:tc>
        <w:tc>
          <w:tcPr>
            <w:tcW w:w="706" w:type="pct"/>
            <w:tcBorders>
              <w:top w:val="nil"/>
              <w:bottom w:val="single" w:sz="4" w:space="0" w:color="BFBFBF" w:themeColor="background1" w:themeShade="BF"/>
            </w:tcBorders>
          </w:tcPr>
          <w:p w:rsidR="004E4568" w:rsidRPr="00AD05FF" w:rsidRDefault="004E4568" w:rsidP="00997113">
            <w:pPr>
              <w:rPr>
                <w:color w:val="auto"/>
                <w:sz w:val="16"/>
                <w:szCs w:val="16"/>
              </w:rPr>
            </w:pPr>
          </w:p>
        </w:tc>
        <w:tc>
          <w:tcPr>
            <w:tcW w:w="853" w:type="pct"/>
            <w:tcBorders>
              <w:top w:val="nil"/>
              <w:bottom w:val="single" w:sz="4" w:space="0" w:color="BFBFBF" w:themeColor="background1" w:themeShade="BF"/>
            </w:tcBorders>
          </w:tcPr>
          <w:p w:rsidR="004E4568" w:rsidRPr="00AD05FF" w:rsidRDefault="004E4568" w:rsidP="00997113">
            <w:pPr>
              <w:rPr>
                <w:color w:val="auto"/>
                <w:sz w:val="16"/>
                <w:szCs w:val="16"/>
              </w:rPr>
            </w:pPr>
          </w:p>
        </w:tc>
        <w:tc>
          <w:tcPr>
            <w:tcW w:w="853" w:type="pct"/>
            <w:tcBorders>
              <w:top w:val="nil"/>
              <w:bottom w:val="single" w:sz="4" w:space="0" w:color="BFBFBF" w:themeColor="background1" w:themeShade="BF"/>
            </w:tcBorders>
          </w:tcPr>
          <w:p w:rsidR="004E4568" w:rsidRPr="00AD05FF" w:rsidRDefault="004E4568" w:rsidP="00997113">
            <w:pPr>
              <w:rPr>
                <w:color w:val="auto"/>
                <w:sz w:val="16"/>
                <w:szCs w:val="16"/>
              </w:rPr>
            </w:pPr>
          </w:p>
        </w:tc>
        <w:tc>
          <w:tcPr>
            <w:tcW w:w="794" w:type="pct"/>
            <w:tcBorders>
              <w:top w:val="nil"/>
              <w:bottom w:val="single" w:sz="4" w:space="0" w:color="BFBFBF" w:themeColor="background1" w:themeShade="BF"/>
            </w:tcBorders>
          </w:tcPr>
          <w:p w:rsidR="004E4568" w:rsidRPr="00AD05FF" w:rsidRDefault="004E4568" w:rsidP="00997113">
            <w:pPr>
              <w:rPr>
                <w:color w:val="auto"/>
                <w:sz w:val="16"/>
                <w:szCs w:val="16"/>
              </w:rPr>
            </w:pPr>
          </w:p>
        </w:tc>
        <w:tc>
          <w:tcPr>
            <w:tcW w:w="623" w:type="pct"/>
            <w:tcBorders>
              <w:top w:val="nil"/>
              <w:bottom w:val="single" w:sz="4" w:space="0" w:color="BFBFBF" w:themeColor="background1" w:themeShade="BF"/>
            </w:tcBorders>
          </w:tcPr>
          <w:p w:rsidR="004E4568" w:rsidRPr="00AD05FF" w:rsidRDefault="004E4568" w:rsidP="00997113">
            <w:pPr>
              <w:rPr>
                <w:color w:val="auto"/>
                <w:sz w:val="16"/>
                <w:szCs w:val="16"/>
              </w:rPr>
            </w:pPr>
          </w:p>
        </w:tc>
        <w:tc>
          <w:tcPr>
            <w:tcW w:w="818" w:type="pct"/>
            <w:tcBorders>
              <w:top w:val="nil"/>
              <w:bottom w:val="single" w:sz="4" w:space="0" w:color="BFBFBF" w:themeColor="background1" w:themeShade="BF"/>
            </w:tcBorders>
          </w:tcPr>
          <w:p w:rsidR="004E4568" w:rsidRPr="00D22E2E" w:rsidRDefault="004E4568" w:rsidP="00997113">
            <w:pPr>
              <w:rPr>
                <w:sz w:val="16"/>
                <w:szCs w:val="16"/>
              </w:rPr>
            </w:pPr>
          </w:p>
        </w:tc>
      </w:tr>
      <w:tr w:rsidR="004E4568" w:rsidRPr="00D22E2E" w:rsidTr="00997113">
        <w:tc>
          <w:tcPr>
            <w:tcW w:w="353" w:type="pct"/>
            <w:tcBorders>
              <w:bottom w:val="nil"/>
            </w:tcBorders>
            <w:shd w:val="clear" w:color="auto" w:fill="F7F7F7" w:themeFill="background2"/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21</w:t>
            </w:r>
          </w:p>
        </w:tc>
        <w:tc>
          <w:tcPr>
            <w:tcW w:w="706" w:type="pct"/>
            <w:tcBorders>
              <w:bottom w:val="nil"/>
            </w:tcBorders>
            <w:shd w:val="clear" w:color="auto" w:fill="F7F7F7" w:themeFill="background2"/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853" w:type="pct"/>
            <w:tcBorders>
              <w:bottom w:val="nil"/>
            </w:tcBorders>
            <w:shd w:val="clear" w:color="auto" w:fill="F7F7F7" w:themeFill="background2"/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853" w:type="pct"/>
            <w:tcBorders>
              <w:bottom w:val="nil"/>
            </w:tcBorders>
            <w:shd w:val="clear" w:color="auto" w:fill="F7F7F7" w:themeFill="background2"/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794" w:type="pct"/>
            <w:tcBorders>
              <w:bottom w:val="nil"/>
            </w:tcBorders>
            <w:shd w:val="clear" w:color="auto" w:fill="F7F7F7" w:themeFill="background2"/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623" w:type="pct"/>
            <w:tcBorders>
              <w:bottom w:val="nil"/>
            </w:tcBorders>
            <w:shd w:val="clear" w:color="auto" w:fill="F7F7F7" w:themeFill="background2"/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818" w:type="pct"/>
            <w:tcBorders>
              <w:bottom w:val="nil"/>
            </w:tcBorders>
            <w:shd w:val="clear" w:color="auto" w:fill="F7F7F7" w:themeFill="background2"/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</w:tr>
      <w:tr w:rsidR="004E4568" w:rsidRPr="00D22E2E" w:rsidTr="00997113">
        <w:trPr>
          <w:trHeight w:hRule="exact" w:val="2862"/>
        </w:trPr>
        <w:tc>
          <w:tcPr>
            <w:tcW w:w="35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4E4568" w:rsidRPr="00D22E2E" w:rsidRDefault="004E4568" w:rsidP="009971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Week 47 </w:t>
            </w:r>
          </w:p>
        </w:tc>
        <w:tc>
          <w:tcPr>
            <w:tcW w:w="706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4E4568" w:rsidRPr="00D22E2E" w:rsidRDefault="004E4568" w:rsidP="00997113">
            <w:pPr>
              <w:rPr>
                <w:sz w:val="16"/>
                <w:szCs w:val="16"/>
              </w:rPr>
            </w:pPr>
          </w:p>
        </w:tc>
        <w:tc>
          <w:tcPr>
            <w:tcW w:w="85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4E4568" w:rsidRPr="00D22E2E" w:rsidRDefault="004E4568" w:rsidP="00997113">
            <w:pPr>
              <w:rPr>
                <w:sz w:val="16"/>
                <w:szCs w:val="16"/>
              </w:rPr>
            </w:pPr>
          </w:p>
        </w:tc>
        <w:tc>
          <w:tcPr>
            <w:tcW w:w="85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4E4568" w:rsidRPr="00656DB0" w:rsidRDefault="004E4568" w:rsidP="00997113">
            <w:pPr>
              <w:rPr>
                <w:b/>
                <w:sz w:val="16"/>
                <w:szCs w:val="16"/>
              </w:rPr>
            </w:pPr>
          </w:p>
        </w:tc>
        <w:tc>
          <w:tcPr>
            <w:tcW w:w="79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4E4568" w:rsidRPr="00D22E2E" w:rsidRDefault="004E4568" w:rsidP="00997113">
            <w:pPr>
              <w:rPr>
                <w:sz w:val="16"/>
                <w:szCs w:val="16"/>
              </w:rPr>
            </w:pPr>
          </w:p>
        </w:tc>
        <w:tc>
          <w:tcPr>
            <w:tcW w:w="62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4E4568" w:rsidRPr="00D22E2E" w:rsidRDefault="004E4568" w:rsidP="00997113">
            <w:pPr>
              <w:rPr>
                <w:sz w:val="16"/>
                <w:szCs w:val="16"/>
              </w:rPr>
            </w:pPr>
          </w:p>
        </w:tc>
        <w:tc>
          <w:tcPr>
            <w:tcW w:w="818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4E4568" w:rsidRPr="00656DB0" w:rsidRDefault="004E4568" w:rsidP="00997113">
            <w:pPr>
              <w:rPr>
                <w:b/>
                <w:sz w:val="16"/>
                <w:szCs w:val="16"/>
              </w:rPr>
            </w:pPr>
          </w:p>
        </w:tc>
      </w:tr>
      <w:tr w:rsidR="004E4568" w:rsidRPr="00D22E2E" w:rsidTr="00997113">
        <w:tc>
          <w:tcPr>
            <w:tcW w:w="353" w:type="pct"/>
            <w:tcBorders>
              <w:bottom w:val="nil"/>
            </w:tcBorders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706" w:type="pct"/>
            <w:tcBorders>
              <w:bottom w:val="nil"/>
            </w:tcBorders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853" w:type="pct"/>
            <w:tcBorders>
              <w:bottom w:val="nil"/>
            </w:tcBorders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853" w:type="pct"/>
            <w:tcBorders>
              <w:bottom w:val="nil"/>
            </w:tcBorders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</w:p>
        </w:tc>
        <w:tc>
          <w:tcPr>
            <w:tcW w:w="794" w:type="pct"/>
            <w:tcBorders>
              <w:bottom w:val="nil"/>
            </w:tcBorders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</w:p>
        </w:tc>
        <w:tc>
          <w:tcPr>
            <w:tcW w:w="623" w:type="pct"/>
            <w:tcBorders>
              <w:bottom w:val="nil"/>
            </w:tcBorders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</w:p>
        </w:tc>
        <w:tc>
          <w:tcPr>
            <w:tcW w:w="818" w:type="pct"/>
            <w:tcBorders>
              <w:bottom w:val="nil"/>
            </w:tcBorders>
          </w:tcPr>
          <w:p w:rsidR="004E4568" w:rsidRPr="00D22E2E" w:rsidRDefault="004E4568" w:rsidP="00997113">
            <w:pPr>
              <w:pStyle w:val="Dates"/>
              <w:rPr>
                <w:sz w:val="16"/>
                <w:szCs w:val="16"/>
              </w:rPr>
            </w:pPr>
          </w:p>
        </w:tc>
      </w:tr>
      <w:tr w:rsidR="004E4568" w:rsidRPr="00D22E2E" w:rsidTr="00997113">
        <w:trPr>
          <w:trHeight w:hRule="exact" w:val="2610"/>
        </w:trPr>
        <w:tc>
          <w:tcPr>
            <w:tcW w:w="353" w:type="pct"/>
            <w:tcBorders>
              <w:top w:val="nil"/>
              <w:bottom w:val="single" w:sz="4" w:space="0" w:color="BFBFBF" w:themeColor="background1" w:themeShade="BF"/>
            </w:tcBorders>
          </w:tcPr>
          <w:p w:rsidR="004E4568" w:rsidRPr="00D22E2E" w:rsidRDefault="004E4568" w:rsidP="009971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 48</w:t>
            </w:r>
          </w:p>
        </w:tc>
        <w:tc>
          <w:tcPr>
            <w:tcW w:w="706" w:type="pct"/>
            <w:tcBorders>
              <w:top w:val="nil"/>
              <w:bottom w:val="single" w:sz="4" w:space="0" w:color="BFBFBF" w:themeColor="background1" w:themeShade="BF"/>
            </w:tcBorders>
          </w:tcPr>
          <w:p w:rsidR="004E4568" w:rsidRPr="00D22E2E" w:rsidRDefault="004E4568" w:rsidP="00997113">
            <w:pPr>
              <w:rPr>
                <w:sz w:val="16"/>
                <w:szCs w:val="16"/>
              </w:rPr>
            </w:pPr>
          </w:p>
        </w:tc>
        <w:tc>
          <w:tcPr>
            <w:tcW w:w="853" w:type="pct"/>
            <w:tcBorders>
              <w:top w:val="nil"/>
              <w:bottom w:val="single" w:sz="4" w:space="0" w:color="BFBFBF" w:themeColor="background1" w:themeShade="BF"/>
            </w:tcBorders>
          </w:tcPr>
          <w:p w:rsidR="004E4568" w:rsidRPr="00D22E2E" w:rsidRDefault="004E4568" w:rsidP="00997113">
            <w:pPr>
              <w:rPr>
                <w:sz w:val="16"/>
                <w:szCs w:val="16"/>
              </w:rPr>
            </w:pPr>
          </w:p>
        </w:tc>
        <w:tc>
          <w:tcPr>
            <w:tcW w:w="853" w:type="pct"/>
            <w:tcBorders>
              <w:top w:val="nil"/>
              <w:bottom w:val="single" w:sz="4" w:space="0" w:color="BFBFBF" w:themeColor="background1" w:themeShade="BF"/>
            </w:tcBorders>
          </w:tcPr>
          <w:p w:rsidR="004E4568" w:rsidRPr="00656DB0" w:rsidRDefault="004E4568" w:rsidP="00997113">
            <w:pPr>
              <w:rPr>
                <w:b/>
                <w:color w:val="auto"/>
                <w:sz w:val="16"/>
                <w:szCs w:val="16"/>
              </w:rPr>
            </w:pPr>
          </w:p>
        </w:tc>
        <w:tc>
          <w:tcPr>
            <w:tcW w:w="794" w:type="pct"/>
            <w:tcBorders>
              <w:top w:val="nil"/>
              <w:bottom w:val="single" w:sz="4" w:space="0" w:color="BFBFBF" w:themeColor="background1" w:themeShade="BF"/>
            </w:tcBorders>
          </w:tcPr>
          <w:p w:rsidR="004E4568" w:rsidRPr="00656DB0" w:rsidRDefault="004E4568" w:rsidP="00997113">
            <w:pPr>
              <w:rPr>
                <w:b/>
                <w:sz w:val="16"/>
                <w:szCs w:val="16"/>
              </w:rPr>
            </w:pPr>
          </w:p>
        </w:tc>
        <w:tc>
          <w:tcPr>
            <w:tcW w:w="623" w:type="pct"/>
            <w:tcBorders>
              <w:top w:val="nil"/>
              <w:bottom w:val="single" w:sz="4" w:space="0" w:color="BFBFBF" w:themeColor="background1" w:themeShade="BF"/>
            </w:tcBorders>
          </w:tcPr>
          <w:p w:rsidR="004E4568" w:rsidRPr="00E32AFB" w:rsidRDefault="004E4568" w:rsidP="00997113">
            <w:pPr>
              <w:rPr>
                <w:b/>
                <w:sz w:val="16"/>
                <w:szCs w:val="16"/>
              </w:rPr>
            </w:pPr>
          </w:p>
        </w:tc>
        <w:tc>
          <w:tcPr>
            <w:tcW w:w="818" w:type="pct"/>
            <w:tcBorders>
              <w:top w:val="nil"/>
              <w:bottom w:val="single" w:sz="4" w:space="0" w:color="BFBFBF" w:themeColor="background1" w:themeShade="BF"/>
            </w:tcBorders>
          </w:tcPr>
          <w:p w:rsidR="004E4568" w:rsidRPr="004C7ED1" w:rsidRDefault="004E4568" w:rsidP="00997113">
            <w:pPr>
              <w:rPr>
                <w:b/>
                <w:sz w:val="24"/>
                <w:szCs w:val="24"/>
                <w:highlight w:val="yellow"/>
              </w:rPr>
            </w:pPr>
          </w:p>
        </w:tc>
      </w:tr>
    </w:tbl>
    <w:p w:rsidR="004E4568" w:rsidRDefault="004E4568">
      <w:pPr>
        <w:pStyle w:val="NoSpacing"/>
      </w:pPr>
    </w:p>
    <w:sectPr w:rsidR="004E4568" w:rsidSect="00A426D3">
      <w:pgSz w:w="15840" w:h="12240" w:orient="landscape" w:code="1"/>
      <w:pgMar w:top="360" w:right="720" w:bottom="720" w:left="720" w:header="576" w:footer="576" w:gutter="0"/>
      <w:paperSrc w:first="1528" w:other="152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113" w:rsidRDefault="00997113">
      <w:pPr>
        <w:spacing w:before="0" w:after="0"/>
      </w:pPr>
      <w:r>
        <w:separator/>
      </w:r>
    </w:p>
  </w:endnote>
  <w:endnote w:type="continuationSeparator" w:id="0">
    <w:p w:rsidR="00997113" w:rsidRDefault="0099711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113" w:rsidRDefault="00997113">
      <w:pPr>
        <w:spacing w:before="0" w:after="0"/>
      </w:pPr>
      <w:r>
        <w:separator/>
      </w:r>
    </w:p>
  </w:footnote>
  <w:footnote w:type="continuationSeparator" w:id="0">
    <w:p w:rsidR="00997113" w:rsidRDefault="00997113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1802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onthEnd" w:val="1/31/2021"/>
    <w:docVar w:name="MonthStart" w:val="1/1/2021"/>
  </w:docVars>
  <w:rsids>
    <w:rsidRoot w:val="001E1871"/>
    <w:rsid w:val="0000487D"/>
    <w:rsid w:val="00005676"/>
    <w:rsid w:val="00010804"/>
    <w:rsid w:val="00015770"/>
    <w:rsid w:val="000157FD"/>
    <w:rsid w:val="000234F3"/>
    <w:rsid w:val="00027A61"/>
    <w:rsid w:val="00035DCA"/>
    <w:rsid w:val="0003754B"/>
    <w:rsid w:val="000540E3"/>
    <w:rsid w:val="00054D0C"/>
    <w:rsid w:val="000571C9"/>
    <w:rsid w:val="00061903"/>
    <w:rsid w:val="00064972"/>
    <w:rsid w:val="0006566F"/>
    <w:rsid w:val="00067AD3"/>
    <w:rsid w:val="000915AC"/>
    <w:rsid w:val="000958A4"/>
    <w:rsid w:val="000A5636"/>
    <w:rsid w:val="000A7AB2"/>
    <w:rsid w:val="000B3F1C"/>
    <w:rsid w:val="000B668B"/>
    <w:rsid w:val="000D58F2"/>
    <w:rsid w:val="000D651D"/>
    <w:rsid w:val="000D6D95"/>
    <w:rsid w:val="000E0F38"/>
    <w:rsid w:val="000E6EAE"/>
    <w:rsid w:val="000F00AC"/>
    <w:rsid w:val="000F54C8"/>
    <w:rsid w:val="000F64CD"/>
    <w:rsid w:val="000F7F1F"/>
    <w:rsid w:val="001053AA"/>
    <w:rsid w:val="0011016B"/>
    <w:rsid w:val="00122F1A"/>
    <w:rsid w:val="00124E59"/>
    <w:rsid w:val="00127122"/>
    <w:rsid w:val="0014124A"/>
    <w:rsid w:val="00142FE8"/>
    <w:rsid w:val="0014743C"/>
    <w:rsid w:val="00147D52"/>
    <w:rsid w:val="001533BD"/>
    <w:rsid w:val="00153777"/>
    <w:rsid w:val="00161118"/>
    <w:rsid w:val="00164393"/>
    <w:rsid w:val="0016471C"/>
    <w:rsid w:val="0016666E"/>
    <w:rsid w:val="001728B7"/>
    <w:rsid w:val="001758E9"/>
    <w:rsid w:val="00177528"/>
    <w:rsid w:val="001810FC"/>
    <w:rsid w:val="00182646"/>
    <w:rsid w:val="00183546"/>
    <w:rsid w:val="001924EC"/>
    <w:rsid w:val="00197C86"/>
    <w:rsid w:val="001A1E84"/>
    <w:rsid w:val="001A3942"/>
    <w:rsid w:val="001A7193"/>
    <w:rsid w:val="001A748F"/>
    <w:rsid w:val="001A7C21"/>
    <w:rsid w:val="001B1273"/>
    <w:rsid w:val="001B1669"/>
    <w:rsid w:val="001B4962"/>
    <w:rsid w:val="001B6355"/>
    <w:rsid w:val="001C3A45"/>
    <w:rsid w:val="001D008F"/>
    <w:rsid w:val="001D0266"/>
    <w:rsid w:val="001D406D"/>
    <w:rsid w:val="001D6F94"/>
    <w:rsid w:val="001D7802"/>
    <w:rsid w:val="001E1871"/>
    <w:rsid w:val="001E40B5"/>
    <w:rsid w:val="001F0888"/>
    <w:rsid w:val="001F155D"/>
    <w:rsid w:val="001F7179"/>
    <w:rsid w:val="001F72C0"/>
    <w:rsid w:val="00200259"/>
    <w:rsid w:val="00200493"/>
    <w:rsid w:val="002015E2"/>
    <w:rsid w:val="002101E7"/>
    <w:rsid w:val="00214A3A"/>
    <w:rsid w:val="00217687"/>
    <w:rsid w:val="00225348"/>
    <w:rsid w:val="00226741"/>
    <w:rsid w:val="00227112"/>
    <w:rsid w:val="00232544"/>
    <w:rsid w:val="00234D71"/>
    <w:rsid w:val="00237CD9"/>
    <w:rsid w:val="0024069A"/>
    <w:rsid w:val="00241458"/>
    <w:rsid w:val="00241577"/>
    <w:rsid w:val="002452BD"/>
    <w:rsid w:val="0025227D"/>
    <w:rsid w:val="00256C7C"/>
    <w:rsid w:val="00262469"/>
    <w:rsid w:val="0027055F"/>
    <w:rsid w:val="00271E3C"/>
    <w:rsid w:val="00277D68"/>
    <w:rsid w:val="00282089"/>
    <w:rsid w:val="002A408E"/>
    <w:rsid w:val="002A5AE4"/>
    <w:rsid w:val="002A65DD"/>
    <w:rsid w:val="002A789E"/>
    <w:rsid w:val="002B3C0D"/>
    <w:rsid w:val="002B5356"/>
    <w:rsid w:val="002D2F4D"/>
    <w:rsid w:val="002D7314"/>
    <w:rsid w:val="002E30EF"/>
    <w:rsid w:val="002E6939"/>
    <w:rsid w:val="002F13FF"/>
    <w:rsid w:val="002F565D"/>
    <w:rsid w:val="0030559C"/>
    <w:rsid w:val="003073F7"/>
    <w:rsid w:val="003126E9"/>
    <w:rsid w:val="00312FA6"/>
    <w:rsid w:val="00315570"/>
    <w:rsid w:val="00320702"/>
    <w:rsid w:val="00321D47"/>
    <w:rsid w:val="003230DB"/>
    <w:rsid w:val="00323C1A"/>
    <w:rsid w:val="003345F7"/>
    <w:rsid w:val="00335051"/>
    <w:rsid w:val="0034071D"/>
    <w:rsid w:val="003414BB"/>
    <w:rsid w:val="00341708"/>
    <w:rsid w:val="00342A13"/>
    <w:rsid w:val="00350EAC"/>
    <w:rsid w:val="00357AC4"/>
    <w:rsid w:val="003713B9"/>
    <w:rsid w:val="00371546"/>
    <w:rsid w:val="003810EF"/>
    <w:rsid w:val="003826AA"/>
    <w:rsid w:val="003829B2"/>
    <w:rsid w:val="003854A5"/>
    <w:rsid w:val="00391805"/>
    <w:rsid w:val="00392B96"/>
    <w:rsid w:val="0039632E"/>
    <w:rsid w:val="003A32C5"/>
    <w:rsid w:val="003A4823"/>
    <w:rsid w:val="003A792B"/>
    <w:rsid w:val="003B2273"/>
    <w:rsid w:val="003B22B9"/>
    <w:rsid w:val="003B3A45"/>
    <w:rsid w:val="003B46B4"/>
    <w:rsid w:val="003B519A"/>
    <w:rsid w:val="003C1CBF"/>
    <w:rsid w:val="003C2AAF"/>
    <w:rsid w:val="003C722A"/>
    <w:rsid w:val="003D6A05"/>
    <w:rsid w:val="003E11F8"/>
    <w:rsid w:val="003E3D6A"/>
    <w:rsid w:val="003F0568"/>
    <w:rsid w:val="003F0578"/>
    <w:rsid w:val="003F70DD"/>
    <w:rsid w:val="003F7E0B"/>
    <w:rsid w:val="004008BA"/>
    <w:rsid w:val="00400A46"/>
    <w:rsid w:val="00405367"/>
    <w:rsid w:val="00407F76"/>
    <w:rsid w:val="00410C5A"/>
    <w:rsid w:val="00414238"/>
    <w:rsid w:val="00431198"/>
    <w:rsid w:val="00431771"/>
    <w:rsid w:val="004359FA"/>
    <w:rsid w:val="00441174"/>
    <w:rsid w:val="0044426C"/>
    <w:rsid w:val="00444E79"/>
    <w:rsid w:val="00445A21"/>
    <w:rsid w:val="00446708"/>
    <w:rsid w:val="00455EE2"/>
    <w:rsid w:val="004625CF"/>
    <w:rsid w:val="00463E26"/>
    <w:rsid w:val="0046547D"/>
    <w:rsid w:val="0046569E"/>
    <w:rsid w:val="004702A3"/>
    <w:rsid w:val="004708C5"/>
    <w:rsid w:val="00471984"/>
    <w:rsid w:val="004923C4"/>
    <w:rsid w:val="00496159"/>
    <w:rsid w:val="004A3225"/>
    <w:rsid w:val="004A5465"/>
    <w:rsid w:val="004B70E4"/>
    <w:rsid w:val="004C183D"/>
    <w:rsid w:val="004C4B4F"/>
    <w:rsid w:val="004C7ED1"/>
    <w:rsid w:val="004D05A5"/>
    <w:rsid w:val="004D41B3"/>
    <w:rsid w:val="004E4568"/>
    <w:rsid w:val="004E5292"/>
    <w:rsid w:val="004E6D1F"/>
    <w:rsid w:val="004E6E43"/>
    <w:rsid w:val="004E7025"/>
    <w:rsid w:val="004F0C5C"/>
    <w:rsid w:val="004F52DC"/>
    <w:rsid w:val="00502E31"/>
    <w:rsid w:val="005230A5"/>
    <w:rsid w:val="0052463A"/>
    <w:rsid w:val="00532D2F"/>
    <w:rsid w:val="005348BF"/>
    <w:rsid w:val="00535013"/>
    <w:rsid w:val="00536B0A"/>
    <w:rsid w:val="00541686"/>
    <w:rsid w:val="005458AD"/>
    <w:rsid w:val="005477B3"/>
    <w:rsid w:val="005514A6"/>
    <w:rsid w:val="00554BCD"/>
    <w:rsid w:val="00555FD5"/>
    <w:rsid w:val="00560CAB"/>
    <w:rsid w:val="00566676"/>
    <w:rsid w:val="005811E9"/>
    <w:rsid w:val="005868BF"/>
    <w:rsid w:val="005A176E"/>
    <w:rsid w:val="005A48F7"/>
    <w:rsid w:val="005B28E4"/>
    <w:rsid w:val="005B2D03"/>
    <w:rsid w:val="005B4C0E"/>
    <w:rsid w:val="005D0524"/>
    <w:rsid w:val="005D4072"/>
    <w:rsid w:val="005D6CD5"/>
    <w:rsid w:val="005E3071"/>
    <w:rsid w:val="005E69A6"/>
    <w:rsid w:val="005F0C71"/>
    <w:rsid w:val="005F308D"/>
    <w:rsid w:val="005F654D"/>
    <w:rsid w:val="005F7BA0"/>
    <w:rsid w:val="00606D2F"/>
    <w:rsid w:val="00620547"/>
    <w:rsid w:val="0062278C"/>
    <w:rsid w:val="006233AA"/>
    <w:rsid w:val="0062549A"/>
    <w:rsid w:val="006262B9"/>
    <w:rsid w:val="0063383C"/>
    <w:rsid w:val="006362A9"/>
    <w:rsid w:val="00637328"/>
    <w:rsid w:val="00643280"/>
    <w:rsid w:val="00644816"/>
    <w:rsid w:val="0064624B"/>
    <w:rsid w:val="00646614"/>
    <w:rsid w:val="00656DB0"/>
    <w:rsid w:val="00657005"/>
    <w:rsid w:val="00662CD5"/>
    <w:rsid w:val="00676B87"/>
    <w:rsid w:val="00683446"/>
    <w:rsid w:val="00686D47"/>
    <w:rsid w:val="00692BD6"/>
    <w:rsid w:val="00694AD0"/>
    <w:rsid w:val="00695D07"/>
    <w:rsid w:val="00695EA3"/>
    <w:rsid w:val="006A0602"/>
    <w:rsid w:val="006A2EE3"/>
    <w:rsid w:val="006A32EA"/>
    <w:rsid w:val="006A54C1"/>
    <w:rsid w:val="006A7ADB"/>
    <w:rsid w:val="006B3803"/>
    <w:rsid w:val="006B5546"/>
    <w:rsid w:val="006C25F8"/>
    <w:rsid w:val="006C2690"/>
    <w:rsid w:val="006D4015"/>
    <w:rsid w:val="006D52CE"/>
    <w:rsid w:val="006E1F58"/>
    <w:rsid w:val="006E24C1"/>
    <w:rsid w:val="006E51C7"/>
    <w:rsid w:val="006F30D0"/>
    <w:rsid w:val="00707287"/>
    <w:rsid w:val="007125D6"/>
    <w:rsid w:val="00712857"/>
    <w:rsid w:val="0072353D"/>
    <w:rsid w:val="00725CE3"/>
    <w:rsid w:val="0073606B"/>
    <w:rsid w:val="00741347"/>
    <w:rsid w:val="00753B82"/>
    <w:rsid w:val="007649F3"/>
    <w:rsid w:val="007715E8"/>
    <w:rsid w:val="00772A5C"/>
    <w:rsid w:val="00777702"/>
    <w:rsid w:val="00784847"/>
    <w:rsid w:val="00785F83"/>
    <w:rsid w:val="00786755"/>
    <w:rsid w:val="0079126F"/>
    <w:rsid w:val="007979A2"/>
    <w:rsid w:val="007B1B2A"/>
    <w:rsid w:val="007B7270"/>
    <w:rsid w:val="007C448D"/>
    <w:rsid w:val="007C4590"/>
    <w:rsid w:val="007C50E4"/>
    <w:rsid w:val="007D1FF8"/>
    <w:rsid w:val="007E019F"/>
    <w:rsid w:val="007E05D2"/>
    <w:rsid w:val="007E2FEC"/>
    <w:rsid w:val="007E304C"/>
    <w:rsid w:val="007E3490"/>
    <w:rsid w:val="007E4A3F"/>
    <w:rsid w:val="007F20A4"/>
    <w:rsid w:val="007F2DD1"/>
    <w:rsid w:val="007F7A5D"/>
    <w:rsid w:val="00804FC2"/>
    <w:rsid w:val="00805A24"/>
    <w:rsid w:val="00807B5C"/>
    <w:rsid w:val="00815F7F"/>
    <w:rsid w:val="008228ED"/>
    <w:rsid w:val="00827827"/>
    <w:rsid w:val="0084068A"/>
    <w:rsid w:val="0084493A"/>
    <w:rsid w:val="00844DED"/>
    <w:rsid w:val="008465A6"/>
    <w:rsid w:val="00850D65"/>
    <w:rsid w:val="008563D3"/>
    <w:rsid w:val="008574DF"/>
    <w:rsid w:val="00857A87"/>
    <w:rsid w:val="00857BE5"/>
    <w:rsid w:val="00863E44"/>
    <w:rsid w:val="008640AC"/>
    <w:rsid w:val="008644B4"/>
    <w:rsid w:val="00864F51"/>
    <w:rsid w:val="00865EDD"/>
    <w:rsid w:val="00874D2C"/>
    <w:rsid w:val="00874FF7"/>
    <w:rsid w:val="00886E54"/>
    <w:rsid w:val="0088709B"/>
    <w:rsid w:val="00891C33"/>
    <w:rsid w:val="0089743F"/>
    <w:rsid w:val="008A128C"/>
    <w:rsid w:val="008B03C6"/>
    <w:rsid w:val="008B0DE2"/>
    <w:rsid w:val="008B4188"/>
    <w:rsid w:val="008B4A9C"/>
    <w:rsid w:val="008C6184"/>
    <w:rsid w:val="008D327D"/>
    <w:rsid w:val="008D7843"/>
    <w:rsid w:val="008E1779"/>
    <w:rsid w:val="008E5968"/>
    <w:rsid w:val="008F0A36"/>
    <w:rsid w:val="008F2096"/>
    <w:rsid w:val="008F600E"/>
    <w:rsid w:val="008F7280"/>
    <w:rsid w:val="00906902"/>
    <w:rsid w:val="00906BED"/>
    <w:rsid w:val="00914CE7"/>
    <w:rsid w:val="009165B4"/>
    <w:rsid w:val="00917621"/>
    <w:rsid w:val="00917E18"/>
    <w:rsid w:val="009203A8"/>
    <w:rsid w:val="00937F1D"/>
    <w:rsid w:val="00940AA7"/>
    <w:rsid w:val="009423A1"/>
    <w:rsid w:val="00944401"/>
    <w:rsid w:val="00944913"/>
    <w:rsid w:val="009533F2"/>
    <w:rsid w:val="00956A81"/>
    <w:rsid w:val="009610E4"/>
    <w:rsid w:val="009649F5"/>
    <w:rsid w:val="00970D17"/>
    <w:rsid w:val="009716C0"/>
    <w:rsid w:val="0097189E"/>
    <w:rsid w:val="009760CF"/>
    <w:rsid w:val="009817E1"/>
    <w:rsid w:val="0098244C"/>
    <w:rsid w:val="00983CCE"/>
    <w:rsid w:val="009848D1"/>
    <w:rsid w:val="00992483"/>
    <w:rsid w:val="00997113"/>
    <w:rsid w:val="009B1D66"/>
    <w:rsid w:val="009B4E49"/>
    <w:rsid w:val="009B7FA9"/>
    <w:rsid w:val="009C4E6C"/>
    <w:rsid w:val="009C7183"/>
    <w:rsid w:val="009C7FC4"/>
    <w:rsid w:val="009D57CC"/>
    <w:rsid w:val="009E22CE"/>
    <w:rsid w:val="009E5FA0"/>
    <w:rsid w:val="009F56D9"/>
    <w:rsid w:val="00A01855"/>
    <w:rsid w:val="00A03BF5"/>
    <w:rsid w:val="00A04ACE"/>
    <w:rsid w:val="00A07D2E"/>
    <w:rsid w:val="00A13109"/>
    <w:rsid w:val="00A13238"/>
    <w:rsid w:val="00A1663F"/>
    <w:rsid w:val="00A23A12"/>
    <w:rsid w:val="00A24AB1"/>
    <w:rsid w:val="00A329C3"/>
    <w:rsid w:val="00A33511"/>
    <w:rsid w:val="00A40DF8"/>
    <w:rsid w:val="00A426D3"/>
    <w:rsid w:val="00A44360"/>
    <w:rsid w:val="00A45432"/>
    <w:rsid w:val="00A45F23"/>
    <w:rsid w:val="00A50790"/>
    <w:rsid w:val="00A611E9"/>
    <w:rsid w:val="00A678B1"/>
    <w:rsid w:val="00A75796"/>
    <w:rsid w:val="00A83AC9"/>
    <w:rsid w:val="00A86EBB"/>
    <w:rsid w:val="00A965FA"/>
    <w:rsid w:val="00AA1418"/>
    <w:rsid w:val="00AA2FD4"/>
    <w:rsid w:val="00AA3ADD"/>
    <w:rsid w:val="00AA3BF5"/>
    <w:rsid w:val="00AB03B5"/>
    <w:rsid w:val="00AB5480"/>
    <w:rsid w:val="00AB722A"/>
    <w:rsid w:val="00AC118A"/>
    <w:rsid w:val="00AC22A3"/>
    <w:rsid w:val="00AC45C6"/>
    <w:rsid w:val="00AD05FF"/>
    <w:rsid w:val="00AD0923"/>
    <w:rsid w:val="00AD1EB0"/>
    <w:rsid w:val="00AD56D7"/>
    <w:rsid w:val="00AE0A16"/>
    <w:rsid w:val="00AE15AB"/>
    <w:rsid w:val="00AE1D2E"/>
    <w:rsid w:val="00AE3AB7"/>
    <w:rsid w:val="00AE63A7"/>
    <w:rsid w:val="00AE7EF5"/>
    <w:rsid w:val="00AF2BCC"/>
    <w:rsid w:val="00B039DB"/>
    <w:rsid w:val="00B067B6"/>
    <w:rsid w:val="00B1085F"/>
    <w:rsid w:val="00B13BD9"/>
    <w:rsid w:val="00B13FC6"/>
    <w:rsid w:val="00B14D2A"/>
    <w:rsid w:val="00B1688D"/>
    <w:rsid w:val="00B226EA"/>
    <w:rsid w:val="00B23775"/>
    <w:rsid w:val="00B3210C"/>
    <w:rsid w:val="00B351C7"/>
    <w:rsid w:val="00B41B46"/>
    <w:rsid w:val="00B42434"/>
    <w:rsid w:val="00B432D3"/>
    <w:rsid w:val="00B469F9"/>
    <w:rsid w:val="00B52D6D"/>
    <w:rsid w:val="00B53ED7"/>
    <w:rsid w:val="00B56E3E"/>
    <w:rsid w:val="00B5791B"/>
    <w:rsid w:val="00B60110"/>
    <w:rsid w:val="00B602ED"/>
    <w:rsid w:val="00B630C1"/>
    <w:rsid w:val="00B6387C"/>
    <w:rsid w:val="00B655DF"/>
    <w:rsid w:val="00B71160"/>
    <w:rsid w:val="00B7308A"/>
    <w:rsid w:val="00B74889"/>
    <w:rsid w:val="00B75781"/>
    <w:rsid w:val="00B86B57"/>
    <w:rsid w:val="00B929E4"/>
    <w:rsid w:val="00B93601"/>
    <w:rsid w:val="00B936C4"/>
    <w:rsid w:val="00B94FCE"/>
    <w:rsid w:val="00BA1CE0"/>
    <w:rsid w:val="00BC125D"/>
    <w:rsid w:val="00BC456E"/>
    <w:rsid w:val="00BD3A08"/>
    <w:rsid w:val="00BE12AD"/>
    <w:rsid w:val="00BE55EB"/>
    <w:rsid w:val="00BE567F"/>
    <w:rsid w:val="00BE7D05"/>
    <w:rsid w:val="00BF68ED"/>
    <w:rsid w:val="00C13F6A"/>
    <w:rsid w:val="00C14DF4"/>
    <w:rsid w:val="00C1667B"/>
    <w:rsid w:val="00C17B63"/>
    <w:rsid w:val="00C24A0D"/>
    <w:rsid w:val="00C32DB1"/>
    <w:rsid w:val="00C3558A"/>
    <w:rsid w:val="00C4108E"/>
    <w:rsid w:val="00C411AE"/>
    <w:rsid w:val="00C42627"/>
    <w:rsid w:val="00C42638"/>
    <w:rsid w:val="00C461FD"/>
    <w:rsid w:val="00C51F30"/>
    <w:rsid w:val="00C54448"/>
    <w:rsid w:val="00C56B2A"/>
    <w:rsid w:val="00C62008"/>
    <w:rsid w:val="00C62DEE"/>
    <w:rsid w:val="00C630EF"/>
    <w:rsid w:val="00C80A3A"/>
    <w:rsid w:val="00C87AAF"/>
    <w:rsid w:val="00C93CF5"/>
    <w:rsid w:val="00C96940"/>
    <w:rsid w:val="00C96B91"/>
    <w:rsid w:val="00CA0F5F"/>
    <w:rsid w:val="00CA4140"/>
    <w:rsid w:val="00CA55EB"/>
    <w:rsid w:val="00CB0996"/>
    <w:rsid w:val="00CB5125"/>
    <w:rsid w:val="00CB5A1F"/>
    <w:rsid w:val="00CB72A5"/>
    <w:rsid w:val="00CC1278"/>
    <w:rsid w:val="00CC1FB8"/>
    <w:rsid w:val="00CD0AFD"/>
    <w:rsid w:val="00CD316E"/>
    <w:rsid w:val="00CE10AE"/>
    <w:rsid w:val="00CE1DE8"/>
    <w:rsid w:val="00CE356A"/>
    <w:rsid w:val="00CF6B09"/>
    <w:rsid w:val="00D03FBF"/>
    <w:rsid w:val="00D05089"/>
    <w:rsid w:val="00D11138"/>
    <w:rsid w:val="00D1326B"/>
    <w:rsid w:val="00D153B1"/>
    <w:rsid w:val="00D1551E"/>
    <w:rsid w:val="00D166B4"/>
    <w:rsid w:val="00D22E2E"/>
    <w:rsid w:val="00D26D73"/>
    <w:rsid w:val="00D317F3"/>
    <w:rsid w:val="00D36B0F"/>
    <w:rsid w:val="00D42C64"/>
    <w:rsid w:val="00D44109"/>
    <w:rsid w:val="00D5050F"/>
    <w:rsid w:val="00D50B2A"/>
    <w:rsid w:val="00D518A8"/>
    <w:rsid w:val="00D53E73"/>
    <w:rsid w:val="00D601F0"/>
    <w:rsid w:val="00D60D97"/>
    <w:rsid w:val="00D75696"/>
    <w:rsid w:val="00D7771F"/>
    <w:rsid w:val="00D90FC7"/>
    <w:rsid w:val="00D91B8D"/>
    <w:rsid w:val="00D91EA4"/>
    <w:rsid w:val="00D921E5"/>
    <w:rsid w:val="00D94F9C"/>
    <w:rsid w:val="00DB71E4"/>
    <w:rsid w:val="00DC0612"/>
    <w:rsid w:val="00DC1D0C"/>
    <w:rsid w:val="00DC36C4"/>
    <w:rsid w:val="00DC46EA"/>
    <w:rsid w:val="00DD3F0E"/>
    <w:rsid w:val="00DD49D1"/>
    <w:rsid w:val="00DD5EA0"/>
    <w:rsid w:val="00DE20FD"/>
    <w:rsid w:val="00DE498F"/>
    <w:rsid w:val="00DF1EB1"/>
    <w:rsid w:val="00DF37A4"/>
    <w:rsid w:val="00E01E75"/>
    <w:rsid w:val="00E022D3"/>
    <w:rsid w:val="00E07A80"/>
    <w:rsid w:val="00E10FD8"/>
    <w:rsid w:val="00E11A48"/>
    <w:rsid w:val="00E16004"/>
    <w:rsid w:val="00E20139"/>
    <w:rsid w:val="00E21983"/>
    <w:rsid w:val="00E3034C"/>
    <w:rsid w:val="00E42F4B"/>
    <w:rsid w:val="00E4637E"/>
    <w:rsid w:val="00E561E3"/>
    <w:rsid w:val="00E6043F"/>
    <w:rsid w:val="00E60E91"/>
    <w:rsid w:val="00E62DCC"/>
    <w:rsid w:val="00E63A1E"/>
    <w:rsid w:val="00E74869"/>
    <w:rsid w:val="00E7754B"/>
    <w:rsid w:val="00E808A3"/>
    <w:rsid w:val="00E812F8"/>
    <w:rsid w:val="00E815DC"/>
    <w:rsid w:val="00E820CB"/>
    <w:rsid w:val="00E92174"/>
    <w:rsid w:val="00E95B4B"/>
    <w:rsid w:val="00E97D47"/>
    <w:rsid w:val="00EA11E4"/>
    <w:rsid w:val="00EA1BB1"/>
    <w:rsid w:val="00EA45F5"/>
    <w:rsid w:val="00EB060C"/>
    <w:rsid w:val="00EB2B35"/>
    <w:rsid w:val="00EB5F62"/>
    <w:rsid w:val="00EC2D33"/>
    <w:rsid w:val="00EC6C9E"/>
    <w:rsid w:val="00ED28E9"/>
    <w:rsid w:val="00ED2D9F"/>
    <w:rsid w:val="00ED75A5"/>
    <w:rsid w:val="00EE0B85"/>
    <w:rsid w:val="00EE51B0"/>
    <w:rsid w:val="00EF2007"/>
    <w:rsid w:val="00EF6E1D"/>
    <w:rsid w:val="00F00ECE"/>
    <w:rsid w:val="00F0463C"/>
    <w:rsid w:val="00F162A4"/>
    <w:rsid w:val="00F218D4"/>
    <w:rsid w:val="00F30287"/>
    <w:rsid w:val="00F41272"/>
    <w:rsid w:val="00F4493C"/>
    <w:rsid w:val="00F44CB2"/>
    <w:rsid w:val="00F51304"/>
    <w:rsid w:val="00F53FA4"/>
    <w:rsid w:val="00F720A9"/>
    <w:rsid w:val="00F81EB9"/>
    <w:rsid w:val="00F8291A"/>
    <w:rsid w:val="00F83402"/>
    <w:rsid w:val="00F8354F"/>
    <w:rsid w:val="00F83BA6"/>
    <w:rsid w:val="00FA6C06"/>
    <w:rsid w:val="00FB3D2B"/>
    <w:rsid w:val="00FB470C"/>
    <w:rsid w:val="00FB5FF9"/>
    <w:rsid w:val="00FC593A"/>
    <w:rsid w:val="00FD3079"/>
    <w:rsid w:val="00FD33EA"/>
    <w:rsid w:val="00FF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0225">
      <v:textbox inset="5.85pt,.7pt,5.85pt,.7pt"/>
    </o:shapedefaults>
    <o:shapelayout v:ext="edit">
      <o:idmap v:ext="edit" data="1"/>
    </o:shapelayout>
  </w:shapeDefaults>
  <w:decimalSymbol w:val="."/>
  <w:listSeparator w:val=","/>
  <w14:docId w14:val="2DF43052"/>
  <w15:docId w15:val="{970D6BE3-6316-49BD-A2C5-B6BE143E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7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3" w:unhideWhenUsed="1" w:qFormat="1"/>
    <w:lsdException w:name="Emphasis" w:semiHidden="1" w:uiPriority="13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3" w:unhideWhenUsed="1" w:qFormat="1"/>
    <w:lsdException w:name="Quote" w:semiHidden="1" w:uiPriority="13" w:unhideWhenUsed="1" w:qFormat="1"/>
    <w:lsdException w:name="Intense Quote" w:semiHidden="1" w:uiPriority="13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3" w:unhideWhenUsed="1" w:qFormat="1"/>
    <w:lsdException w:name="Intense Emphasis" w:semiHidden="1" w:uiPriority="13" w:unhideWhenUsed="1" w:qFormat="1"/>
    <w:lsdException w:name="Subtle Reference" w:semiHidden="1" w:uiPriority="13" w:unhideWhenUsed="1" w:qFormat="1"/>
    <w:lsdException w:name="Intense Reference" w:semiHidden="1" w:uiPriority="13" w:unhideWhenUsed="1" w:qFormat="1"/>
    <w:lsdException w:name="Book Title" w:semiHidden="1" w:uiPriority="1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outlineLvl w:val="0"/>
    </w:pPr>
    <w:rPr>
      <w:rFonts w:asciiTheme="majorHAnsi" w:hAnsiTheme="majorHAnsi"/>
      <w:b/>
      <w:bCs/>
      <w:caps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3"/>
    <w:qFormat/>
    <w:pPr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tblPr/>
      <w:tcPr>
        <w:shd w:val="clear" w:color="auto" w:fill="5590CC" w:themeFill="text2"/>
      </w:tcPr>
    </w:tblStylePr>
  </w:style>
  <w:style w:type="paragraph" w:customStyle="1" w:styleId="Dates">
    <w:name w:val="Dates"/>
    <w:basedOn w:val="Normal"/>
    <w:uiPriority w:val="4"/>
    <w:qFormat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pPr>
      <w:jc w:val="right"/>
    </w:pPr>
    <w:rPr>
      <w:rFonts w:asciiTheme="majorHAnsi" w:eastAsiaTheme="majorEastAsia" w:hAnsiTheme="majorHAnsi"/>
      <w:b/>
      <w:color w:val="326BA6" w:themeColor="text2" w:themeShade="BF"/>
      <w:sz w:val="96"/>
      <w:szCs w:val="120"/>
    </w:rPr>
  </w:style>
  <w:style w:type="paragraph" w:customStyle="1" w:styleId="Year">
    <w:name w:val="Year"/>
    <w:basedOn w:val="Normal"/>
    <w:uiPriority w:val="2"/>
    <w:qFormat/>
    <w:pPr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pPr>
      <w:spacing w:before="0"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bCs/>
      <w:caps/>
      <w:sz w:val="9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99"/>
    <w:rsid w:val="00EA11E4"/>
    <w:pPr>
      <w:spacing w:after="0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bbert\AppData\Roaming\Microsoft\Templates\Horizontal%20calendar%20(Sunday%20start)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1BF455E60B4DECA7D518DFC021A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B1695-6E3E-4D26-9E74-1A7222A2E8DB}"/>
      </w:docPartPr>
      <w:docPartBody>
        <w:p w:rsidR="00E6678E" w:rsidRDefault="007E2BCB" w:rsidP="007E2BCB">
          <w:pPr>
            <w:pStyle w:val="791BF455E60B4DECA7D518DFC021AB9D"/>
          </w:pPr>
          <w:r>
            <w:t>Sunday</w:t>
          </w:r>
        </w:p>
      </w:docPartBody>
    </w:docPart>
    <w:docPart>
      <w:docPartPr>
        <w:name w:val="3079E2A371CA4358A3E4980A2513B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F5FDA-9074-4BAE-9938-811CE87C4C94}"/>
      </w:docPartPr>
      <w:docPartBody>
        <w:p w:rsidR="00E6678E" w:rsidRDefault="007E2BCB" w:rsidP="007E2BCB">
          <w:pPr>
            <w:pStyle w:val="3079E2A371CA4358A3E4980A2513BA5D"/>
          </w:pPr>
          <w:r>
            <w:t>Monday</w:t>
          </w:r>
        </w:p>
      </w:docPartBody>
    </w:docPart>
    <w:docPart>
      <w:docPartPr>
        <w:name w:val="C40E727866EF4A5A80DCD8C15152F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4B216-047C-40B3-A3AE-474A833D816E}"/>
      </w:docPartPr>
      <w:docPartBody>
        <w:p w:rsidR="00E6678E" w:rsidRDefault="007E2BCB" w:rsidP="007E2BCB">
          <w:pPr>
            <w:pStyle w:val="C40E727866EF4A5A80DCD8C15152FA3B"/>
          </w:pPr>
          <w:r>
            <w:t>Tuesday</w:t>
          </w:r>
        </w:p>
      </w:docPartBody>
    </w:docPart>
    <w:docPart>
      <w:docPartPr>
        <w:name w:val="537D5E546F5A49CFB109303134924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CA29C-7732-457B-81B6-8D44812EFC49}"/>
      </w:docPartPr>
      <w:docPartBody>
        <w:p w:rsidR="00E6678E" w:rsidRDefault="007E2BCB" w:rsidP="007E2BCB">
          <w:pPr>
            <w:pStyle w:val="537D5E546F5A49CFB109303134924B2C"/>
          </w:pPr>
          <w:r>
            <w:t>Wednesday</w:t>
          </w:r>
        </w:p>
      </w:docPartBody>
    </w:docPart>
    <w:docPart>
      <w:docPartPr>
        <w:name w:val="B0B7AA414FF64F0D9FF2B5D371ABB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CA792-B214-4FE0-93C9-497FC3309F94}"/>
      </w:docPartPr>
      <w:docPartBody>
        <w:p w:rsidR="00E6678E" w:rsidRDefault="007E2BCB" w:rsidP="007E2BCB">
          <w:pPr>
            <w:pStyle w:val="B0B7AA414FF64F0D9FF2B5D371ABB09F"/>
          </w:pPr>
          <w:r>
            <w:t>Thursday</w:t>
          </w:r>
        </w:p>
      </w:docPartBody>
    </w:docPart>
    <w:docPart>
      <w:docPartPr>
        <w:name w:val="7826FA9F8DF5484EB2881E7B95D36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E78B5-6FD7-4ADC-A41B-E75AF7ED2413}"/>
      </w:docPartPr>
      <w:docPartBody>
        <w:p w:rsidR="00E6678E" w:rsidRDefault="007E2BCB" w:rsidP="007E2BCB">
          <w:pPr>
            <w:pStyle w:val="7826FA9F8DF5484EB2881E7B95D36AAF"/>
          </w:pPr>
          <w:r>
            <w:t>Friday</w:t>
          </w:r>
        </w:p>
      </w:docPartBody>
    </w:docPart>
    <w:docPart>
      <w:docPartPr>
        <w:name w:val="D246FB401F15439A9EB3FF9558A0D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C4CFE-2593-477C-AE51-EFD9465A3740}"/>
      </w:docPartPr>
      <w:docPartBody>
        <w:p w:rsidR="00E6678E" w:rsidRDefault="007E2BCB" w:rsidP="007E2BCB">
          <w:pPr>
            <w:pStyle w:val="D246FB401F15439A9EB3FF9558A0D074"/>
          </w:pPr>
          <w:r>
            <w:t>Saturday</w:t>
          </w:r>
        </w:p>
      </w:docPartBody>
    </w:docPart>
    <w:docPart>
      <w:docPartPr>
        <w:name w:val="377C0F5269434ABF97EF907AA226E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BBA34-16F8-4FB9-A3FC-E7666CAEB224}"/>
      </w:docPartPr>
      <w:docPartBody>
        <w:p w:rsidR="005C00D1" w:rsidRDefault="005C00D1" w:rsidP="005C00D1">
          <w:pPr>
            <w:pStyle w:val="377C0F5269434ABF97EF907AA226E2A0"/>
          </w:pPr>
          <w:r>
            <w:t>Sunday</w:t>
          </w:r>
        </w:p>
      </w:docPartBody>
    </w:docPart>
    <w:docPart>
      <w:docPartPr>
        <w:name w:val="647D0C240F4D45088013050121909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BC237-6B44-4EEB-AF09-FF8231065830}"/>
      </w:docPartPr>
      <w:docPartBody>
        <w:p w:rsidR="005C00D1" w:rsidRDefault="005C00D1" w:rsidP="005C00D1">
          <w:pPr>
            <w:pStyle w:val="647D0C240F4D45088013050121909334"/>
          </w:pPr>
          <w:r>
            <w:t>Monday</w:t>
          </w:r>
        </w:p>
      </w:docPartBody>
    </w:docPart>
    <w:docPart>
      <w:docPartPr>
        <w:name w:val="B28D5736853E485E9C13C2B795594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AEA5E-316D-4366-BBC7-E28D9E099354}"/>
      </w:docPartPr>
      <w:docPartBody>
        <w:p w:rsidR="005C00D1" w:rsidRDefault="005C00D1" w:rsidP="005C00D1">
          <w:pPr>
            <w:pStyle w:val="B28D5736853E485E9C13C2B7955941B6"/>
          </w:pPr>
          <w:r>
            <w:t>Tuesday</w:t>
          </w:r>
        </w:p>
      </w:docPartBody>
    </w:docPart>
    <w:docPart>
      <w:docPartPr>
        <w:name w:val="354AC2974142455C9861A51621593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3E8B7-1B5A-49CC-A665-6E679FB9C608}"/>
      </w:docPartPr>
      <w:docPartBody>
        <w:p w:rsidR="005C00D1" w:rsidRDefault="005C00D1" w:rsidP="005C00D1">
          <w:pPr>
            <w:pStyle w:val="354AC2974142455C9861A51621593FBB"/>
          </w:pPr>
          <w:r>
            <w:t>Wednesday</w:t>
          </w:r>
        </w:p>
      </w:docPartBody>
    </w:docPart>
    <w:docPart>
      <w:docPartPr>
        <w:name w:val="633C0C00342D4B0ABAB34C20E39AE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35AE2-0057-4A52-902A-B427BADCF52A}"/>
      </w:docPartPr>
      <w:docPartBody>
        <w:p w:rsidR="005C00D1" w:rsidRDefault="005C00D1" w:rsidP="005C00D1">
          <w:pPr>
            <w:pStyle w:val="633C0C00342D4B0ABAB34C20E39AE733"/>
          </w:pPr>
          <w:r>
            <w:t>Thursday</w:t>
          </w:r>
        </w:p>
      </w:docPartBody>
    </w:docPart>
    <w:docPart>
      <w:docPartPr>
        <w:name w:val="0D4259A458BB46E5A498F6A7AAF31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01FE2-C785-424A-AFF3-A2D3CF20D47F}"/>
      </w:docPartPr>
      <w:docPartBody>
        <w:p w:rsidR="005C00D1" w:rsidRDefault="005C00D1" w:rsidP="005C00D1">
          <w:pPr>
            <w:pStyle w:val="0D4259A458BB46E5A498F6A7AAF31521"/>
          </w:pPr>
          <w:r>
            <w:t>Friday</w:t>
          </w:r>
        </w:p>
      </w:docPartBody>
    </w:docPart>
    <w:docPart>
      <w:docPartPr>
        <w:name w:val="DE2DA73E6FC2420F834B820031CD3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DE78B-2687-44FE-A530-C843D06164BA}"/>
      </w:docPartPr>
      <w:docPartBody>
        <w:p w:rsidR="005C00D1" w:rsidRDefault="005C00D1" w:rsidP="005C00D1">
          <w:pPr>
            <w:pStyle w:val="DE2DA73E6FC2420F834B820031CD3AC4"/>
          </w:pPr>
          <w:r>
            <w:t>Saturday</w:t>
          </w:r>
        </w:p>
      </w:docPartBody>
    </w:docPart>
    <w:docPart>
      <w:docPartPr>
        <w:name w:val="4C42522332514351A8E909C51D13A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64ADC-3DAF-4F6D-9C95-DC5F3259BADB}"/>
      </w:docPartPr>
      <w:docPartBody>
        <w:p w:rsidR="005C00D1" w:rsidRDefault="005C00D1" w:rsidP="005C00D1">
          <w:pPr>
            <w:pStyle w:val="4C42522332514351A8E909C51D13A454"/>
          </w:pPr>
          <w:r>
            <w:t>Sunday</w:t>
          </w:r>
        </w:p>
      </w:docPartBody>
    </w:docPart>
    <w:docPart>
      <w:docPartPr>
        <w:name w:val="8F13BDB60DBF4365BDCF0EEF9B94E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8657A-582E-44FA-AE7B-3B1FD4891AB5}"/>
      </w:docPartPr>
      <w:docPartBody>
        <w:p w:rsidR="005C00D1" w:rsidRDefault="005C00D1" w:rsidP="005C00D1">
          <w:pPr>
            <w:pStyle w:val="8F13BDB60DBF4365BDCF0EEF9B94EE76"/>
          </w:pPr>
          <w:r>
            <w:t>Monday</w:t>
          </w:r>
        </w:p>
      </w:docPartBody>
    </w:docPart>
    <w:docPart>
      <w:docPartPr>
        <w:name w:val="EE5CD9447C6545048CBEF701BA60C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C8A89-3D00-4A2D-A310-876C257D5676}"/>
      </w:docPartPr>
      <w:docPartBody>
        <w:p w:rsidR="005C00D1" w:rsidRDefault="005C00D1" w:rsidP="005C00D1">
          <w:pPr>
            <w:pStyle w:val="EE5CD9447C6545048CBEF701BA60CD15"/>
          </w:pPr>
          <w:r>
            <w:t>Tuesday</w:t>
          </w:r>
        </w:p>
      </w:docPartBody>
    </w:docPart>
    <w:docPart>
      <w:docPartPr>
        <w:name w:val="92B29D7B94E545D1A1D41FCA49B9E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4A827-3952-4F35-863E-671F3BDBDA36}"/>
      </w:docPartPr>
      <w:docPartBody>
        <w:p w:rsidR="005C00D1" w:rsidRDefault="005C00D1" w:rsidP="005C00D1">
          <w:pPr>
            <w:pStyle w:val="92B29D7B94E545D1A1D41FCA49B9EE5A"/>
          </w:pPr>
          <w:r>
            <w:t>Wednesday</w:t>
          </w:r>
        </w:p>
      </w:docPartBody>
    </w:docPart>
    <w:docPart>
      <w:docPartPr>
        <w:name w:val="DB68034ADED6417391C1B33DC4918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0B8EE-7FEA-4485-BA82-CCA9947AF26D}"/>
      </w:docPartPr>
      <w:docPartBody>
        <w:p w:rsidR="005C00D1" w:rsidRDefault="005C00D1" w:rsidP="005C00D1">
          <w:pPr>
            <w:pStyle w:val="DB68034ADED6417391C1B33DC4918664"/>
          </w:pPr>
          <w:r>
            <w:t>Thursday</w:t>
          </w:r>
        </w:p>
      </w:docPartBody>
    </w:docPart>
    <w:docPart>
      <w:docPartPr>
        <w:name w:val="FFF14BA1F3D1494C8F284FD9190A4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F07A6-3C88-401B-8917-65DEC1CE9914}"/>
      </w:docPartPr>
      <w:docPartBody>
        <w:p w:rsidR="005C00D1" w:rsidRDefault="005C00D1" w:rsidP="005C00D1">
          <w:pPr>
            <w:pStyle w:val="FFF14BA1F3D1494C8F284FD9190A4924"/>
          </w:pPr>
          <w:r>
            <w:t>Friday</w:t>
          </w:r>
        </w:p>
      </w:docPartBody>
    </w:docPart>
    <w:docPart>
      <w:docPartPr>
        <w:name w:val="49139CA8405E4083BE328CF53B04E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49103-E715-465A-8774-A046B78EAAC3}"/>
      </w:docPartPr>
      <w:docPartBody>
        <w:p w:rsidR="005C00D1" w:rsidRDefault="005C00D1" w:rsidP="005C00D1">
          <w:pPr>
            <w:pStyle w:val="49139CA8405E4083BE328CF53B04ED59"/>
          </w:pPr>
          <w:r>
            <w:t>Saturday</w:t>
          </w:r>
        </w:p>
      </w:docPartBody>
    </w:docPart>
    <w:docPart>
      <w:docPartPr>
        <w:name w:val="18ABFC430A51415CAF2EB0215F54B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D11A3-1EDE-4552-9874-31A313690EBA}"/>
      </w:docPartPr>
      <w:docPartBody>
        <w:p w:rsidR="005C00D1" w:rsidRDefault="005C00D1" w:rsidP="005C00D1">
          <w:pPr>
            <w:pStyle w:val="18ABFC430A51415CAF2EB0215F54B065"/>
          </w:pPr>
          <w:r>
            <w:t>Sunday</w:t>
          </w:r>
        </w:p>
      </w:docPartBody>
    </w:docPart>
    <w:docPart>
      <w:docPartPr>
        <w:name w:val="2603AE8305C2443194A56C2359EBD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F6B42-6B17-4B95-AD39-3FCCF149279D}"/>
      </w:docPartPr>
      <w:docPartBody>
        <w:p w:rsidR="005C00D1" w:rsidRDefault="005C00D1" w:rsidP="005C00D1">
          <w:pPr>
            <w:pStyle w:val="2603AE8305C2443194A56C2359EBD2AD"/>
          </w:pPr>
          <w:r>
            <w:t>Monday</w:t>
          </w:r>
        </w:p>
      </w:docPartBody>
    </w:docPart>
    <w:docPart>
      <w:docPartPr>
        <w:name w:val="A718A05B96FD410AAED5C13A44403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6BCC0-144E-4DEF-BDE6-75D7A6B1C820}"/>
      </w:docPartPr>
      <w:docPartBody>
        <w:p w:rsidR="005C00D1" w:rsidRDefault="005C00D1" w:rsidP="005C00D1">
          <w:pPr>
            <w:pStyle w:val="A718A05B96FD410AAED5C13A44403A8D"/>
          </w:pPr>
          <w:r>
            <w:t>Tuesday</w:t>
          </w:r>
        </w:p>
      </w:docPartBody>
    </w:docPart>
    <w:docPart>
      <w:docPartPr>
        <w:name w:val="C5061B1ED83641699E725E877B322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1ABF9-8191-42D9-8C93-C7521F9FC1DA}"/>
      </w:docPartPr>
      <w:docPartBody>
        <w:p w:rsidR="005C00D1" w:rsidRDefault="005C00D1" w:rsidP="005C00D1">
          <w:pPr>
            <w:pStyle w:val="C5061B1ED83641699E725E877B322091"/>
          </w:pPr>
          <w:r>
            <w:t>Wednesday</w:t>
          </w:r>
        </w:p>
      </w:docPartBody>
    </w:docPart>
    <w:docPart>
      <w:docPartPr>
        <w:name w:val="B8D701193D8A4F609B119ED633BC4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3B177-DE92-4BF3-A733-E33F4D7E9AB2}"/>
      </w:docPartPr>
      <w:docPartBody>
        <w:p w:rsidR="005C00D1" w:rsidRDefault="005C00D1" w:rsidP="005C00D1">
          <w:pPr>
            <w:pStyle w:val="B8D701193D8A4F609B119ED633BC4CDD"/>
          </w:pPr>
          <w:r>
            <w:t>Thursday</w:t>
          </w:r>
        </w:p>
      </w:docPartBody>
    </w:docPart>
    <w:docPart>
      <w:docPartPr>
        <w:name w:val="F8F2BF51E21B42CEBB04CAB79CE6C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B0028-BC80-4D68-A4D4-12C5FB68F468}"/>
      </w:docPartPr>
      <w:docPartBody>
        <w:p w:rsidR="005C00D1" w:rsidRDefault="005C00D1" w:rsidP="005C00D1">
          <w:pPr>
            <w:pStyle w:val="F8F2BF51E21B42CEBB04CAB79CE6CBCE"/>
          </w:pPr>
          <w:r>
            <w:t>Friday</w:t>
          </w:r>
        </w:p>
      </w:docPartBody>
    </w:docPart>
    <w:docPart>
      <w:docPartPr>
        <w:name w:val="0BA8CE16533B43B1B436DAE40D337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B02CD-FA1A-4F3C-B542-CC27924E76E6}"/>
      </w:docPartPr>
      <w:docPartBody>
        <w:p w:rsidR="005C00D1" w:rsidRDefault="005C00D1" w:rsidP="005C00D1">
          <w:pPr>
            <w:pStyle w:val="0BA8CE16533B43B1B436DAE40D33789F"/>
          </w:pPr>
          <w:r>
            <w:t>Saturday</w:t>
          </w:r>
        </w:p>
      </w:docPartBody>
    </w:docPart>
    <w:docPart>
      <w:docPartPr>
        <w:name w:val="4574349899D14785A95C03E798196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94ADB-A090-422E-A232-67106C2D25A9}"/>
      </w:docPartPr>
      <w:docPartBody>
        <w:p w:rsidR="00866FC6" w:rsidRDefault="003A0DEC" w:rsidP="003A0DEC">
          <w:pPr>
            <w:pStyle w:val="4574349899D14785A95C03E798196AA2"/>
          </w:pPr>
          <w:r>
            <w:t>Sunday</w:t>
          </w:r>
        </w:p>
      </w:docPartBody>
    </w:docPart>
    <w:docPart>
      <w:docPartPr>
        <w:name w:val="F916B0048885494C8A18857B82B38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090CC-687F-4F51-9E98-47E1EFD7BA01}"/>
      </w:docPartPr>
      <w:docPartBody>
        <w:p w:rsidR="00866FC6" w:rsidRDefault="003A0DEC" w:rsidP="003A0DEC">
          <w:pPr>
            <w:pStyle w:val="F916B0048885494C8A18857B82B38665"/>
          </w:pPr>
          <w:r>
            <w:t>Monday</w:t>
          </w:r>
        </w:p>
      </w:docPartBody>
    </w:docPart>
    <w:docPart>
      <w:docPartPr>
        <w:name w:val="D8CBCA4C1FCE4DFA998E7C4B78358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E0D0E-C90A-44D8-A0E9-FA22F4A22355}"/>
      </w:docPartPr>
      <w:docPartBody>
        <w:p w:rsidR="00866FC6" w:rsidRDefault="003A0DEC" w:rsidP="003A0DEC">
          <w:pPr>
            <w:pStyle w:val="D8CBCA4C1FCE4DFA998E7C4B78358DEC"/>
          </w:pPr>
          <w:r>
            <w:t>Tuesday</w:t>
          </w:r>
        </w:p>
      </w:docPartBody>
    </w:docPart>
    <w:docPart>
      <w:docPartPr>
        <w:name w:val="E4ABC78F2A1D42569D97D92049DFE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2BD8D-F6DF-43D7-B820-DC5535C87217}"/>
      </w:docPartPr>
      <w:docPartBody>
        <w:p w:rsidR="00866FC6" w:rsidRDefault="003A0DEC" w:rsidP="003A0DEC">
          <w:pPr>
            <w:pStyle w:val="E4ABC78F2A1D42569D97D92049DFE279"/>
          </w:pPr>
          <w:r>
            <w:t>Wednesday</w:t>
          </w:r>
        </w:p>
      </w:docPartBody>
    </w:docPart>
    <w:docPart>
      <w:docPartPr>
        <w:name w:val="1F62C1E96FC9455BAB39F0B2450BF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1AE17-C974-4C9C-8B74-2046FF4CFDDA}"/>
      </w:docPartPr>
      <w:docPartBody>
        <w:p w:rsidR="00866FC6" w:rsidRDefault="003A0DEC" w:rsidP="003A0DEC">
          <w:pPr>
            <w:pStyle w:val="1F62C1E96FC9455BAB39F0B2450BF106"/>
          </w:pPr>
          <w:r>
            <w:t>Thursday</w:t>
          </w:r>
        </w:p>
      </w:docPartBody>
    </w:docPart>
    <w:docPart>
      <w:docPartPr>
        <w:name w:val="8E1E627B91C54063B41B1526F0703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C208C-1692-4AB0-BDFA-A854774CCDD2}"/>
      </w:docPartPr>
      <w:docPartBody>
        <w:p w:rsidR="00866FC6" w:rsidRDefault="003A0DEC" w:rsidP="003A0DEC">
          <w:pPr>
            <w:pStyle w:val="8E1E627B91C54063B41B1526F07033B1"/>
          </w:pPr>
          <w:r>
            <w:t>Friday</w:t>
          </w:r>
        </w:p>
      </w:docPartBody>
    </w:docPart>
    <w:docPart>
      <w:docPartPr>
        <w:name w:val="3D9433D2FB204AE0B99A0AAC1778E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DA59D-B483-40F3-ADEC-6A7775C5000D}"/>
      </w:docPartPr>
      <w:docPartBody>
        <w:p w:rsidR="00866FC6" w:rsidRDefault="003A0DEC" w:rsidP="003A0DEC">
          <w:pPr>
            <w:pStyle w:val="3D9433D2FB204AE0B99A0AAC1778E1CA"/>
          </w:pPr>
          <w:r>
            <w:t>Saturday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4D9"/>
    <w:rsid w:val="00056A9C"/>
    <w:rsid w:val="000751F0"/>
    <w:rsid w:val="000A04D9"/>
    <w:rsid w:val="000B587A"/>
    <w:rsid w:val="00114172"/>
    <w:rsid w:val="001549F0"/>
    <w:rsid w:val="001A3D2E"/>
    <w:rsid w:val="001C299D"/>
    <w:rsid w:val="002400E0"/>
    <w:rsid w:val="00305A18"/>
    <w:rsid w:val="003A032A"/>
    <w:rsid w:val="003A0DEC"/>
    <w:rsid w:val="00513049"/>
    <w:rsid w:val="005A3FE9"/>
    <w:rsid w:val="005C00D1"/>
    <w:rsid w:val="005F0717"/>
    <w:rsid w:val="0063642A"/>
    <w:rsid w:val="006B7410"/>
    <w:rsid w:val="007A17A1"/>
    <w:rsid w:val="007E2BCB"/>
    <w:rsid w:val="007F49FE"/>
    <w:rsid w:val="00823E5F"/>
    <w:rsid w:val="00861B60"/>
    <w:rsid w:val="00866FC6"/>
    <w:rsid w:val="008C4FD3"/>
    <w:rsid w:val="008D10E8"/>
    <w:rsid w:val="008E4CCD"/>
    <w:rsid w:val="008E5C26"/>
    <w:rsid w:val="00981D58"/>
    <w:rsid w:val="00992C33"/>
    <w:rsid w:val="00A7534C"/>
    <w:rsid w:val="00B22CDA"/>
    <w:rsid w:val="00C720F2"/>
    <w:rsid w:val="00C86C5A"/>
    <w:rsid w:val="00CE1B7C"/>
    <w:rsid w:val="00D70250"/>
    <w:rsid w:val="00D7500A"/>
    <w:rsid w:val="00E16D71"/>
    <w:rsid w:val="00E17B48"/>
    <w:rsid w:val="00E32C03"/>
    <w:rsid w:val="00E43E43"/>
    <w:rsid w:val="00E6678E"/>
    <w:rsid w:val="00E911DA"/>
    <w:rsid w:val="00EB254A"/>
    <w:rsid w:val="00F17013"/>
    <w:rsid w:val="00F21E96"/>
    <w:rsid w:val="00F67267"/>
    <w:rsid w:val="00F7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37BEB77A864A38B4370FB874A0292B">
    <w:name w:val="3937BEB77A864A38B4370FB874A0292B"/>
  </w:style>
  <w:style w:type="paragraph" w:customStyle="1" w:styleId="593CD0C64ABB4E4CB6C5DC261E56D645">
    <w:name w:val="593CD0C64ABB4E4CB6C5DC261E56D645"/>
  </w:style>
  <w:style w:type="paragraph" w:customStyle="1" w:styleId="E819CC9D87A447FC82D7CD7E823AF7CC">
    <w:name w:val="E819CC9D87A447FC82D7CD7E823AF7CC"/>
  </w:style>
  <w:style w:type="paragraph" w:customStyle="1" w:styleId="6752A880363444E49AC3656E8E292A6E">
    <w:name w:val="6752A880363444E49AC3656E8E292A6E"/>
  </w:style>
  <w:style w:type="paragraph" w:customStyle="1" w:styleId="B665AB11189C45099F73F43C4D957F3B">
    <w:name w:val="B665AB11189C45099F73F43C4D957F3B"/>
  </w:style>
  <w:style w:type="paragraph" w:customStyle="1" w:styleId="7B560AA79B3E416A896A61466FF660E3">
    <w:name w:val="7B560AA79B3E416A896A61466FF660E3"/>
  </w:style>
  <w:style w:type="paragraph" w:customStyle="1" w:styleId="907B3A2AABD54E75A15104FC9D1C0B1E">
    <w:name w:val="907B3A2AABD54E75A15104FC9D1C0B1E"/>
  </w:style>
  <w:style w:type="paragraph" w:customStyle="1" w:styleId="611D509779DA4CDFAD11A7F37B74B4C9">
    <w:name w:val="611D509779DA4CDFAD11A7F37B74B4C9"/>
  </w:style>
  <w:style w:type="paragraph" w:customStyle="1" w:styleId="DF82EB80463C4810855C8DEBEE248BDA">
    <w:name w:val="DF82EB80463C4810855C8DEBEE248BDA"/>
  </w:style>
  <w:style w:type="paragraph" w:customStyle="1" w:styleId="81B0EEF7F2414F0DBFA6A2E240D798EA">
    <w:name w:val="81B0EEF7F2414F0DBFA6A2E240D798EA"/>
  </w:style>
  <w:style w:type="paragraph" w:customStyle="1" w:styleId="BB84BE30145641C680850C6BB1E2EDCE">
    <w:name w:val="BB84BE30145641C680850C6BB1E2EDCE"/>
  </w:style>
  <w:style w:type="paragraph" w:customStyle="1" w:styleId="2C657479A1DB477F80B4680DA67E62F9">
    <w:name w:val="2C657479A1DB477F80B4680DA67E62F9"/>
  </w:style>
  <w:style w:type="paragraph" w:customStyle="1" w:styleId="125F617205574C89851A707FED8EBDFD">
    <w:name w:val="125F617205574C89851A707FED8EBDFD"/>
  </w:style>
  <w:style w:type="paragraph" w:customStyle="1" w:styleId="3F771B2CE7B34B4FABE363AED667557D">
    <w:name w:val="3F771B2CE7B34B4FABE363AED667557D"/>
  </w:style>
  <w:style w:type="paragraph" w:customStyle="1" w:styleId="A74A2CA8EF9342038B73F9BA7067721D">
    <w:name w:val="A74A2CA8EF9342038B73F9BA7067721D"/>
    <w:rsid w:val="000A04D9"/>
  </w:style>
  <w:style w:type="paragraph" w:customStyle="1" w:styleId="AC751DEB25A145DAA2A728D4F613EEB2">
    <w:name w:val="AC751DEB25A145DAA2A728D4F613EEB2"/>
    <w:rsid w:val="000A04D9"/>
  </w:style>
  <w:style w:type="paragraph" w:customStyle="1" w:styleId="CEB115B57B7E47999CB710CC4F1B6CA1">
    <w:name w:val="CEB115B57B7E47999CB710CC4F1B6CA1"/>
    <w:rsid w:val="000A04D9"/>
  </w:style>
  <w:style w:type="paragraph" w:customStyle="1" w:styleId="AD7BAC6F228B454697F55E4107191010">
    <w:name w:val="AD7BAC6F228B454697F55E4107191010"/>
    <w:rsid w:val="000A04D9"/>
  </w:style>
  <w:style w:type="paragraph" w:customStyle="1" w:styleId="BE208524552145FDAB6846AF73314AC4">
    <w:name w:val="BE208524552145FDAB6846AF73314AC4"/>
    <w:rsid w:val="000A04D9"/>
  </w:style>
  <w:style w:type="paragraph" w:customStyle="1" w:styleId="2282D168B72346E4A8CDB885CE084F22">
    <w:name w:val="2282D168B72346E4A8CDB885CE084F22"/>
    <w:rsid w:val="000A04D9"/>
  </w:style>
  <w:style w:type="paragraph" w:customStyle="1" w:styleId="B042398C9C5642ED90183C8A74521C9D">
    <w:name w:val="B042398C9C5642ED90183C8A74521C9D"/>
    <w:rsid w:val="000A04D9"/>
  </w:style>
  <w:style w:type="paragraph" w:customStyle="1" w:styleId="CCE349EEF39F4F058BAA89D942A9F63D">
    <w:name w:val="CCE349EEF39F4F058BAA89D942A9F63D"/>
    <w:rsid w:val="000A04D9"/>
  </w:style>
  <w:style w:type="paragraph" w:customStyle="1" w:styleId="2CAA24B324414C7797DC88E140FB916F">
    <w:name w:val="2CAA24B324414C7797DC88E140FB916F"/>
    <w:rsid w:val="000A04D9"/>
  </w:style>
  <w:style w:type="paragraph" w:customStyle="1" w:styleId="ED22DFC826A341DCA1C98B8D8CE342D7">
    <w:name w:val="ED22DFC826A341DCA1C98B8D8CE342D7"/>
    <w:rsid w:val="000A04D9"/>
  </w:style>
  <w:style w:type="paragraph" w:customStyle="1" w:styleId="27CF3224A9514F2EBCD67AABD7A5D097">
    <w:name w:val="27CF3224A9514F2EBCD67AABD7A5D097"/>
    <w:rsid w:val="000A04D9"/>
  </w:style>
  <w:style w:type="paragraph" w:customStyle="1" w:styleId="6174D1D9A6D645218C316AD27D468759">
    <w:name w:val="6174D1D9A6D645218C316AD27D468759"/>
    <w:rsid w:val="000A04D9"/>
  </w:style>
  <w:style w:type="paragraph" w:customStyle="1" w:styleId="81C41FD082434479BD567F0BEE314008">
    <w:name w:val="81C41FD082434479BD567F0BEE314008"/>
    <w:rsid w:val="000A04D9"/>
  </w:style>
  <w:style w:type="paragraph" w:customStyle="1" w:styleId="B4F63AC810F8469DB9A68691C13874DD">
    <w:name w:val="B4F63AC810F8469DB9A68691C13874DD"/>
    <w:rsid w:val="000A04D9"/>
  </w:style>
  <w:style w:type="paragraph" w:customStyle="1" w:styleId="00456EC733EB424490CB6EC4DCB32650">
    <w:name w:val="00456EC733EB424490CB6EC4DCB32650"/>
    <w:rsid w:val="000A04D9"/>
  </w:style>
  <w:style w:type="paragraph" w:customStyle="1" w:styleId="3559A4F00F55441A8D617944A85BDA40">
    <w:name w:val="3559A4F00F55441A8D617944A85BDA40"/>
    <w:rsid w:val="000A04D9"/>
  </w:style>
  <w:style w:type="paragraph" w:customStyle="1" w:styleId="0E3A6D0AFEF6461AABF8A51427363AEA">
    <w:name w:val="0E3A6D0AFEF6461AABF8A51427363AEA"/>
    <w:rsid w:val="000A04D9"/>
  </w:style>
  <w:style w:type="paragraph" w:customStyle="1" w:styleId="402E652D51FB4AB0AC3DDD710ACEC877">
    <w:name w:val="402E652D51FB4AB0AC3DDD710ACEC877"/>
    <w:rsid w:val="000A04D9"/>
  </w:style>
  <w:style w:type="paragraph" w:customStyle="1" w:styleId="D93FA9E16C894C4CBDE5020E449C71FF">
    <w:name w:val="D93FA9E16C894C4CBDE5020E449C71FF"/>
    <w:rsid w:val="000A04D9"/>
  </w:style>
  <w:style w:type="paragraph" w:customStyle="1" w:styleId="72EEF7088C194E2CB9CDB80DAB171663">
    <w:name w:val="72EEF7088C194E2CB9CDB80DAB171663"/>
    <w:rsid w:val="000A04D9"/>
  </w:style>
  <w:style w:type="paragraph" w:customStyle="1" w:styleId="51B2058A52884DB19B8C3CB155302562">
    <w:name w:val="51B2058A52884DB19B8C3CB155302562"/>
    <w:rsid w:val="000A04D9"/>
  </w:style>
  <w:style w:type="paragraph" w:customStyle="1" w:styleId="AC4C750C7F124111A4443FFCBA4A913E">
    <w:name w:val="AC4C750C7F124111A4443FFCBA4A913E"/>
    <w:rsid w:val="000A04D9"/>
  </w:style>
  <w:style w:type="paragraph" w:customStyle="1" w:styleId="84C19AFA274247B88E38BDD50F8ED285">
    <w:name w:val="84C19AFA274247B88E38BDD50F8ED285"/>
    <w:rsid w:val="000A04D9"/>
  </w:style>
  <w:style w:type="paragraph" w:customStyle="1" w:styleId="0AAC43E13D684EAE82E212AD87E39839">
    <w:name w:val="0AAC43E13D684EAE82E212AD87E39839"/>
    <w:rsid w:val="000A04D9"/>
  </w:style>
  <w:style w:type="paragraph" w:customStyle="1" w:styleId="5B43876C2F3A4BFCB9045D1FE2C9665F">
    <w:name w:val="5B43876C2F3A4BFCB9045D1FE2C9665F"/>
    <w:rsid w:val="000A04D9"/>
  </w:style>
  <w:style w:type="paragraph" w:customStyle="1" w:styleId="038ACFAA9E3441C6986E0BE7827D9B99">
    <w:name w:val="038ACFAA9E3441C6986E0BE7827D9B99"/>
    <w:rsid w:val="000A04D9"/>
  </w:style>
  <w:style w:type="paragraph" w:customStyle="1" w:styleId="996A8465E9794EF8A268E68A51031B63">
    <w:name w:val="996A8465E9794EF8A268E68A51031B63"/>
    <w:rsid w:val="000A04D9"/>
  </w:style>
  <w:style w:type="paragraph" w:customStyle="1" w:styleId="2ED4BA3539334634AE01F94FBF5257D4">
    <w:name w:val="2ED4BA3539334634AE01F94FBF5257D4"/>
    <w:rsid w:val="000A04D9"/>
  </w:style>
  <w:style w:type="paragraph" w:customStyle="1" w:styleId="089932109803472581E60E1199A04765">
    <w:name w:val="089932109803472581E60E1199A04765"/>
    <w:rsid w:val="000A04D9"/>
  </w:style>
  <w:style w:type="paragraph" w:customStyle="1" w:styleId="05E18A5AC98D47B982459CD0855E76F1">
    <w:name w:val="05E18A5AC98D47B982459CD0855E76F1"/>
    <w:rsid w:val="000A04D9"/>
  </w:style>
  <w:style w:type="paragraph" w:customStyle="1" w:styleId="CFD9B4DE6AF347B98B85A4A99F96B5FB">
    <w:name w:val="CFD9B4DE6AF347B98B85A4A99F96B5FB"/>
    <w:rsid w:val="000A04D9"/>
  </w:style>
  <w:style w:type="paragraph" w:customStyle="1" w:styleId="025AF0C849E24B7F9CC6E78954F9263C">
    <w:name w:val="025AF0C849E24B7F9CC6E78954F9263C"/>
    <w:rsid w:val="000A04D9"/>
  </w:style>
  <w:style w:type="paragraph" w:customStyle="1" w:styleId="A310A9FB88B44E3FBF00C8B2A8C08752">
    <w:name w:val="A310A9FB88B44E3FBF00C8B2A8C08752"/>
    <w:rsid w:val="000A04D9"/>
  </w:style>
  <w:style w:type="paragraph" w:customStyle="1" w:styleId="CEFCC5BA1FB54BD0968D3A6F8FE60BAB">
    <w:name w:val="CEFCC5BA1FB54BD0968D3A6F8FE60BAB"/>
    <w:rsid w:val="000A04D9"/>
  </w:style>
  <w:style w:type="paragraph" w:customStyle="1" w:styleId="C79ACF4AF85B4A32A87CE7E8614D3589">
    <w:name w:val="C79ACF4AF85B4A32A87CE7E8614D3589"/>
    <w:rsid w:val="000A04D9"/>
  </w:style>
  <w:style w:type="paragraph" w:customStyle="1" w:styleId="7BC5B33D8DCF44C2B365CDED6C225A4D">
    <w:name w:val="7BC5B33D8DCF44C2B365CDED6C225A4D"/>
    <w:rsid w:val="000A04D9"/>
  </w:style>
  <w:style w:type="paragraph" w:customStyle="1" w:styleId="5631917B27D24C0F9549C5B786B00131">
    <w:name w:val="5631917B27D24C0F9549C5B786B00131"/>
    <w:rsid w:val="000A04D9"/>
  </w:style>
  <w:style w:type="paragraph" w:customStyle="1" w:styleId="0459220DA8064582AC0876FB99ADF933">
    <w:name w:val="0459220DA8064582AC0876FB99ADF933"/>
    <w:rsid w:val="000A04D9"/>
  </w:style>
  <w:style w:type="paragraph" w:customStyle="1" w:styleId="D58F0025AC0B4DECA7242B29561EB596">
    <w:name w:val="D58F0025AC0B4DECA7242B29561EB596"/>
    <w:rsid w:val="000A04D9"/>
  </w:style>
  <w:style w:type="paragraph" w:customStyle="1" w:styleId="9483451CB47D4259AC3DB281E93CC5D1">
    <w:name w:val="9483451CB47D4259AC3DB281E93CC5D1"/>
    <w:rsid w:val="000A04D9"/>
  </w:style>
  <w:style w:type="paragraph" w:customStyle="1" w:styleId="8A65203A0C5E4D519C1E47A4D3240620">
    <w:name w:val="8A65203A0C5E4D519C1E47A4D3240620"/>
    <w:rsid w:val="000A04D9"/>
  </w:style>
  <w:style w:type="paragraph" w:customStyle="1" w:styleId="CB0CB72E37594BB5B148FFDC004AFE76">
    <w:name w:val="CB0CB72E37594BB5B148FFDC004AFE76"/>
    <w:rsid w:val="000A04D9"/>
  </w:style>
  <w:style w:type="paragraph" w:customStyle="1" w:styleId="E9DA8521BBB545D8B67C88A0DD446B8E">
    <w:name w:val="E9DA8521BBB545D8B67C88A0DD446B8E"/>
    <w:rsid w:val="00056A9C"/>
  </w:style>
  <w:style w:type="paragraph" w:customStyle="1" w:styleId="01F63ADCEF2D4D7CB470AA19BF749473">
    <w:name w:val="01F63ADCEF2D4D7CB470AA19BF749473"/>
    <w:rsid w:val="00056A9C"/>
  </w:style>
  <w:style w:type="paragraph" w:customStyle="1" w:styleId="C787A38C5CE94F6FB50A7C3244CAF05E">
    <w:name w:val="C787A38C5CE94F6FB50A7C3244CAF05E"/>
    <w:rsid w:val="00056A9C"/>
  </w:style>
  <w:style w:type="paragraph" w:customStyle="1" w:styleId="4ADD9AC5A0A240B69A389A97195FA0E4">
    <w:name w:val="4ADD9AC5A0A240B69A389A97195FA0E4"/>
    <w:rsid w:val="00056A9C"/>
  </w:style>
  <w:style w:type="paragraph" w:customStyle="1" w:styleId="5DAC5CC0664040778248B2276565B1B9">
    <w:name w:val="5DAC5CC0664040778248B2276565B1B9"/>
    <w:rsid w:val="00056A9C"/>
  </w:style>
  <w:style w:type="paragraph" w:customStyle="1" w:styleId="6A5B4BE5C1794F38ABA5BE055EEDC09A">
    <w:name w:val="6A5B4BE5C1794F38ABA5BE055EEDC09A"/>
    <w:rsid w:val="00056A9C"/>
  </w:style>
  <w:style w:type="paragraph" w:customStyle="1" w:styleId="0F4A157ED918436594C43DB7D50372F0">
    <w:name w:val="0F4A157ED918436594C43DB7D50372F0"/>
    <w:rsid w:val="00056A9C"/>
  </w:style>
  <w:style w:type="paragraph" w:customStyle="1" w:styleId="B8407BB7E6FA41D8848CA4F556F6B219">
    <w:name w:val="B8407BB7E6FA41D8848CA4F556F6B219"/>
    <w:rsid w:val="00056A9C"/>
  </w:style>
  <w:style w:type="paragraph" w:customStyle="1" w:styleId="7224037840754D9E8999A1E781D7A47D">
    <w:name w:val="7224037840754D9E8999A1E781D7A47D"/>
    <w:rsid w:val="00056A9C"/>
  </w:style>
  <w:style w:type="paragraph" w:customStyle="1" w:styleId="6A30BF0974294EF1876B5DFDC9B8B079">
    <w:name w:val="6A30BF0974294EF1876B5DFDC9B8B079"/>
    <w:rsid w:val="00056A9C"/>
  </w:style>
  <w:style w:type="paragraph" w:customStyle="1" w:styleId="074D7E976D7D41CE980F8D408D00AC01">
    <w:name w:val="074D7E976D7D41CE980F8D408D00AC01"/>
    <w:rsid w:val="00056A9C"/>
  </w:style>
  <w:style w:type="paragraph" w:customStyle="1" w:styleId="7702A77CDC574A11B5BE70C3EB61C103">
    <w:name w:val="7702A77CDC574A11B5BE70C3EB61C103"/>
    <w:rsid w:val="00056A9C"/>
  </w:style>
  <w:style w:type="paragraph" w:customStyle="1" w:styleId="5FD31FF0972C41B381021811AB309DB4">
    <w:name w:val="5FD31FF0972C41B381021811AB309DB4"/>
    <w:rsid w:val="00056A9C"/>
  </w:style>
  <w:style w:type="paragraph" w:customStyle="1" w:styleId="DA9F04597C2A43DBB975E5E88CCBE8E4">
    <w:name w:val="DA9F04597C2A43DBB975E5E88CCBE8E4"/>
    <w:rsid w:val="00056A9C"/>
  </w:style>
  <w:style w:type="paragraph" w:customStyle="1" w:styleId="A47C1FE4EFCB44F2AE6621AD3EE6D1C6">
    <w:name w:val="A47C1FE4EFCB44F2AE6621AD3EE6D1C6"/>
    <w:rsid w:val="00056A9C"/>
  </w:style>
  <w:style w:type="paragraph" w:customStyle="1" w:styleId="97B44E46C5E44629BB6F4B33F2A82A1A">
    <w:name w:val="97B44E46C5E44629BB6F4B33F2A82A1A"/>
    <w:rsid w:val="00056A9C"/>
  </w:style>
  <w:style w:type="paragraph" w:customStyle="1" w:styleId="E4D6B810D48B436EBE75B4C10CEF1931">
    <w:name w:val="E4D6B810D48B436EBE75B4C10CEF1931"/>
    <w:rsid w:val="00056A9C"/>
  </w:style>
  <w:style w:type="paragraph" w:customStyle="1" w:styleId="954381CAB070414D9E20B291D0529FC3">
    <w:name w:val="954381CAB070414D9E20B291D0529FC3"/>
    <w:rsid w:val="00056A9C"/>
  </w:style>
  <w:style w:type="paragraph" w:customStyle="1" w:styleId="92757C8C7FAC43D5ACF1D5B65346C6BA">
    <w:name w:val="92757C8C7FAC43D5ACF1D5B65346C6BA"/>
    <w:rsid w:val="00056A9C"/>
  </w:style>
  <w:style w:type="paragraph" w:customStyle="1" w:styleId="BD9C634D91AE4BA993D47FF28775ABC3">
    <w:name w:val="BD9C634D91AE4BA993D47FF28775ABC3"/>
    <w:rsid w:val="00056A9C"/>
  </w:style>
  <w:style w:type="paragraph" w:customStyle="1" w:styleId="F17861B2C55545CA8141047CF474799E">
    <w:name w:val="F17861B2C55545CA8141047CF474799E"/>
    <w:rsid w:val="00056A9C"/>
  </w:style>
  <w:style w:type="paragraph" w:customStyle="1" w:styleId="DF82E785BABD4E258E3DCC81B5C2ACE9">
    <w:name w:val="DF82E785BABD4E258E3DCC81B5C2ACE9"/>
    <w:rsid w:val="00056A9C"/>
  </w:style>
  <w:style w:type="paragraph" w:customStyle="1" w:styleId="0FF5F8C25E244268992EC00CE7543F6D">
    <w:name w:val="0FF5F8C25E244268992EC00CE7543F6D"/>
    <w:rsid w:val="00056A9C"/>
  </w:style>
  <w:style w:type="paragraph" w:customStyle="1" w:styleId="5D6C91B94681486F8D357F37017BD4C1">
    <w:name w:val="5D6C91B94681486F8D357F37017BD4C1"/>
    <w:rsid w:val="00056A9C"/>
  </w:style>
  <w:style w:type="paragraph" w:customStyle="1" w:styleId="1370099A79314252AE47359AA7B50876">
    <w:name w:val="1370099A79314252AE47359AA7B50876"/>
    <w:rsid w:val="00056A9C"/>
  </w:style>
  <w:style w:type="paragraph" w:customStyle="1" w:styleId="48D4B9DC532149A08345E560F264CA4C">
    <w:name w:val="48D4B9DC532149A08345E560F264CA4C"/>
    <w:rsid w:val="00056A9C"/>
  </w:style>
  <w:style w:type="paragraph" w:customStyle="1" w:styleId="4CDEBA9C8E684C89BA78188A91354574">
    <w:name w:val="4CDEBA9C8E684C89BA78188A91354574"/>
    <w:rsid w:val="00056A9C"/>
  </w:style>
  <w:style w:type="paragraph" w:customStyle="1" w:styleId="9DA7A1F8C54C4E2F820524D05E2589FE">
    <w:name w:val="9DA7A1F8C54C4E2F820524D05E2589FE"/>
    <w:rsid w:val="00056A9C"/>
  </w:style>
  <w:style w:type="paragraph" w:customStyle="1" w:styleId="7BB86D8023374A6DAACFD04C8527E9EE">
    <w:name w:val="7BB86D8023374A6DAACFD04C8527E9EE"/>
    <w:rsid w:val="00056A9C"/>
  </w:style>
  <w:style w:type="paragraph" w:customStyle="1" w:styleId="BFE399DABDB54CBB8D15E6514D5E3557">
    <w:name w:val="BFE399DABDB54CBB8D15E6514D5E3557"/>
    <w:rsid w:val="00056A9C"/>
  </w:style>
  <w:style w:type="paragraph" w:customStyle="1" w:styleId="9A43B050B3204784A63A4E0E31545C6D">
    <w:name w:val="9A43B050B3204784A63A4E0E31545C6D"/>
    <w:rsid w:val="00056A9C"/>
  </w:style>
  <w:style w:type="paragraph" w:customStyle="1" w:styleId="D1DBE018F29541439268FFC318959446">
    <w:name w:val="D1DBE018F29541439268FFC318959446"/>
    <w:rsid w:val="00056A9C"/>
  </w:style>
  <w:style w:type="paragraph" w:customStyle="1" w:styleId="BAA4643FC01C4E0C8649B010A7814E24">
    <w:name w:val="BAA4643FC01C4E0C8649B010A7814E24"/>
    <w:rsid w:val="00056A9C"/>
  </w:style>
  <w:style w:type="paragraph" w:customStyle="1" w:styleId="21D1FB2C94B84AF496461490DB8231B6">
    <w:name w:val="21D1FB2C94B84AF496461490DB8231B6"/>
    <w:rsid w:val="00056A9C"/>
  </w:style>
  <w:style w:type="paragraph" w:customStyle="1" w:styleId="7175FF47D4F64D5CB724E9B4A8DA28C7">
    <w:name w:val="7175FF47D4F64D5CB724E9B4A8DA28C7"/>
    <w:rsid w:val="00056A9C"/>
  </w:style>
  <w:style w:type="paragraph" w:customStyle="1" w:styleId="42C9C4208C9D4EA29C5BF762C886DDAD">
    <w:name w:val="42C9C4208C9D4EA29C5BF762C886DDAD"/>
    <w:rsid w:val="00C86C5A"/>
  </w:style>
  <w:style w:type="paragraph" w:customStyle="1" w:styleId="86D0091BAB824D5A9BAF80E4C279EA17">
    <w:name w:val="86D0091BAB824D5A9BAF80E4C279EA17"/>
    <w:rsid w:val="00C86C5A"/>
  </w:style>
  <w:style w:type="paragraph" w:customStyle="1" w:styleId="6A2E13FF858E48FCBDE226DD244815ED">
    <w:name w:val="6A2E13FF858E48FCBDE226DD244815ED"/>
    <w:rsid w:val="00C86C5A"/>
  </w:style>
  <w:style w:type="paragraph" w:customStyle="1" w:styleId="C41156DBBFBA4F079A6573B96EF5F9F9">
    <w:name w:val="C41156DBBFBA4F079A6573B96EF5F9F9"/>
    <w:rsid w:val="00C86C5A"/>
  </w:style>
  <w:style w:type="paragraph" w:customStyle="1" w:styleId="CB8E8CDAC6424F8F93B5FABCC436CB26">
    <w:name w:val="CB8E8CDAC6424F8F93B5FABCC436CB26"/>
    <w:rsid w:val="00C86C5A"/>
  </w:style>
  <w:style w:type="paragraph" w:customStyle="1" w:styleId="6158C9D01492433AA09DAEF1842D6A45">
    <w:name w:val="6158C9D01492433AA09DAEF1842D6A45"/>
    <w:rsid w:val="00C86C5A"/>
  </w:style>
  <w:style w:type="paragraph" w:customStyle="1" w:styleId="AABB74CEE8A443A18E34CF8DAD8A5276">
    <w:name w:val="AABB74CEE8A443A18E34CF8DAD8A5276"/>
    <w:rsid w:val="00C86C5A"/>
  </w:style>
  <w:style w:type="paragraph" w:customStyle="1" w:styleId="BF97449FC4214C55BC61DF7A13287504">
    <w:name w:val="BF97449FC4214C55BC61DF7A13287504"/>
    <w:rsid w:val="00C86C5A"/>
  </w:style>
  <w:style w:type="paragraph" w:customStyle="1" w:styleId="D94F47EE2B024857AB0516F314A78DA6">
    <w:name w:val="D94F47EE2B024857AB0516F314A78DA6"/>
    <w:rsid w:val="00C86C5A"/>
  </w:style>
  <w:style w:type="paragraph" w:customStyle="1" w:styleId="F05D48ECE0864DEFBCC3C6D8DCD4181B">
    <w:name w:val="F05D48ECE0864DEFBCC3C6D8DCD4181B"/>
    <w:rsid w:val="00C86C5A"/>
  </w:style>
  <w:style w:type="paragraph" w:customStyle="1" w:styleId="C3E515357F744B0D9383D1E320F98B1E">
    <w:name w:val="C3E515357F744B0D9383D1E320F98B1E"/>
    <w:rsid w:val="00C86C5A"/>
  </w:style>
  <w:style w:type="paragraph" w:customStyle="1" w:styleId="1A45B835321B48F3A72C8B66C7AE452E">
    <w:name w:val="1A45B835321B48F3A72C8B66C7AE452E"/>
    <w:rsid w:val="00C86C5A"/>
  </w:style>
  <w:style w:type="paragraph" w:customStyle="1" w:styleId="7E931B104F23424BA25AFC96306C8438">
    <w:name w:val="7E931B104F23424BA25AFC96306C8438"/>
    <w:rsid w:val="00C86C5A"/>
  </w:style>
  <w:style w:type="paragraph" w:customStyle="1" w:styleId="C2FEFA60EC354C8CB34CD03F81AB0CC7">
    <w:name w:val="C2FEFA60EC354C8CB34CD03F81AB0CC7"/>
    <w:rsid w:val="00C86C5A"/>
  </w:style>
  <w:style w:type="paragraph" w:customStyle="1" w:styleId="791BF455E60B4DECA7D518DFC021AB9D">
    <w:name w:val="791BF455E60B4DECA7D518DFC021AB9D"/>
    <w:rsid w:val="007E2BCB"/>
  </w:style>
  <w:style w:type="paragraph" w:customStyle="1" w:styleId="3079E2A371CA4358A3E4980A2513BA5D">
    <w:name w:val="3079E2A371CA4358A3E4980A2513BA5D"/>
    <w:rsid w:val="007E2BCB"/>
  </w:style>
  <w:style w:type="paragraph" w:customStyle="1" w:styleId="C40E727866EF4A5A80DCD8C15152FA3B">
    <w:name w:val="C40E727866EF4A5A80DCD8C15152FA3B"/>
    <w:rsid w:val="007E2BCB"/>
  </w:style>
  <w:style w:type="paragraph" w:customStyle="1" w:styleId="537D5E546F5A49CFB109303134924B2C">
    <w:name w:val="537D5E546F5A49CFB109303134924B2C"/>
    <w:rsid w:val="007E2BCB"/>
  </w:style>
  <w:style w:type="paragraph" w:customStyle="1" w:styleId="B0B7AA414FF64F0D9FF2B5D371ABB09F">
    <w:name w:val="B0B7AA414FF64F0D9FF2B5D371ABB09F"/>
    <w:rsid w:val="007E2BCB"/>
  </w:style>
  <w:style w:type="paragraph" w:customStyle="1" w:styleId="7826FA9F8DF5484EB2881E7B95D36AAF">
    <w:name w:val="7826FA9F8DF5484EB2881E7B95D36AAF"/>
    <w:rsid w:val="007E2BCB"/>
  </w:style>
  <w:style w:type="paragraph" w:customStyle="1" w:styleId="D246FB401F15439A9EB3FF9558A0D074">
    <w:name w:val="D246FB401F15439A9EB3FF9558A0D074"/>
    <w:rsid w:val="007E2BCB"/>
  </w:style>
  <w:style w:type="paragraph" w:customStyle="1" w:styleId="377C0F5269434ABF97EF907AA226E2A0">
    <w:name w:val="377C0F5269434ABF97EF907AA226E2A0"/>
    <w:rsid w:val="005C00D1"/>
  </w:style>
  <w:style w:type="paragraph" w:customStyle="1" w:styleId="647D0C240F4D45088013050121909334">
    <w:name w:val="647D0C240F4D45088013050121909334"/>
    <w:rsid w:val="005C00D1"/>
  </w:style>
  <w:style w:type="paragraph" w:customStyle="1" w:styleId="B28D5736853E485E9C13C2B7955941B6">
    <w:name w:val="B28D5736853E485E9C13C2B7955941B6"/>
    <w:rsid w:val="005C00D1"/>
  </w:style>
  <w:style w:type="paragraph" w:customStyle="1" w:styleId="354AC2974142455C9861A51621593FBB">
    <w:name w:val="354AC2974142455C9861A51621593FBB"/>
    <w:rsid w:val="005C00D1"/>
  </w:style>
  <w:style w:type="paragraph" w:customStyle="1" w:styleId="633C0C00342D4B0ABAB34C20E39AE733">
    <w:name w:val="633C0C00342D4B0ABAB34C20E39AE733"/>
    <w:rsid w:val="005C00D1"/>
  </w:style>
  <w:style w:type="paragraph" w:customStyle="1" w:styleId="0D4259A458BB46E5A498F6A7AAF31521">
    <w:name w:val="0D4259A458BB46E5A498F6A7AAF31521"/>
    <w:rsid w:val="005C00D1"/>
  </w:style>
  <w:style w:type="paragraph" w:customStyle="1" w:styleId="DE2DA73E6FC2420F834B820031CD3AC4">
    <w:name w:val="DE2DA73E6FC2420F834B820031CD3AC4"/>
    <w:rsid w:val="005C00D1"/>
  </w:style>
  <w:style w:type="paragraph" w:customStyle="1" w:styleId="4C42522332514351A8E909C51D13A454">
    <w:name w:val="4C42522332514351A8E909C51D13A454"/>
    <w:rsid w:val="005C00D1"/>
  </w:style>
  <w:style w:type="paragraph" w:customStyle="1" w:styleId="8F13BDB60DBF4365BDCF0EEF9B94EE76">
    <w:name w:val="8F13BDB60DBF4365BDCF0EEF9B94EE76"/>
    <w:rsid w:val="005C00D1"/>
  </w:style>
  <w:style w:type="paragraph" w:customStyle="1" w:styleId="EE5CD9447C6545048CBEF701BA60CD15">
    <w:name w:val="EE5CD9447C6545048CBEF701BA60CD15"/>
    <w:rsid w:val="005C00D1"/>
  </w:style>
  <w:style w:type="paragraph" w:customStyle="1" w:styleId="92B29D7B94E545D1A1D41FCA49B9EE5A">
    <w:name w:val="92B29D7B94E545D1A1D41FCA49B9EE5A"/>
    <w:rsid w:val="005C00D1"/>
  </w:style>
  <w:style w:type="paragraph" w:customStyle="1" w:styleId="DB68034ADED6417391C1B33DC4918664">
    <w:name w:val="DB68034ADED6417391C1B33DC4918664"/>
    <w:rsid w:val="005C00D1"/>
  </w:style>
  <w:style w:type="paragraph" w:customStyle="1" w:styleId="FFF14BA1F3D1494C8F284FD9190A4924">
    <w:name w:val="FFF14BA1F3D1494C8F284FD9190A4924"/>
    <w:rsid w:val="005C00D1"/>
  </w:style>
  <w:style w:type="paragraph" w:customStyle="1" w:styleId="49139CA8405E4083BE328CF53B04ED59">
    <w:name w:val="49139CA8405E4083BE328CF53B04ED59"/>
    <w:rsid w:val="005C00D1"/>
  </w:style>
  <w:style w:type="paragraph" w:customStyle="1" w:styleId="18ABFC430A51415CAF2EB0215F54B065">
    <w:name w:val="18ABFC430A51415CAF2EB0215F54B065"/>
    <w:rsid w:val="005C00D1"/>
  </w:style>
  <w:style w:type="paragraph" w:customStyle="1" w:styleId="2603AE8305C2443194A56C2359EBD2AD">
    <w:name w:val="2603AE8305C2443194A56C2359EBD2AD"/>
    <w:rsid w:val="005C00D1"/>
  </w:style>
  <w:style w:type="paragraph" w:customStyle="1" w:styleId="A718A05B96FD410AAED5C13A44403A8D">
    <w:name w:val="A718A05B96FD410AAED5C13A44403A8D"/>
    <w:rsid w:val="005C00D1"/>
  </w:style>
  <w:style w:type="paragraph" w:customStyle="1" w:styleId="C5061B1ED83641699E725E877B322091">
    <w:name w:val="C5061B1ED83641699E725E877B322091"/>
    <w:rsid w:val="005C00D1"/>
  </w:style>
  <w:style w:type="paragraph" w:customStyle="1" w:styleId="B8D701193D8A4F609B119ED633BC4CDD">
    <w:name w:val="B8D701193D8A4F609B119ED633BC4CDD"/>
    <w:rsid w:val="005C00D1"/>
  </w:style>
  <w:style w:type="paragraph" w:customStyle="1" w:styleId="F8F2BF51E21B42CEBB04CAB79CE6CBCE">
    <w:name w:val="F8F2BF51E21B42CEBB04CAB79CE6CBCE"/>
    <w:rsid w:val="005C00D1"/>
  </w:style>
  <w:style w:type="paragraph" w:customStyle="1" w:styleId="0BA8CE16533B43B1B436DAE40D33789F">
    <w:name w:val="0BA8CE16533B43B1B436DAE40D33789F"/>
    <w:rsid w:val="005C00D1"/>
  </w:style>
  <w:style w:type="paragraph" w:customStyle="1" w:styleId="4574349899D14785A95C03E798196AA2">
    <w:name w:val="4574349899D14785A95C03E798196AA2"/>
    <w:rsid w:val="003A0DEC"/>
  </w:style>
  <w:style w:type="paragraph" w:customStyle="1" w:styleId="F916B0048885494C8A18857B82B38665">
    <w:name w:val="F916B0048885494C8A18857B82B38665"/>
    <w:rsid w:val="003A0DEC"/>
  </w:style>
  <w:style w:type="paragraph" w:customStyle="1" w:styleId="D8CBCA4C1FCE4DFA998E7C4B78358DEC">
    <w:name w:val="D8CBCA4C1FCE4DFA998E7C4B78358DEC"/>
    <w:rsid w:val="003A0DEC"/>
  </w:style>
  <w:style w:type="paragraph" w:customStyle="1" w:styleId="E4ABC78F2A1D42569D97D92049DFE279">
    <w:name w:val="E4ABC78F2A1D42569D97D92049DFE279"/>
    <w:rsid w:val="003A0DEC"/>
  </w:style>
  <w:style w:type="paragraph" w:customStyle="1" w:styleId="1F62C1E96FC9455BAB39F0B2450BF106">
    <w:name w:val="1F62C1E96FC9455BAB39F0B2450BF106"/>
    <w:rsid w:val="003A0DEC"/>
  </w:style>
  <w:style w:type="paragraph" w:customStyle="1" w:styleId="8E1E627B91C54063B41B1526F07033B1">
    <w:name w:val="8E1E627B91C54063B41B1526F07033B1"/>
    <w:rsid w:val="003A0DEC"/>
  </w:style>
  <w:style w:type="paragraph" w:customStyle="1" w:styleId="3D9433D2FB204AE0B99A0AAC1778E1CA">
    <w:name w:val="3D9433D2FB204AE0B99A0AAC1778E1CA"/>
    <w:rsid w:val="003A0D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F2836-513C-4E14-9F85-113CDB450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Horizontal calendar (Sunday start)</Template>
  <TotalTime>0</TotalTime>
  <Pages>10</Pages>
  <Words>806</Words>
  <Characters>4599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Libbert, Ashley N</dc:creator>
  <cp:keywords/>
  <dc:description/>
  <cp:lastModifiedBy>Gries, Joe B.</cp:lastModifiedBy>
  <cp:revision>2</cp:revision>
  <cp:lastPrinted>2021-06-14T17:43:00Z</cp:lastPrinted>
  <dcterms:created xsi:type="dcterms:W3CDTF">2021-06-24T16:53:00Z</dcterms:created>
  <dcterms:modified xsi:type="dcterms:W3CDTF">2021-06-24T16:53:00Z</dcterms:modified>
  <cp:category/>
</cp:coreProperties>
</file>